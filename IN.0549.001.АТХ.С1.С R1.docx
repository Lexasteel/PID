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23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230"/>
        <w:gridCol w:w="3118"/>
        <w:gridCol w:w="1984"/>
        <w:gridCol w:w="2552"/>
        <w:gridCol w:w="1134"/>
        <w:gridCol w:w="1134"/>
        <w:gridCol w:w="1418"/>
        <w:gridCol w:w="2268"/>
      </w:tblGrid>
      <w:tr w:rsidR="00A172F1" w:rsidRPr="00EB1BED" w14:paraId="0F157BCF" w14:textId="77777777" w:rsidTr="00AE555B">
        <w:trPr>
          <w:trHeight w:hRule="exact" w:val="1853"/>
          <w:tblHeader/>
        </w:trPr>
        <w:tc>
          <w:tcPr>
            <w:tcW w:w="1560" w:type="dxa"/>
            <w:shd w:val="clear" w:color="auto" w:fill="auto"/>
            <w:vAlign w:val="center"/>
          </w:tcPr>
          <w:p w14:paraId="5867DA42" w14:textId="649B4579" w:rsidR="00F84D7A" w:rsidRPr="00EB1BED" w:rsidRDefault="00EB1BED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uk-UA"/>
              </w:rPr>
            </w:pPr>
            <w:bookmarkStart w:id="0" w:name="_Toc427833848"/>
            <w:bookmarkStart w:id="1" w:name="_Toc427856200"/>
            <w:bookmarkStart w:id="2" w:name="_Toc428978772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20"/>
                <w:lang w:val="uk-UA"/>
              </w:rPr>
              <w:t>Позиція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232CEB06" w14:textId="77777777" w:rsidR="00F84D7A" w:rsidRPr="00EB1BED" w:rsidRDefault="00B958BF" w:rsidP="00E1556C">
            <w:pPr>
              <w:pStyle w:val="a0"/>
              <w:spacing w:before="80"/>
              <w:rPr>
                <w:b w:val="0"/>
                <w:bCs w:val="0"/>
                <w:i/>
                <w:iCs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Найменування і технічна характеристика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D40FEE1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Тип, марка, позначення документа, опитувального листа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7EABF9" w14:textId="77777777" w:rsidR="00F84D7A" w:rsidRPr="00EB1BED" w:rsidRDefault="00B958BF" w:rsidP="00B958BF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Код обладнання, виробу, матеріалу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39825B5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Завод-виробник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EB57B6" w14:textId="77777777" w:rsidR="00F84D7A" w:rsidRPr="00EB1BED" w:rsidRDefault="00B958BF" w:rsidP="00B958BF">
            <w:pPr>
              <w:pStyle w:val="a0"/>
              <w:spacing w:before="80"/>
              <w:rPr>
                <w:b w:val="0"/>
                <w:bCs w:val="0"/>
                <w:i/>
                <w:iCs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 xml:space="preserve">Одиниці </w:t>
            </w:r>
            <w:proofErr w:type="spellStart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вим</w:t>
            </w:r>
            <w:proofErr w:type="spellEnd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90BB7B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Кі</w:t>
            </w:r>
            <w:r w:rsidR="005029ED"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л-</w:t>
            </w:r>
            <w:proofErr w:type="spellStart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C7539C4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Маса, одиниці, кг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361D79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Примітки</w:t>
            </w:r>
          </w:p>
        </w:tc>
      </w:tr>
      <w:tr w:rsidR="00A172F1" w:rsidRPr="00EB1BED" w14:paraId="4692ADC5" w14:textId="77777777" w:rsidTr="00AE555B">
        <w:trPr>
          <w:trHeight w:hRule="exact" w:val="567"/>
        </w:trPr>
        <w:tc>
          <w:tcPr>
            <w:tcW w:w="1560" w:type="dxa"/>
            <w:shd w:val="clear" w:color="auto" w:fill="auto"/>
            <w:vAlign w:val="center"/>
          </w:tcPr>
          <w:p w14:paraId="463B674D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6FF6CA2A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9B69B40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6ED8F8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0865917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4ADA1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55F75F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FFB0FC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35733D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9</w:t>
            </w:r>
          </w:p>
        </w:tc>
      </w:tr>
      <w:tr w:rsidR="00E01F1C" w:rsidRPr="0093658B" w14:paraId="1FA74FE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4214AC4" w14:textId="787DCCCA" w:rsidR="00E01F1C" w:rsidRPr="00EB1BED" w:rsidRDefault="00E01F1C" w:rsidP="00E1556C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7230" w:type="dxa"/>
            <w:shd w:val="clear" w:color="auto" w:fill="auto"/>
          </w:tcPr>
          <w:p w14:paraId="0C3DFFC6" w14:textId="19EB5A61" w:rsidR="00E01F1C" w:rsidRPr="00915078" w:rsidRDefault="00915078" w:rsidP="0093658B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Автоматизоване робоче місце машиніста енергоблока:</w:t>
            </w:r>
          </w:p>
        </w:tc>
        <w:tc>
          <w:tcPr>
            <w:tcW w:w="3118" w:type="dxa"/>
            <w:shd w:val="clear" w:color="auto" w:fill="auto"/>
          </w:tcPr>
          <w:p w14:paraId="4189F5BE" w14:textId="1EB78D8A" w:rsidR="00E01F1C" w:rsidRPr="00EB1BED" w:rsidRDefault="00E01F1C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4A5574F" w14:textId="625BC21A" w:rsidR="00E01F1C" w:rsidRPr="00EB1BED" w:rsidRDefault="00E01F1C" w:rsidP="00E1556C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6135102" w14:textId="5940F589" w:rsidR="00E01F1C" w:rsidRPr="00E01F1C" w:rsidRDefault="00915078" w:rsidP="00E1556C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1E17955E" w14:textId="5C05C402" w:rsidR="00E01F1C" w:rsidRPr="00EB1BED" w:rsidRDefault="00E01F1C" w:rsidP="00E1556C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9C9F03F" w14:textId="228B35C5" w:rsidR="00E01F1C" w:rsidRPr="00743480" w:rsidRDefault="00743480" w:rsidP="00E1556C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3126419" w14:textId="363492AA" w:rsidR="00E01F1C" w:rsidRPr="00EB1BED" w:rsidRDefault="00915078" w:rsidP="00E1556C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17,5</w:t>
            </w:r>
          </w:p>
        </w:tc>
        <w:tc>
          <w:tcPr>
            <w:tcW w:w="2268" w:type="dxa"/>
            <w:shd w:val="clear" w:color="auto" w:fill="auto"/>
          </w:tcPr>
          <w:p w14:paraId="1396EA4D" w14:textId="77777777" w:rsidR="00E01F1C" w:rsidRPr="00EB1BED" w:rsidRDefault="00E01F1C" w:rsidP="00E1556C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bookmarkEnd w:id="0"/>
      <w:bookmarkEnd w:id="1"/>
      <w:bookmarkEnd w:id="2"/>
      <w:tr w:rsidR="00E72620" w:rsidRPr="0093658B" w14:paraId="7C8744A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0B253FF" w14:textId="699C2ECA" w:rsidR="00E72620" w:rsidRPr="00EB1BED" w:rsidRDefault="00E72620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44D451E" w14:textId="6E8D8E2E" w:rsidR="00E72620" w:rsidRPr="00EB1BED" w:rsidRDefault="00915078" w:rsidP="00915078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Робоча станція </w:t>
            </w:r>
          </w:p>
        </w:tc>
        <w:tc>
          <w:tcPr>
            <w:tcW w:w="3118" w:type="dxa"/>
            <w:shd w:val="clear" w:color="auto" w:fill="auto"/>
          </w:tcPr>
          <w:p w14:paraId="23613D88" w14:textId="367F32CB" w:rsidR="00E72620" w:rsidRPr="0093658B" w:rsidRDefault="00E72620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648255A2" w14:textId="0C0BEECA" w:rsidR="00E72620" w:rsidRPr="00EB1BED" w:rsidRDefault="00CA4FE3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OptiPlex</w:t>
            </w:r>
            <w:proofErr w:type="spellEnd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 xml:space="preserve"> 3090 MT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71C0FC6" w14:textId="529AB0AF" w:rsidR="00E72620" w:rsidRPr="00E01F1C" w:rsidRDefault="00915078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0A961CAA" w14:textId="6210C9BA" w:rsidR="00E72620" w:rsidRPr="00EB1BED" w:rsidRDefault="00915078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BD65171" w14:textId="4787F017" w:rsidR="00E72620" w:rsidRPr="00915078" w:rsidRDefault="00915078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7FF31EC" w14:textId="77777777" w:rsidR="00E72620" w:rsidRPr="00EB1BED" w:rsidRDefault="00E72620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42AE45C" w14:textId="77777777" w:rsidR="00E72620" w:rsidRPr="00EB1BED" w:rsidRDefault="00E72620" w:rsidP="00E72620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15078" w:rsidRPr="002E1CD6" w14:paraId="4238B1E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C62CE4E" w14:textId="6432ACB1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591735C" w14:textId="455CE0CA" w:rsidR="00915078" w:rsidRPr="005337CE" w:rsidRDefault="00915078" w:rsidP="00915078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Ліцензійне програмне забезпечення </w:t>
            </w:r>
            <w:r w:rsid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оператора </w:t>
            </w:r>
          </w:p>
        </w:tc>
        <w:tc>
          <w:tcPr>
            <w:tcW w:w="3118" w:type="dxa"/>
            <w:shd w:val="clear" w:color="auto" w:fill="auto"/>
          </w:tcPr>
          <w:p w14:paraId="58034EFC" w14:textId="6A350801" w:rsidR="00915078" w:rsidRPr="002E1CD6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1FA0D17" w14:textId="17287542" w:rsidR="00915078" w:rsidRPr="00C71B36" w:rsidRDefault="00C71B36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PCS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7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v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9.1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OS</w:t>
            </w:r>
          </w:p>
        </w:tc>
        <w:tc>
          <w:tcPr>
            <w:tcW w:w="2552" w:type="dxa"/>
            <w:shd w:val="clear" w:color="auto" w:fill="auto"/>
          </w:tcPr>
          <w:p w14:paraId="40D4E247" w14:textId="3B81168A" w:rsidR="00915078" w:rsidRPr="00915078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41F99D1A" w14:textId="0C802BCC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00CCA16" w14:textId="2C1CE3B0" w:rsidR="00915078" w:rsidRPr="00915078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5B16717" w14:textId="75ACB038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1CCA091" w14:textId="77777777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15078" w:rsidRPr="002E1CD6" w14:paraId="079975C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40D6228" w14:textId="7F9F1473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607B4257" w14:textId="18721558" w:rsidR="00915078" w:rsidRPr="00DB10FC" w:rsidRDefault="00915078" w:rsidP="00915078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Монітор</w:t>
            </w:r>
            <w:r w:rsidRPr="0008521D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73ACEB14" w14:textId="162204BB" w:rsidR="00915078" w:rsidRPr="002E1CD6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BC3588C" w14:textId="29279020" w:rsidR="00915078" w:rsidRPr="00EB1BED" w:rsidRDefault="00C71B36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P2422HE</w:t>
            </w:r>
          </w:p>
        </w:tc>
        <w:tc>
          <w:tcPr>
            <w:tcW w:w="2552" w:type="dxa"/>
            <w:shd w:val="clear" w:color="auto" w:fill="auto"/>
          </w:tcPr>
          <w:p w14:paraId="2028DD7C" w14:textId="63DA3D99" w:rsidR="00915078" w:rsidRPr="00E01F1C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5AC5A3BB" w14:textId="6B57A1B7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B2713EC" w14:textId="0922F4E1" w:rsidR="00915078" w:rsidRPr="00C71B36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5344084" w14:textId="77777777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09BE47D" w14:textId="465B9C68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15078" w:rsidRPr="002E1CD6" w14:paraId="69F6461C" w14:textId="6EB8E7BF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5479854" w14:textId="5A8888C4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CEE9BB6" w14:textId="31C5AC86" w:rsidR="00915078" w:rsidRPr="0093658B" w:rsidRDefault="00C71B36" w:rsidP="00915078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Комплект миша та клавіатура</w:t>
            </w:r>
            <w:r w:rsidR="00915078" w:rsidRPr="0008521D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28D87A92" w14:textId="1028A1D3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3E30AA2" w14:textId="63BD6552" w:rsidR="00915078" w:rsidRPr="00C71B3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KM5221W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81BA94B" w14:textId="1BA4F243" w:rsidR="00915078" w:rsidRPr="00E01F1C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283A5DD1" w14:textId="0D61202D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22DDDE9" w14:textId="621C0E9A" w:rsidR="00915078" w:rsidRPr="00B23674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4A71C53" w14:textId="77777777" w:rsidR="00915078" w:rsidRPr="00EB1BED" w:rsidRDefault="00915078" w:rsidP="00915078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469F7E87" w14:textId="77777777" w:rsidR="00915078" w:rsidRPr="002E1CD6" w:rsidRDefault="00915078" w:rsidP="00915078"/>
        </w:tc>
      </w:tr>
      <w:tr w:rsidR="00C71B36" w:rsidRPr="002E1CD6" w14:paraId="12F73F9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7EC9596" w14:textId="2F382116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7230" w:type="dxa"/>
            <w:shd w:val="clear" w:color="auto" w:fill="auto"/>
          </w:tcPr>
          <w:p w14:paraId="3A33672C" w14:textId="5375F9AD" w:rsidR="00C71B36" w:rsidRPr="00204128" w:rsidRDefault="00C71B36" w:rsidP="00C71B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Автоматизоване робоче місце старшого машиніста енергоблока:</w:t>
            </w:r>
          </w:p>
        </w:tc>
        <w:tc>
          <w:tcPr>
            <w:tcW w:w="3118" w:type="dxa"/>
            <w:shd w:val="clear" w:color="auto" w:fill="auto"/>
          </w:tcPr>
          <w:p w14:paraId="6109C7FE" w14:textId="2E846047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F4A4047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E90B7EF" w14:textId="4CDE7D32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40ED4B5A" w14:textId="0E75CB6C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A709B87" w14:textId="6F27831A" w:rsidR="00C71B36" w:rsidRPr="00B23674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D0B7018" w14:textId="04C152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17,5</w:t>
            </w:r>
          </w:p>
        </w:tc>
        <w:tc>
          <w:tcPr>
            <w:tcW w:w="2268" w:type="dxa"/>
            <w:shd w:val="clear" w:color="auto" w:fill="auto"/>
          </w:tcPr>
          <w:p w14:paraId="3AD831B2" w14:textId="438C0E0F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7895821C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24EAFF0" w14:textId="3765156B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FC0533F" w14:textId="078554CF" w:rsidR="00C71B36" w:rsidRPr="0093658B" w:rsidRDefault="00C71B36" w:rsidP="000106CC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Робоча станція </w:t>
            </w:r>
          </w:p>
        </w:tc>
        <w:tc>
          <w:tcPr>
            <w:tcW w:w="3118" w:type="dxa"/>
            <w:shd w:val="clear" w:color="auto" w:fill="auto"/>
          </w:tcPr>
          <w:p w14:paraId="60464F2F" w14:textId="03DCACCE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045899DE" w14:textId="1896341E" w:rsidR="00C71B36" w:rsidRPr="00EB1BED" w:rsidRDefault="00CA4FE3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OptiPlex</w:t>
            </w:r>
            <w:proofErr w:type="spellEnd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 xml:space="preserve"> 3090 MT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6137A51" w14:textId="7950B2EC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444856C2" w14:textId="27ED06D1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6352872" w14:textId="4B2B35CD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05D5A54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85F3C34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0E0B742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AAD69AE" w14:textId="623E9A35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9BBF548" w14:textId="53BBC3F3" w:rsidR="00C71B36" w:rsidRPr="0093658B" w:rsidRDefault="00C71B36" w:rsidP="000106CC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Ліцензійне програмне забезпечення оператора </w:t>
            </w:r>
          </w:p>
        </w:tc>
        <w:tc>
          <w:tcPr>
            <w:tcW w:w="3118" w:type="dxa"/>
            <w:shd w:val="clear" w:color="auto" w:fill="auto"/>
          </w:tcPr>
          <w:p w14:paraId="0ABD800F" w14:textId="7B53A768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22E67C11" w14:textId="6559303F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PCS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7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v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9.1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OS</w:t>
            </w:r>
          </w:p>
        </w:tc>
        <w:tc>
          <w:tcPr>
            <w:tcW w:w="2552" w:type="dxa"/>
            <w:shd w:val="clear" w:color="auto" w:fill="auto"/>
          </w:tcPr>
          <w:p w14:paraId="7F326FFD" w14:textId="299CBB1A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4CFF389E" w14:textId="7CC2A298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62BDB0A" w14:textId="51E48C5E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B7F0014" w14:textId="422616E8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232B30B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7879281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874D19D" w14:textId="3F73D384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649A6A1F" w14:textId="47E9C265" w:rsidR="00C71B36" w:rsidRPr="0093658B" w:rsidRDefault="00C71B36" w:rsidP="000106CC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Монітор</w:t>
            </w:r>
            <w:r w:rsidRPr="0008521D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12E60B4B" w14:textId="391DDDE5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E4C0288" w14:textId="6DD38B22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P2422HE</w:t>
            </w:r>
          </w:p>
        </w:tc>
        <w:tc>
          <w:tcPr>
            <w:tcW w:w="2552" w:type="dxa"/>
            <w:shd w:val="clear" w:color="auto" w:fill="auto"/>
          </w:tcPr>
          <w:p w14:paraId="6509DD6B" w14:textId="678D8D83" w:rsidR="00C71B36" w:rsidRPr="00B64A8C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46802CAF" w14:textId="3C7AC5AA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E3F151C" w14:textId="4CFDD3E3" w:rsidR="00C71B36" w:rsidRPr="003D6134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15199D5B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2B658CB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05CE46B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B037A47" w14:textId="2949A9C0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F76EF1A" w14:textId="40B69018" w:rsidR="00C71B36" w:rsidRPr="0093658B" w:rsidRDefault="00C71B36" w:rsidP="000106CC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Комплект миша та клавіатура</w:t>
            </w:r>
            <w:r w:rsidRPr="0008521D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00BF9536" w14:textId="5D80F2B9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0CBE726" w14:textId="36C2C063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KM5221W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A6EB6E7" w14:textId="685B5D5F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246B7937" w14:textId="1419E353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A15ED6D" w14:textId="4032AA83" w:rsidR="00C71B36" w:rsidRPr="003D6134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6423C26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60A5791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2A597FBA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57CC49C" w14:textId="53B4C9A6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3</w:t>
            </w:r>
          </w:p>
        </w:tc>
        <w:tc>
          <w:tcPr>
            <w:tcW w:w="7230" w:type="dxa"/>
            <w:shd w:val="clear" w:color="auto" w:fill="auto"/>
          </w:tcPr>
          <w:p w14:paraId="2E8F697E" w14:textId="2EE07C44" w:rsidR="00C71B36" w:rsidRPr="00B64A8C" w:rsidRDefault="00C71B36" w:rsidP="00C71B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Автоматизоване робоче місце чергового електрика/КВП:</w:t>
            </w:r>
          </w:p>
        </w:tc>
        <w:tc>
          <w:tcPr>
            <w:tcW w:w="3118" w:type="dxa"/>
            <w:shd w:val="clear" w:color="auto" w:fill="auto"/>
          </w:tcPr>
          <w:p w14:paraId="4ECED1ED" w14:textId="7BE50C13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F58520D" w14:textId="5A048EBF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A50BE93" w14:textId="06E18B3F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76ABDEFF" w14:textId="15A79A99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A96D56C" w14:textId="38834E15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7866295" w14:textId="674414AF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17,5</w:t>
            </w:r>
          </w:p>
        </w:tc>
        <w:tc>
          <w:tcPr>
            <w:tcW w:w="2268" w:type="dxa"/>
            <w:shd w:val="clear" w:color="auto" w:fill="auto"/>
          </w:tcPr>
          <w:p w14:paraId="0980B983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6F81C0C2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685D1B2" w14:textId="732AE498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16CA6C50" w14:textId="39DA6CB2" w:rsidR="00C71B36" w:rsidRPr="00B310EA" w:rsidRDefault="00C71B36" w:rsidP="000106CC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Робоча станція </w:t>
            </w:r>
          </w:p>
        </w:tc>
        <w:tc>
          <w:tcPr>
            <w:tcW w:w="3118" w:type="dxa"/>
            <w:shd w:val="clear" w:color="auto" w:fill="auto"/>
          </w:tcPr>
          <w:p w14:paraId="6EA9F9F3" w14:textId="7E3CFC1A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09E6C4A9" w14:textId="5F916762" w:rsidR="00C71B36" w:rsidRPr="00EB1BED" w:rsidRDefault="00CA4FE3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OptiPlex</w:t>
            </w:r>
            <w:proofErr w:type="spellEnd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 xml:space="preserve"> 3090 MT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51331BA" w14:textId="14FFEA0D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7C679E75" w14:textId="38C2BA42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E36F24E" w14:textId="21703F09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CFA614C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C73549B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64F796C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FCCB575" w14:textId="0902405A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B5A2165" w14:textId="6A2EF390" w:rsidR="00C71B36" w:rsidRPr="00AA5F38" w:rsidRDefault="00C71B36" w:rsidP="000106CC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Ліцензійне програмне забезпечення оператора </w:t>
            </w:r>
          </w:p>
        </w:tc>
        <w:tc>
          <w:tcPr>
            <w:tcW w:w="3118" w:type="dxa"/>
            <w:shd w:val="clear" w:color="auto" w:fill="auto"/>
          </w:tcPr>
          <w:p w14:paraId="5BBFFC00" w14:textId="1979E789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F3383CF" w14:textId="2642DD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PCS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7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v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9.1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OS</w:t>
            </w:r>
          </w:p>
        </w:tc>
        <w:tc>
          <w:tcPr>
            <w:tcW w:w="2552" w:type="dxa"/>
            <w:shd w:val="clear" w:color="auto" w:fill="auto"/>
          </w:tcPr>
          <w:p w14:paraId="2654870D" w14:textId="6E36E543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13CDB21A" w14:textId="4B061CAC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53641A5" w14:textId="4486CA86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D814B9B" w14:textId="3833DA52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43E4C09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4FA7F8E8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95F981A" w14:textId="45CC9A4F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35AC815" w14:textId="021460EF" w:rsidR="00C71B36" w:rsidRPr="0093658B" w:rsidRDefault="00C71B36" w:rsidP="000106CC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Монітор</w:t>
            </w:r>
            <w:r w:rsidRPr="0008521D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3CBA8EAB" w14:textId="40179A72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C000312" w14:textId="62D753AA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P2422HE</w:t>
            </w:r>
          </w:p>
        </w:tc>
        <w:tc>
          <w:tcPr>
            <w:tcW w:w="2552" w:type="dxa"/>
            <w:shd w:val="clear" w:color="auto" w:fill="auto"/>
          </w:tcPr>
          <w:p w14:paraId="2721D888" w14:textId="79B18C5B" w:rsidR="00C71B36" w:rsidRPr="00911E0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587C9D11" w14:textId="2B62699C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FA26FD7" w14:textId="797A4489" w:rsidR="00C71B36" w:rsidRPr="00B23674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5A95CB4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D5637CF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71B36" w:rsidRPr="002E1CD6" w14:paraId="5A16226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A04CE05" w14:textId="62D18F1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5608BAE" w14:textId="62A424D1" w:rsidR="00C71B36" w:rsidRPr="0093658B" w:rsidRDefault="00C71B36" w:rsidP="000106CC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Комплект миша та клавіатура</w:t>
            </w:r>
            <w:r w:rsidRPr="0008521D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03DB616A" w14:textId="610A4644" w:rsidR="00C71B36" w:rsidRPr="002E1CD6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234D2C3" w14:textId="4E25593D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KM5221W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F863F9C" w14:textId="09DD67E8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2C430310" w14:textId="0DE7F498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1D949EA" w14:textId="169F1F5F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7F56C54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D498F96" w14:textId="77777777" w:rsidR="00C71B36" w:rsidRPr="00EB1BED" w:rsidRDefault="00C71B36" w:rsidP="00C71B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2C7F30DB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E323950" w14:textId="03F70DC3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4</w:t>
            </w:r>
          </w:p>
        </w:tc>
        <w:tc>
          <w:tcPr>
            <w:tcW w:w="7230" w:type="dxa"/>
            <w:shd w:val="clear" w:color="auto" w:fill="auto"/>
          </w:tcPr>
          <w:p w14:paraId="07CD6385" w14:textId="70F71304" w:rsidR="00AC4197" w:rsidRPr="00AC4197" w:rsidRDefault="00AC4197" w:rsidP="00AC4197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Автоматизоване робоче місце екранів загального користування:</w:t>
            </w:r>
          </w:p>
        </w:tc>
        <w:tc>
          <w:tcPr>
            <w:tcW w:w="3118" w:type="dxa"/>
            <w:shd w:val="clear" w:color="auto" w:fill="auto"/>
          </w:tcPr>
          <w:p w14:paraId="6D6F944B" w14:textId="77777777" w:rsidR="00AC4197" w:rsidRPr="002E1CD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C98FD2D" w14:textId="7530C3A1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443591F8" w14:textId="6636EC28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562DC337" w14:textId="640EA920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4A6F2F1" w14:textId="217B0E5D" w:rsidR="00AC4197" w:rsidRPr="00B23674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3C2D8DA" w14:textId="4716BF5E" w:rsidR="00AC4197" w:rsidRPr="00AC4197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56,0</w:t>
            </w:r>
          </w:p>
        </w:tc>
        <w:tc>
          <w:tcPr>
            <w:tcW w:w="2268" w:type="dxa"/>
            <w:shd w:val="clear" w:color="auto" w:fill="auto"/>
          </w:tcPr>
          <w:p w14:paraId="6505D9BE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55EB2438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6820B71" w14:textId="348AFBEB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65FDA545" w14:textId="7E40219E" w:rsidR="00AC4197" w:rsidRPr="0093658B" w:rsidRDefault="00AC4197" w:rsidP="00AC4197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Робоча станція </w:t>
            </w:r>
          </w:p>
        </w:tc>
        <w:tc>
          <w:tcPr>
            <w:tcW w:w="3118" w:type="dxa"/>
            <w:shd w:val="clear" w:color="auto" w:fill="auto"/>
          </w:tcPr>
          <w:p w14:paraId="4EBA433F" w14:textId="37111833" w:rsidR="00AC4197" w:rsidRPr="002E1CD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AB2B967" w14:textId="00318551" w:rsidR="00AC4197" w:rsidRPr="00A10732" w:rsidRDefault="00CA4FE3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OptiPlex</w:t>
            </w:r>
            <w:proofErr w:type="spellEnd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 xml:space="preserve"> 3090 MT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57F8561" w14:textId="02097A0B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582C8F5C" w14:textId="409BA062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084B44F" w14:textId="2D64A5C6" w:rsidR="00AC4197" w:rsidRPr="00B23674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E060627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826DCA4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3570A1E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8D94B5D" w14:textId="62BB9ABD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32D1285" w14:textId="09386311" w:rsidR="00AC4197" w:rsidRPr="0093658B" w:rsidRDefault="00AC4197" w:rsidP="00AC4197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Ліцензійне програмне забезпечення оператора </w:t>
            </w:r>
          </w:p>
        </w:tc>
        <w:tc>
          <w:tcPr>
            <w:tcW w:w="3118" w:type="dxa"/>
            <w:shd w:val="clear" w:color="auto" w:fill="auto"/>
          </w:tcPr>
          <w:p w14:paraId="732C22B9" w14:textId="4DB44B2D" w:rsidR="00AC4197" w:rsidRPr="002E1CD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F3D0C11" w14:textId="533D3740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PCS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7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v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9.1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OS</w:t>
            </w:r>
          </w:p>
        </w:tc>
        <w:tc>
          <w:tcPr>
            <w:tcW w:w="2552" w:type="dxa"/>
            <w:shd w:val="clear" w:color="auto" w:fill="auto"/>
          </w:tcPr>
          <w:p w14:paraId="6404D87E" w14:textId="6E7D754D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28F23E67" w14:textId="5E0A101E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050CD15" w14:textId="4319468F" w:rsidR="00AC4197" w:rsidRPr="00B23674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6D88C66" w14:textId="067A84C9" w:rsidR="00AC4197" w:rsidRPr="00AC4197" w:rsidRDefault="00AC4197" w:rsidP="00AC4197">
            <w:pPr>
              <w:pStyle w:val="a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268" w:type="dxa"/>
            <w:shd w:val="clear" w:color="auto" w:fill="auto"/>
          </w:tcPr>
          <w:p w14:paraId="1C8F02F1" w14:textId="77777777" w:rsidR="00AC4197" w:rsidRPr="00EB1BED" w:rsidRDefault="00AC4197" w:rsidP="00AC4197">
            <w:pPr>
              <w:pStyle w:val="a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63B9D7F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CFF15C5" w14:textId="568758C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0F30906" w14:textId="108FC850" w:rsidR="00AC4197" w:rsidRPr="0093658B" w:rsidRDefault="00AC4197" w:rsidP="00AC4197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Широкоформатний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напівпромисловий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дісплей</w:t>
            </w:r>
            <w:proofErr w:type="spellEnd"/>
            <w:r w:rsidRPr="0008521D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26ADF895" w14:textId="14C211BE" w:rsidR="00AC4197" w:rsidRPr="002E1CD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B2637F4" w14:textId="103895A7" w:rsidR="00AC4197" w:rsidRPr="00AC4197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LH75QMRABGC</w:t>
            </w:r>
          </w:p>
        </w:tc>
        <w:tc>
          <w:tcPr>
            <w:tcW w:w="2552" w:type="dxa"/>
            <w:shd w:val="clear" w:color="auto" w:fill="auto"/>
          </w:tcPr>
          <w:p w14:paraId="043D84F4" w14:textId="1FD83F04" w:rsidR="00AC4197" w:rsidRPr="00AC4197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en-US"/>
              </w:rPr>
              <w:t>SAMSUNG</w:t>
            </w:r>
          </w:p>
        </w:tc>
        <w:tc>
          <w:tcPr>
            <w:tcW w:w="1134" w:type="dxa"/>
            <w:shd w:val="clear" w:color="auto" w:fill="auto"/>
          </w:tcPr>
          <w:p w14:paraId="47223B1D" w14:textId="037170DD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742A367" w14:textId="32037CBE" w:rsidR="00AC4197" w:rsidRPr="003D6134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2834E0F" w14:textId="77777777" w:rsidR="00AC4197" w:rsidRPr="00EB1BED" w:rsidRDefault="00AC4197" w:rsidP="00AC4197">
            <w:pPr>
              <w:pStyle w:val="a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2564C4D" w14:textId="77777777" w:rsidR="00AC4197" w:rsidRPr="00EB1BED" w:rsidRDefault="00AC4197" w:rsidP="00AC4197">
            <w:pPr>
              <w:pStyle w:val="a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31CDEE45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B9E6509" w14:textId="1DA8CDD8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696E95B" w14:textId="4AD5502D" w:rsidR="00AC4197" w:rsidRPr="0093658B" w:rsidRDefault="00AC4197" w:rsidP="00AC4197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Комплект миша та клавіатура</w:t>
            </w:r>
            <w:r w:rsidRPr="0008521D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56830EDD" w14:textId="21BDE0C8" w:rsidR="00AC4197" w:rsidRPr="002E1CD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CDE2712" w14:textId="7471AF4D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KM5221W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18DE83B" w14:textId="485F1ED3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6C1301AA" w14:textId="042E5641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033B5B1" w14:textId="00AFA7AD" w:rsidR="00AC4197" w:rsidRPr="003D6134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ACE2689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1A92A70" w14:textId="77777777" w:rsidR="00AC4197" w:rsidRPr="00EB1BED" w:rsidRDefault="00AC4197" w:rsidP="00AC4197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53403DE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43A8FE7" w14:textId="1544E52E" w:rsidR="00AC4197" w:rsidRPr="00AC4197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5</w:t>
            </w:r>
          </w:p>
        </w:tc>
        <w:tc>
          <w:tcPr>
            <w:tcW w:w="7230" w:type="dxa"/>
            <w:shd w:val="clear" w:color="auto" w:fill="auto"/>
          </w:tcPr>
          <w:p w14:paraId="15AF6BA9" w14:textId="5E8B2F7E" w:rsidR="00AC4197" w:rsidRPr="0093658B" w:rsidRDefault="00AC4197" w:rsidP="00AC4197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Автоматизоване робоче місце</w:t>
            </w:r>
            <w:r w:rsidRPr="00AC4197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інженера АСК ТП:</w:t>
            </w:r>
          </w:p>
        </w:tc>
        <w:tc>
          <w:tcPr>
            <w:tcW w:w="3118" w:type="dxa"/>
            <w:shd w:val="clear" w:color="auto" w:fill="auto"/>
          </w:tcPr>
          <w:p w14:paraId="05C1E49A" w14:textId="77777777" w:rsidR="00AC4197" w:rsidRPr="002E1CD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A6B8FE1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B7BA3D3" w14:textId="11CBD34C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21489D83" w14:textId="5375C68D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9CF657B" w14:textId="684EF50C" w:rsidR="00AC4197" w:rsidRPr="003D6134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475170C" w14:textId="381BC7CB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17,5</w:t>
            </w:r>
          </w:p>
        </w:tc>
        <w:tc>
          <w:tcPr>
            <w:tcW w:w="2268" w:type="dxa"/>
            <w:shd w:val="clear" w:color="auto" w:fill="auto"/>
          </w:tcPr>
          <w:p w14:paraId="3B01E879" w14:textId="7B9D87E5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7EA14605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292A4FF" w14:textId="65941115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ED0B6AF" w14:textId="1CCC88F2" w:rsidR="00AC4197" w:rsidRPr="00CA4FE3" w:rsidRDefault="00AC4197" w:rsidP="00CA4FE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CA4FE3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Робоча станція </w:t>
            </w:r>
          </w:p>
        </w:tc>
        <w:tc>
          <w:tcPr>
            <w:tcW w:w="3118" w:type="dxa"/>
            <w:shd w:val="clear" w:color="auto" w:fill="auto"/>
          </w:tcPr>
          <w:p w14:paraId="17FD2E92" w14:textId="77777777" w:rsidR="00AC4197" w:rsidRPr="002E1CD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6F04618" w14:textId="5D98ADD3" w:rsidR="00AC4197" w:rsidRPr="00EB1BED" w:rsidRDefault="00CA4FE3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OptiPlex</w:t>
            </w:r>
            <w:proofErr w:type="spellEnd"/>
            <w:r w:rsidRPr="00CA4FE3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 xml:space="preserve"> 3090 MT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ABDE342" w14:textId="570C9FCC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51C41AF7" w14:textId="1A5B49ED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B4B5436" w14:textId="3B2FC364" w:rsidR="00AC4197" w:rsidRPr="00EB7742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3EA9DB1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AB075BB" w14:textId="4E5EB786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7A25657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C082BC6" w14:textId="15C6CD85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0840B72" w14:textId="3267B94F" w:rsidR="00AC4197" w:rsidRPr="00CA4FE3" w:rsidRDefault="00AC4197" w:rsidP="00CA4FE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CA4FE3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Ліцензійне програмне забезпечення оператора </w:t>
            </w:r>
          </w:p>
        </w:tc>
        <w:tc>
          <w:tcPr>
            <w:tcW w:w="3118" w:type="dxa"/>
            <w:shd w:val="clear" w:color="auto" w:fill="auto"/>
          </w:tcPr>
          <w:p w14:paraId="54B7D6F3" w14:textId="72C20B60" w:rsidR="00AC4197" w:rsidRPr="002E1CD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901B4A7" w14:textId="4311FD29" w:rsidR="00AC4197" w:rsidRPr="003F11E6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PCS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7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v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9.1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ES</w:t>
            </w:r>
          </w:p>
        </w:tc>
        <w:tc>
          <w:tcPr>
            <w:tcW w:w="2552" w:type="dxa"/>
            <w:shd w:val="clear" w:color="auto" w:fill="auto"/>
          </w:tcPr>
          <w:p w14:paraId="496CFB78" w14:textId="46B844EC" w:rsidR="00AC4197" w:rsidRPr="00882BA4" w:rsidRDefault="00AC4197" w:rsidP="00AC4197">
            <w:pPr>
              <w:pStyle w:val="a0"/>
              <w:spacing w:before="80"/>
              <w:rPr>
                <w:szCs w:val="18"/>
                <w:lang w:val="uk-UA"/>
              </w:rPr>
            </w:pPr>
            <w:r w:rsidRPr="00AC4197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6920623" w14:textId="2638F64A" w:rsidR="00AC4197" w:rsidRPr="005D6EEB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9700DC2" w14:textId="77777777" w:rsidR="00AC4197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AC4197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1</w:t>
            </w:r>
          </w:p>
          <w:p w14:paraId="24BE8AD4" w14:textId="77777777" w:rsidR="00C372A3" w:rsidRPr="00C372A3" w:rsidRDefault="00C372A3" w:rsidP="00C372A3">
            <w:pPr>
              <w:rPr>
                <w:lang w:val="en-US"/>
              </w:rPr>
            </w:pPr>
          </w:p>
          <w:p w14:paraId="55A42B59" w14:textId="724D4594" w:rsidR="00C372A3" w:rsidRPr="00C372A3" w:rsidRDefault="00C372A3" w:rsidP="00C372A3">
            <w:pPr>
              <w:rPr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7A333B5" w14:textId="77777777" w:rsidR="00AC4197" w:rsidRDefault="00AC4197" w:rsidP="00AC4197">
            <w:pPr>
              <w:jc w:val="center"/>
              <w:rPr>
                <w:lang w:val="uk-UA"/>
              </w:rPr>
            </w:pPr>
          </w:p>
          <w:p w14:paraId="20189C84" w14:textId="77777777" w:rsidR="00507869" w:rsidRPr="00507869" w:rsidRDefault="00507869" w:rsidP="00507869">
            <w:pPr>
              <w:rPr>
                <w:lang w:val="uk-UA"/>
              </w:rPr>
            </w:pPr>
          </w:p>
          <w:p w14:paraId="3F31A017" w14:textId="6B392747" w:rsidR="00507869" w:rsidRPr="00507869" w:rsidRDefault="00507869" w:rsidP="00507869">
            <w:pPr>
              <w:tabs>
                <w:tab w:val="left" w:pos="1200"/>
              </w:tabs>
              <w:rPr>
                <w:lang w:val="uk-UA"/>
              </w:rPr>
            </w:pPr>
            <w:r>
              <w:rPr>
                <w:lang w:val="uk-UA"/>
              </w:rPr>
              <w:tab/>
            </w:r>
          </w:p>
        </w:tc>
        <w:tc>
          <w:tcPr>
            <w:tcW w:w="2268" w:type="dxa"/>
            <w:shd w:val="clear" w:color="auto" w:fill="auto"/>
          </w:tcPr>
          <w:p w14:paraId="5DBD25AC" w14:textId="77777777" w:rsidR="00AC4197" w:rsidRDefault="00AC4197" w:rsidP="00AC4197">
            <w:pPr>
              <w:rPr>
                <w:lang w:val="uk-UA"/>
              </w:rPr>
            </w:pPr>
          </w:p>
          <w:p w14:paraId="0C07F696" w14:textId="77777777" w:rsidR="00096DFB" w:rsidRPr="00096DFB" w:rsidRDefault="00096DFB" w:rsidP="00096DFB">
            <w:pPr>
              <w:rPr>
                <w:lang w:val="uk-UA"/>
              </w:rPr>
            </w:pPr>
          </w:p>
          <w:p w14:paraId="0F039E0F" w14:textId="77777777" w:rsidR="00096DFB" w:rsidRPr="00096DFB" w:rsidRDefault="00096DFB" w:rsidP="00096DFB">
            <w:pPr>
              <w:rPr>
                <w:lang w:val="uk-UA"/>
              </w:rPr>
            </w:pPr>
          </w:p>
          <w:p w14:paraId="7FD64474" w14:textId="77777777" w:rsidR="00096DFB" w:rsidRPr="00096DFB" w:rsidRDefault="00096DFB" w:rsidP="00096DFB">
            <w:pPr>
              <w:rPr>
                <w:lang w:val="uk-UA"/>
              </w:rPr>
            </w:pPr>
          </w:p>
          <w:p w14:paraId="4494AEE7" w14:textId="77777777" w:rsidR="00096DFB" w:rsidRPr="00096DFB" w:rsidRDefault="00096DFB" w:rsidP="00096DFB">
            <w:pPr>
              <w:rPr>
                <w:lang w:val="uk-UA"/>
              </w:rPr>
            </w:pPr>
          </w:p>
          <w:p w14:paraId="77728F91" w14:textId="77777777" w:rsidR="00096DFB" w:rsidRPr="00096DFB" w:rsidRDefault="00096DFB" w:rsidP="00096DFB">
            <w:pPr>
              <w:rPr>
                <w:lang w:val="uk-UA"/>
              </w:rPr>
            </w:pPr>
          </w:p>
          <w:p w14:paraId="2A4115D5" w14:textId="77777777" w:rsidR="00096DFB" w:rsidRPr="00096DFB" w:rsidRDefault="00096DFB" w:rsidP="00096DFB">
            <w:pPr>
              <w:rPr>
                <w:lang w:val="uk-UA"/>
              </w:rPr>
            </w:pPr>
          </w:p>
          <w:p w14:paraId="007F9A12" w14:textId="77777777" w:rsidR="00096DFB" w:rsidRPr="00096DFB" w:rsidRDefault="00096DFB" w:rsidP="008373B4">
            <w:pPr>
              <w:jc w:val="center"/>
              <w:rPr>
                <w:lang w:val="uk-UA"/>
              </w:rPr>
            </w:pPr>
          </w:p>
          <w:p w14:paraId="36036634" w14:textId="77777777" w:rsidR="00096DFB" w:rsidRPr="00096DFB" w:rsidRDefault="00096DFB" w:rsidP="00096DFB">
            <w:pPr>
              <w:rPr>
                <w:lang w:val="uk-UA"/>
              </w:rPr>
            </w:pPr>
          </w:p>
          <w:p w14:paraId="04DD19EC" w14:textId="77777777" w:rsidR="00096DFB" w:rsidRPr="00096DFB" w:rsidRDefault="00096DFB" w:rsidP="00096DFB">
            <w:pPr>
              <w:rPr>
                <w:lang w:val="uk-UA"/>
              </w:rPr>
            </w:pPr>
          </w:p>
          <w:p w14:paraId="6DD75D5B" w14:textId="1397CB2C" w:rsidR="00096DFB" w:rsidRPr="00096DFB" w:rsidRDefault="00096DFB" w:rsidP="00096DFB">
            <w:pPr>
              <w:jc w:val="right"/>
              <w:rPr>
                <w:lang w:val="uk-UA"/>
              </w:rPr>
            </w:pPr>
          </w:p>
        </w:tc>
      </w:tr>
      <w:tr w:rsidR="00AC4197" w:rsidRPr="002E1CD6" w14:paraId="51A48D8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7B183C9" w14:textId="3838C043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0196081" w14:textId="197330A9" w:rsidR="00AC4197" w:rsidRPr="00CA4FE3" w:rsidRDefault="00AC4197" w:rsidP="00CA4FE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CA4FE3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Монітор </w:t>
            </w:r>
          </w:p>
        </w:tc>
        <w:tc>
          <w:tcPr>
            <w:tcW w:w="3118" w:type="dxa"/>
            <w:shd w:val="clear" w:color="auto" w:fill="auto"/>
          </w:tcPr>
          <w:p w14:paraId="28980E54" w14:textId="5D8242F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C6A81B5" w14:textId="731E7A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P2422HE</w:t>
            </w:r>
          </w:p>
        </w:tc>
        <w:tc>
          <w:tcPr>
            <w:tcW w:w="2552" w:type="dxa"/>
            <w:shd w:val="clear" w:color="auto" w:fill="auto"/>
          </w:tcPr>
          <w:p w14:paraId="4CFEEAC0" w14:textId="734D1479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6A80941A" w14:textId="6F175FDD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1BE86CE" w14:textId="6EC58F81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546731C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ABAF70D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6A05122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0D766A4" w14:textId="66B4E6B6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2896430" w14:textId="2C1F2932" w:rsidR="00AC4197" w:rsidRPr="00CA4FE3" w:rsidRDefault="00AC4197" w:rsidP="00CA4FE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CA4FE3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Комплект миша та клавіатура </w:t>
            </w:r>
          </w:p>
        </w:tc>
        <w:tc>
          <w:tcPr>
            <w:tcW w:w="3118" w:type="dxa"/>
            <w:shd w:val="clear" w:color="auto" w:fill="auto"/>
          </w:tcPr>
          <w:p w14:paraId="7BD571A1" w14:textId="2C79AA2C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67538C8" w14:textId="427C3B34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C71B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KM5221W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A101DE9" w14:textId="32F82424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15078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DELL</w:t>
            </w:r>
          </w:p>
        </w:tc>
        <w:tc>
          <w:tcPr>
            <w:tcW w:w="1134" w:type="dxa"/>
            <w:shd w:val="clear" w:color="auto" w:fill="auto"/>
          </w:tcPr>
          <w:p w14:paraId="77583188" w14:textId="748F4248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D712FF6" w14:textId="36EEAFC1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A49A617" w14:textId="29A438A1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675A344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AC4197" w:rsidRPr="002E1CD6" w14:paraId="675460E8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F9794E6" w14:textId="4EB85C94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6</w:t>
            </w:r>
          </w:p>
        </w:tc>
        <w:tc>
          <w:tcPr>
            <w:tcW w:w="7230" w:type="dxa"/>
            <w:shd w:val="clear" w:color="auto" w:fill="auto"/>
          </w:tcPr>
          <w:p w14:paraId="5538371C" w14:textId="05A02B89" w:rsidR="00AC4197" w:rsidRPr="00AE555B" w:rsidRDefault="00AC4197" w:rsidP="00AC4197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Апаратна стійка контролерів керування</w:t>
            </w:r>
            <w:r w:rsidR="00AE555B"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r w:rsid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енергоблоком, </w:t>
            </w:r>
            <w:r w:rsid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="00AE555B"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68A71B2A" w14:textId="6B16E599" w:rsidR="00AC4197" w:rsidRPr="00AC4197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30CRB</w:t>
            </w:r>
            <w:r w:rsid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10</w:t>
            </w:r>
          </w:p>
        </w:tc>
        <w:tc>
          <w:tcPr>
            <w:tcW w:w="1984" w:type="dxa"/>
            <w:shd w:val="clear" w:color="auto" w:fill="auto"/>
          </w:tcPr>
          <w:p w14:paraId="6DCA0CF8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B6089D0" w14:textId="354451C4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4193FD5A" w14:textId="0FF0800F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56B4B39" w14:textId="51FDD365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031A844" w14:textId="687B90DF" w:rsidR="00AC4197" w:rsidRPr="00EB1BED" w:rsidRDefault="00AE555B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09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6C111B62" w14:textId="77777777" w:rsidR="00AC4197" w:rsidRPr="00EB1BED" w:rsidRDefault="00AC4197" w:rsidP="00AC4197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A4FE3" w:rsidRPr="002E1CD6" w14:paraId="07CE46C6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66D9A10" w14:textId="77777777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5BC4A61" w14:textId="0FF2C06D" w:rsidR="00CA4FE3" w:rsidRPr="00362EED" w:rsidRDefault="00DD344E" w:rsidP="00362EED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 електротехнічна</w:t>
            </w:r>
            <w:r w:rsidR="00CA4FE3"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="00CA4FE3"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="00CA4FE3"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в зборі</w:t>
            </w:r>
          </w:p>
        </w:tc>
        <w:tc>
          <w:tcPr>
            <w:tcW w:w="3118" w:type="dxa"/>
            <w:shd w:val="clear" w:color="auto" w:fill="auto"/>
          </w:tcPr>
          <w:p w14:paraId="637E3AA9" w14:textId="77777777" w:rsidR="00CA4FE3" w:rsidRP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7C9D53E9" w14:textId="77777777" w:rsidR="00CA4FE3" w:rsidRPr="00DD344E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14:paraId="3AA90EC7" w14:textId="0AF701F1" w:rsidR="00CA4FE3" w:rsidRP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02A8A8F6" w14:textId="067DA9CA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B668F7B" w14:textId="1DE74E20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89B184F" w14:textId="77777777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1006924" w14:textId="77777777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A4FE3" w:rsidRPr="002E1CD6" w14:paraId="3ACABA9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DF16F4A" w14:textId="77777777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2474AD7" w14:textId="04AA6F2B" w:rsidR="00CA4FE3" w:rsidRPr="00CA4FE3" w:rsidRDefault="00CA4FE3" w:rsidP="00362EED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Резервована станція автоматизації</w:t>
            </w:r>
          </w:p>
        </w:tc>
        <w:tc>
          <w:tcPr>
            <w:tcW w:w="3118" w:type="dxa"/>
            <w:shd w:val="clear" w:color="auto" w:fill="auto"/>
          </w:tcPr>
          <w:p w14:paraId="440EF598" w14:textId="77777777" w:rsidR="00CA4FE3" w:rsidRP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0CF099BF" w14:textId="7713BAAA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</w:t>
            </w:r>
            <w:r w:rsidRPr="00CA4FE3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7-400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</w:t>
            </w:r>
          </w:p>
        </w:tc>
        <w:tc>
          <w:tcPr>
            <w:tcW w:w="2552" w:type="dxa"/>
            <w:shd w:val="clear" w:color="auto" w:fill="auto"/>
          </w:tcPr>
          <w:p w14:paraId="0546D97B" w14:textId="51CA22E6" w:rsidR="00CA4FE3" w:rsidRP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0A11F3CB" w14:textId="4973365F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DC25762" w14:textId="63F9BF97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39F43FC" w14:textId="77777777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FFFFE47" w14:textId="77777777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A4FE3" w:rsidRPr="002E1CD6" w14:paraId="77FD95B9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06B3C89" w14:textId="77777777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CFE5061" w14:textId="2052481E" w:rsidR="00CA4FE3" w:rsidRPr="00362EED" w:rsidRDefault="00CA4FE3" w:rsidP="00362EED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 джерело живлення</w:t>
            </w:r>
          </w:p>
        </w:tc>
        <w:tc>
          <w:tcPr>
            <w:tcW w:w="3118" w:type="dxa"/>
            <w:shd w:val="clear" w:color="auto" w:fill="auto"/>
          </w:tcPr>
          <w:p w14:paraId="135E4F57" w14:textId="77777777" w:rsidR="00CA4FE3" w:rsidRP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41675A1" w14:textId="5A5CCF58" w:rsidR="00CA4FE3" w:rsidRP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SITOP 20A</w:t>
            </w:r>
          </w:p>
        </w:tc>
        <w:tc>
          <w:tcPr>
            <w:tcW w:w="2552" w:type="dxa"/>
            <w:shd w:val="clear" w:color="auto" w:fill="auto"/>
          </w:tcPr>
          <w:p w14:paraId="0CAB5DBC" w14:textId="0F8A3800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2537AA46" w14:textId="380BDE8D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38C0303" w14:textId="3A65A542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D5C8427" w14:textId="77777777" w:rsidR="00CA4FE3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31467B86" w14:textId="77777777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CA4FE3" w:rsidRPr="002E1CD6" w14:paraId="65F11DE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B168A1C" w14:textId="16443F6B" w:rsidR="00CA4FE3" w:rsidRPr="00AE555B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7</w:t>
            </w:r>
          </w:p>
        </w:tc>
        <w:tc>
          <w:tcPr>
            <w:tcW w:w="7230" w:type="dxa"/>
            <w:shd w:val="clear" w:color="auto" w:fill="auto"/>
          </w:tcPr>
          <w:p w14:paraId="1ABD283E" w14:textId="0FE07C3A" w:rsidR="00CA4FE3" w:rsidRPr="00EB1BED" w:rsidRDefault="00CA4FE3" w:rsidP="00CA4FE3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конденсат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н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о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-живильного відділення,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65BDA4B8" w14:textId="4A6D37F3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30CRC10</w:t>
            </w:r>
          </w:p>
        </w:tc>
        <w:tc>
          <w:tcPr>
            <w:tcW w:w="1984" w:type="dxa"/>
            <w:shd w:val="clear" w:color="auto" w:fill="auto"/>
          </w:tcPr>
          <w:p w14:paraId="37650AA6" w14:textId="77777777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A565A0C" w14:textId="00EB6266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1DC94CBD" w14:textId="612AA2BE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E91A1FC" w14:textId="3BB23C00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4002AA5" w14:textId="082F707D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5570DD92" w14:textId="77777777" w:rsidR="00CA4FE3" w:rsidRPr="00EB1BED" w:rsidRDefault="00CA4FE3" w:rsidP="00CA4FE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D344E" w14:paraId="25B2780C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BCE8D5E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2E120DDD" w14:textId="4E568D35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05AAB267" w14:textId="77777777" w:rsidR="00950436" w:rsidRP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008AC81A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72B4723" w14:textId="69741B2B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025504AD" w14:textId="2643368F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2A12290" w14:textId="7B90E20A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AB7AD41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37E7746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D344E" w14:paraId="08485E4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F01D0C3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43B2A84C" w14:textId="00C3C5CF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37EF552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73A3C34A" w14:textId="3BC310A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6C87D834" w14:textId="6BBDA2E9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27E3981" w14:textId="6F41A58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F70D205" w14:textId="649795FE" w:rsidR="00950436" w:rsidRPr="009F64C3" w:rsidRDefault="009F64C3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1635E096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BF59B02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362EED" w14:paraId="2D165BED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476FE78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740D1C08" w14:textId="5644884F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35F941F6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3664594D" w14:textId="33504CB2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42C2BE22" w14:textId="48E46C46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4404EC0D" w14:textId="21EA68FC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BE0966D" w14:textId="2BA8D249" w:rsidR="00950436" w:rsidRPr="009F64C3" w:rsidRDefault="009F64C3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41F7960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2449BB5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362EED" w14:paraId="6EA74EB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0A99583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74D98174" w14:textId="5FFF4BE0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 джерело живлення</w:t>
            </w:r>
          </w:p>
        </w:tc>
        <w:tc>
          <w:tcPr>
            <w:tcW w:w="3118" w:type="dxa"/>
            <w:shd w:val="clear" w:color="auto" w:fill="auto"/>
          </w:tcPr>
          <w:p w14:paraId="57482830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063AACC2" w14:textId="6009A6FD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1402307F" w14:textId="2E45CA69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30B3D72" w14:textId="4672F6EF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14118ED" w14:textId="43781208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966261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ED14DEC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4721FEF6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E141388" w14:textId="2D2CD721" w:rsidR="00950436" w:rsidRPr="00AE555B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8</w:t>
            </w:r>
          </w:p>
        </w:tc>
        <w:tc>
          <w:tcPr>
            <w:tcW w:w="7230" w:type="dxa"/>
            <w:shd w:val="clear" w:color="auto" w:fill="auto"/>
          </w:tcPr>
          <w:p w14:paraId="133E3D99" w14:textId="07E99CF3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конденсат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н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о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-живильного відділення,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55CDCD5B" w14:textId="0C6DF5F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30CRC11</w:t>
            </w:r>
          </w:p>
        </w:tc>
        <w:tc>
          <w:tcPr>
            <w:tcW w:w="1984" w:type="dxa"/>
            <w:shd w:val="clear" w:color="auto" w:fill="auto"/>
          </w:tcPr>
          <w:p w14:paraId="534BED6E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888AED1" w14:textId="191C66FB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4EA7522E" w14:textId="71A76434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40888C7" w14:textId="3DBC017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673FA81" w14:textId="70924079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3A5E1A41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3EAB2A8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F5FD468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7A648168" w14:textId="7C617C41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CC56019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B049FE2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B76843B" w14:textId="42E8BDC1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4CBBB130" w14:textId="75C4747E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7894B8A" w14:textId="0CB60EBF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923C373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C0DF634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319A376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F7FB604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1769DF5" w14:textId="3100A4EC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5E96860F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FA1E748" w14:textId="2FD934A4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11329C56" w14:textId="3AC542E2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5DA44749" w14:textId="3CA3A0A2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24FB6A1" w14:textId="6728EBE8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471E02AC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5596590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7D90BCD2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44D42F1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30DD212" w14:textId="1B56D836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6440D10E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25A10218" w14:textId="642A9E9E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2CDA1DCC" w14:textId="5213F4F4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46B5F519" w14:textId="62A92182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D889FB1" w14:textId="1B31493B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0D631A74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DFA7CC1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3AA3F82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4A8B3C9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705E449" w14:textId="3AE3CAAD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 джерело живлення</w:t>
            </w:r>
          </w:p>
        </w:tc>
        <w:tc>
          <w:tcPr>
            <w:tcW w:w="3118" w:type="dxa"/>
            <w:shd w:val="clear" w:color="auto" w:fill="auto"/>
          </w:tcPr>
          <w:p w14:paraId="48139C2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35BA4D8" w14:textId="4FE32F81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5DCFD047" w14:textId="59A24DD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08761D85" w14:textId="4291131D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657361B" w14:textId="5297097D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AC38BE4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4ADA7AC0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430BA7A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E3F0AEA" w14:textId="1BB0F58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9</w:t>
            </w:r>
          </w:p>
        </w:tc>
        <w:tc>
          <w:tcPr>
            <w:tcW w:w="7230" w:type="dxa"/>
            <w:shd w:val="clear" w:color="auto" w:fill="auto"/>
          </w:tcPr>
          <w:p w14:paraId="5392B442" w14:textId="47DD2A09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турбінного відділення,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3E1A2E8E" w14:textId="0493931F" w:rsidR="00950436" w:rsidRPr="00AE555B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</w:t>
            </w:r>
          </w:p>
        </w:tc>
        <w:tc>
          <w:tcPr>
            <w:tcW w:w="1984" w:type="dxa"/>
            <w:shd w:val="clear" w:color="auto" w:fill="auto"/>
          </w:tcPr>
          <w:p w14:paraId="0D78CA9E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E01B862" w14:textId="1CF37CC2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530B6F27" w14:textId="4405D2DA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8B40634" w14:textId="2E76CDC3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D5EED55" w14:textId="1EC08024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2DC393D9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04EA5606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7A021B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653B86DC" w14:textId="501BD991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7B18408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0230624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4AAF67BF" w14:textId="577672F4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462BEDF7" w14:textId="7624EE54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E5505EF" w14:textId="01D7F7BE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ED15633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FE4BB17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3277C5C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7796E1C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8821E7C" w14:textId="2A5599F9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72D84D9D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F2686AE" w14:textId="714DCDC9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3409AAC9" w14:textId="50DC9A05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71E9B84F" w14:textId="3A0D915A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E509FFE" w14:textId="21773B4B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66169F53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CEB1B02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22A56E5B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7EA9FDC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F03827B" w14:textId="0869EC3A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04B16E12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25D863A9" w14:textId="03AC054C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797409EE" w14:textId="7953DAE5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73ADF0DC" w14:textId="21017C6D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2FE1C6F" w14:textId="57D15263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1995B98D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FFC0701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1E400B6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F876D5A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97AFCCC" w14:textId="4FD29015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 джерело живлення</w:t>
            </w:r>
          </w:p>
        </w:tc>
        <w:tc>
          <w:tcPr>
            <w:tcW w:w="3118" w:type="dxa"/>
            <w:shd w:val="clear" w:color="auto" w:fill="auto"/>
          </w:tcPr>
          <w:p w14:paraId="0E40F58E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D18FB16" w14:textId="5BEE657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7265652A" w14:textId="63B89A3E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6E6E4EF" w14:textId="3C0225F3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2E97539" w14:textId="3976A48F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142E1B9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DDA6420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73CB36EB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12A7D04" w14:textId="7C6F4FC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10</w:t>
            </w:r>
          </w:p>
        </w:tc>
        <w:tc>
          <w:tcPr>
            <w:tcW w:w="7230" w:type="dxa"/>
            <w:shd w:val="clear" w:color="auto" w:fill="auto"/>
          </w:tcPr>
          <w:p w14:paraId="460ADEC4" w14:textId="2F115AA9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турбінного відділення,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2A10D6A7" w14:textId="4783F014" w:rsidR="00950436" w:rsidRPr="00AE555B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21</w:t>
            </w:r>
          </w:p>
        </w:tc>
        <w:tc>
          <w:tcPr>
            <w:tcW w:w="1984" w:type="dxa"/>
            <w:shd w:val="clear" w:color="auto" w:fill="auto"/>
          </w:tcPr>
          <w:p w14:paraId="63078927" w14:textId="3524F24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32577C2" w14:textId="27166D9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3F70181B" w14:textId="2276CCF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A599A5A" w14:textId="42A1DF6B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A8340AA" w14:textId="5704F4D8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4854AF05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5DA0B58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B550D2D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8E73516" w14:textId="3CA36145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8EC809B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40E9E90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FE5D581" w14:textId="62D767D6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4F3C6B83" w14:textId="7CB7596D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BF55C87" w14:textId="20EE9EE3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EEB7C02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B01582E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28D9895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A292AA8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85623A2" w14:textId="718F87B2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5BA1C4F5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80DD34D" w14:textId="1A540E94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75702B2E" w14:textId="25C0092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6B35675D" w14:textId="532BD849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ACB4B19" w14:textId="6ADC7B15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640D0912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321F5A4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072AF6E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C75C21E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CA4BCA3" w14:textId="3AE14223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26E5747C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BB28686" w14:textId="35702B82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1ADF957A" w14:textId="2B41D80B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0E763826" w14:textId="1809F238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854C093" w14:textId="44701F52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166CBF24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4ED8598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76F6696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64FD2B8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F53908C" w14:textId="59AA1C19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джерело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13DD0B13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21FEA4EE" w14:textId="6E04C392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410A0DCF" w14:textId="47CFA5BC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9C0A5C0" w14:textId="0415F425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EA391A4" w14:textId="5943D08F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41700B7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18358E8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64F39B6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606C8FC" w14:textId="33DAA68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11</w:t>
            </w:r>
          </w:p>
        </w:tc>
        <w:tc>
          <w:tcPr>
            <w:tcW w:w="7230" w:type="dxa"/>
            <w:shd w:val="clear" w:color="auto" w:fill="auto"/>
          </w:tcPr>
          <w:p w14:paraId="5D594FE0" w14:textId="7E1749F4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пароводяного тракту,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465A2688" w14:textId="004029C3" w:rsidR="00950436" w:rsidRPr="00AE555B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30</w:t>
            </w:r>
          </w:p>
        </w:tc>
        <w:tc>
          <w:tcPr>
            <w:tcW w:w="1984" w:type="dxa"/>
            <w:shd w:val="clear" w:color="auto" w:fill="auto"/>
          </w:tcPr>
          <w:p w14:paraId="0B85074D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975CAED" w14:textId="5E1859E4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06F6912F" w14:textId="673D6BD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C2C7C8F" w14:textId="3A60475E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1B3548A" w14:textId="1A9EB692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27BEFCC3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1A423BA8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0E6709C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37AC6C5" w14:textId="5EFD1ABD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582852F3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1E0316E3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791B770" w14:textId="2EF7B3C8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2C372DA3" w14:textId="6FB8C171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BDE9A0F" w14:textId="1DE1F853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5C9151C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E3B769E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140BC7B7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E328148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2968231" w14:textId="680060D4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730D863D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8E3B656" w14:textId="464961CA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02D6FBE7" w14:textId="08396F42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0C8A8DA9" w14:textId="1E6DE788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A693D7A" w14:textId="04AE03DD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72683AD0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3A535C0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182892A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2F97D77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84F0ABB" w14:textId="548BA272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6B5B933B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32C1C78" w14:textId="7A79381B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3E4CFFEF" w14:textId="176A53C1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2B035396" w14:textId="651BD4F9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9AA5A37" w14:textId="2B448026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5753B6B6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41954FF0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7BD8E2E7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78E58F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AF90A0C" w14:textId="0CB95F71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джерело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1F035F47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F6AF65D" w14:textId="3E8F3B8E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257A4A3E" w14:textId="17EC97B2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5F7EFB0C" w14:textId="6A844AB9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571E2FD" w14:textId="70338AD9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D1DBF68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944B4CD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1E9D312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09CD092" w14:textId="1438AB0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12</w:t>
            </w:r>
          </w:p>
        </w:tc>
        <w:tc>
          <w:tcPr>
            <w:tcW w:w="7230" w:type="dxa"/>
            <w:shd w:val="clear" w:color="auto" w:fill="auto"/>
          </w:tcPr>
          <w:p w14:paraId="4AFA664D" w14:textId="7DC31E39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пароводяного тракту,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03337C28" w14:textId="403E18C8" w:rsidR="00950436" w:rsidRPr="00AE555B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31</w:t>
            </w:r>
          </w:p>
        </w:tc>
        <w:tc>
          <w:tcPr>
            <w:tcW w:w="1984" w:type="dxa"/>
            <w:shd w:val="clear" w:color="auto" w:fill="auto"/>
          </w:tcPr>
          <w:p w14:paraId="692EB863" w14:textId="61B37CE0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40648E1A" w14:textId="2E8B6365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6CAC47A5" w14:textId="3470E61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8457ABB" w14:textId="6A38F13A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C822018" w14:textId="258B203A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7715E91F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01A32372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8FD1B4A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10CECAF" w14:textId="39004CAA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07E0ABE7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12F647B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22E98EE" w14:textId="5B89E674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70AD988E" w14:textId="545AE208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EC28555" w14:textId="3D9E2A58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781F090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EF68041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6E6838F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E4DF4E6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FB90787" w14:textId="3A263D09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38629624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926C396" w14:textId="76B70ACF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1F2A2989" w14:textId="6726A4A1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2F8830A8" w14:textId="50869106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6BF663D" w14:textId="21B8A8E0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47C1F765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73CB13C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2558C21B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F5D4FFE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9D2800B" w14:textId="0CED3540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0B86E564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11AD411" w14:textId="3DF6EA8A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0D46667F" w14:textId="4490968F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60D6D334" w14:textId="79ECD166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C714D28" w14:textId="006869BD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11A9B427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3670ED9F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4608F9D6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91B5B60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98D5C5A" w14:textId="271A179B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джерело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0F1CA072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843EE49" w14:textId="2F0857D9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41193B30" w14:textId="6E1EDEB2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00008405" w14:textId="31523BB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ED576A7" w14:textId="3AC9A86F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E35BF68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EFCDF21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628E130B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F72F4B1" w14:textId="7E9E7F53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13</w:t>
            </w:r>
          </w:p>
        </w:tc>
        <w:tc>
          <w:tcPr>
            <w:tcW w:w="7230" w:type="dxa"/>
            <w:shd w:val="clear" w:color="auto" w:fill="auto"/>
          </w:tcPr>
          <w:p w14:paraId="4821F022" w14:textId="7D5901B5" w:rsidR="00950436" w:rsidRPr="005337CE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паливопідготовки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59062D47" w14:textId="305C108B" w:rsidR="00950436" w:rsidRPr="00AE555B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40</w:t>
            </w:r>
          </w:p>
        </w:tc>
        <w:tc>
          <w:tcPr>
            <w:tcW w:w="1984" w:type="dxa"/>
            <w:shd w:val="clear" w:color="auto" w:fill="auto"/>
          </w:tcPr>
          <w:p w14:paraId="5D03F055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B27CA29" w14:textId="7C4C023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40838C91" w14:textId="0AFDDC2A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1B47251" w14:textId="47F3E530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2924685" w14:textId="72AC4989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50A845E4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603F7A0A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0FFABFB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B757FD8" w14:textId="11BFC669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5B65C22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FF955F2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B631DB3" w14:textId="052B6E2F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44772E60" w14:textId="6E2EB1DA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B3AE441" w14:textId="1069DB8E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D53611E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2C164A9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23D2CD7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70AD04B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4E5A91D" w14:textId="330DF96B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7995652B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3572631" w14:textId="269FB540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71612480" w14:textId="57F91E3B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6C248B3" w14:textId="0B09B04D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66BBACA" w14:textId="424D009C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7DE9C752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C90A33B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2AC6CC42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9208566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1FAA84FB" w14:textId="73CADD75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6BBC4C60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1CAEBBF" w14:textId="4FCE83B1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50C2D561" w14:textId="409EF61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5D80BFA8" w14:textId="2D53B390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F456C92" w14:textId="3FB960FF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1562DD08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CC63408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2D196455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796C00B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D522516" w14:textId="7EDBCC76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джерело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3659496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5B01FEEE" w14:textId="513FC812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769DD264" w14:textId="16EB4876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1F9D2FAE" w14:textId="5B479C40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C3AE8AC" w14:textId="654224BB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AFCECB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44132258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02BE84FA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F7D7751" w14:textId="6F76D9D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14</w:t>
            </w:r>
          </w:p>
        </w:tc>
        <w:tc>
          <w:tcPr>
            <w:tcW w:w="7230" w:type="dxa"/>
            <w:shd w:val="clear" w:color="auto" w:fill="auto"/>
          </w:tcPr>
          <w:p w14:paraId="0B5754F7" w14:textId="0292AD21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газо-повітряного тракту,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306348FF" w14:textId="4CC93111" w:rsidR="00950436" w:rsidRPr="00AE555B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50</w:t>
            </w:r>
          </w:p>
        </w:tc>
        <w:tc>
          <w:tcPr>
            <w:tcW w:w="1984" w:type="dxa"/>
            <w:shd w:val="clear" w:color="auto" w:fill="auto"/>
          </w:tcPr>
          <w:p w14:paraId="6BF41A21" w14:textId="646FAAD4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E9B465F" w14:textId="27F7CFC9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75E77104" w14:textId="68EB1BB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AE7A3BC" w14:textId="1E94646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38131BF" w14:textId="3DDC7A1E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7E5E4D0A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03A40B55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AAB76F2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EFF0532" w14:textId="19DB1E72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08771C7E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C8CD2A2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17967EC" w14:textId="062BC8E5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49947EC2" w14:textId="58C6A59F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0CFB0E4" w14:textId="57CCB9F3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AC2018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FC27F8D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532A678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B7B84E5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CA6416C" w14:textId="7A9EA432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2128AC5F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0696DB6" w14:textId="4BB647D0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57A2B79B" w14:textId="2AEDE635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186AA302" w14:textId="03A54B76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DFC3434" w14:textId="6F9901E6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5F6B9CBC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3E68BD13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09FE7C2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CD1A565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1C2CBE4" w14:textId="3C6144F1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1914A626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836BBBF" w14:textId="4C89B43D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76CD7436" w14:textId="59D47601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42F0360D" w14:textId="46BFE924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4566312" w14:textId="587E446A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512374EB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8492ADE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2BAD3FCB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2ED1D5D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D8C39AC" w14:textId="3A7ACBBD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джерело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678D60DD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5C9E5E9" w14:textId="13E6F039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1D85FD81" w14:textId="1D9A770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85AF9E2" w14:textId="49D5037C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5311989" w14:textId="0BF391E1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7AD6CB9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330A169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78AF5B57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2002689" w14:textId="59ACE054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15</w:t>
            </w:r>
          </w:p>
        </w:tc>
        <w:tc>
          <w:tcPr>
            <w:tcW w:w="7230" w:type="dxa"/>
            <w:shd w:val="clear" w:color="auto" w:fill="auto"/>
          </w:tcPr>
          <w:p w14:paraId="3AD34D0F" w14:textId="6C7598B4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електричного обладнання,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57400985" w14:textId="0110033C" w:rsidR="00950436" w:rsidRPr="00AE555B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30CRC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60</w:t>
            </w:r>
          </w:p>
        </w:tc>
        <w:tc>
          <w:tcPr>
            <w:tcW w:w="1984" w:type="dxa"/>
            <w:shd w:val="clear" w:color="auto" w:fill="auto"/>
          </w:tcPr>
          <w:p w14:paraId="4EBA21AF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55AB25C4" w14:textId="13DEB2F0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21D4BF53" w14:textId="6183610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9BC94F0" w14:textId="082E3119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2AAA775" w14:textId="6F1E409B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77E71F79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5FE1D41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3DEFE23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CC87568" w14:textId="1834E111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14CF7D0" w14:textId="77777777" w:rsidR="00950436" w:rsidRPr="00362E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0CBC905" w14:textId="77777777" w:rsidR="00950436" w:rsidRPr="00DD344E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4EB9237" w14:textId="3FAAF65C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3C553A2C" w14:textId="1CB9EF35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CA57CEE" w14:textId="241A782E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3B69338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E3AC699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0F03E9C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594F94C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7F2CC208" w14:textId="71884208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731C9C8C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2BAE9993" w14:textId="10F97BEA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644679D6" w14:textId="4E138AF0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7EBCF3FC" w14:textId="5EC5E53D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1E9044E" w14:textId="684516CC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5357049E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4C590AE6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F64C3" w:rsidRPr="002E1CD6" w14:paraId="62967D79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42D4BEB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78C6462B" w14:textId="08D87341" w:rsidR="009F64C3" w:rsidRPr="00362EED" w:rsidRDefault="009F64C3" w:rsidP="009F64C3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697ECA9E" w14:textId="77777777" w:rsidR="009F64C3" w:rsidRPr="00362E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02FF7EC" w14:textId="19D3CD6E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0B47017D" w14:textId="6D7CBC84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E10C957" w14:textId="6558FFB3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508D989" w14:textId="364F75B3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</w:p>
        </w:tc>
        <w:tc>
          <w:tcPr>
            <w:tcW w:w="1418" w:type="dxa"/>
            <w:shd w:val="clear" w:color="auto" w:fill="auto"/>
          </w:tcPr>
          <w:p w14:paraId="5F8E28D2" w14:textId="77777777" w:rsidR="009F64C3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BC0E823" w14:textId="77777777" w:rsidR="009F64C3" w:rsidRPr="00EB1BED" w:rsidRDefault="009F64C3" w:rsidP="009F64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1F8FAFED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258876A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94FBC08" w14:textId="656DBBDE" w:rsidR="00950436" w:rsidRPr="00362EED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джерело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62ED6688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48835143" w14:textId="3DCD2CC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70D159B8" w14:textId="033CD00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2A6BD4A4" w14:textId="4F055351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5C96788" w14:textId="1A5A1BCE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A95789E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340FF51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0B78CAE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A501881" w14:textId="6863D311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16</w:t>
            </w:r>
          </w:p>
        </w:tc>
        <w:tc>
          <w:tcPr>
            <w:tcW w:w="7230" w:type="dxa"/>
            <w:shd w:val="clear" w:color="auto" w:fill="auto"/>
          </w:tcPr>
          <w:p w14:paraId="6DC90F76" w14:textId="4059602D" w:rsidR="00950436" w:rsidRPr="00950436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Шафа комунікаційна серверна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PCS</w:t>
            </w:r>
            <w:r w:rsidRPr="00D821FA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7</w:t>
            </w:r>
            <w:r w:rsidRPr="00950436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950436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20</w:t>
            </w:r>
          </w:p>
        </w:tc>
        <w:tc>
          <w:tcPr>
            <w:tcW w:w="3118" w:type="dxa"/>
            <w:shd w:val="clear" w:color="auto" w:fill="auto"/>
          </w:tcPr>
          <w:p w14:paraId="556312C8" w14:textId="6E1A8528" w:rsidR="00950436" w:rsidRPr="00452A6F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30CRA01</w:t>
            </w:r>
          </w:p>
        </w:tc>
        <w:tc>
          <w:tcPr>
            <w:tcW w:w="1984" w:type="dxa"/>
            <w:shd w:val="clear" w:color="auto" w:fill="auto"/>
          </w:tcPr>
          <w:p w14:paraId="54D478AB" w14:textId="003F55F3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626152E" w14:textId="74CEC308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2E07767B" w14:textId="3B1CFF9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F590E65" w14:textId="6287380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68A1DFF" w14:textId="05C0E8D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190,0</w:t>
            </w:r>
          </w:p>
        </w:tc>
        <w:tc>
          <w:tcPr>
            <w:tcW w:w="2268" w:type="dxa"/>
            <w:shd w:val="clear" w:color="auto" w:fill="auto"/>
          </w:tcPr>
          <w:p w14:paraId="3BAD894B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2E1CD6" w14:paraId="310C5945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40DC748" w14:textId="2F8461D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FA2DF30" w14:textId="42326676" w:rsidR="00950436" w:rsidRPr="00950436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серверна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658F998" w14:textId="79CF8C1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E6C2F29" w14:textId="21E9B0F3" w:rsidR="00950436" w:rsidRP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14:paraId="275A03F3" w14:textId="7FA65982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435642C4" w14:textId="2BC4D10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F4C2999" w14:textId="3894F08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7E4CEF7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FE4A149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552C8D6D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9C0427E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FC3B217" w14:textId="6D07D357" w:rsidR="00950436" w:rsidRPr="003F0008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950436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ПЗ резервованого серверу PCS7 v9.1 </w:t>
            </w:r>
          </w:p>
        </w:tc>
        <w:tc>
          <w:tcPr>
            <w:tcW w:w="3118" w:type="dxa"/>
            <w:shd w:val="clear" w:color="auto" w:fill="auto"/>
          </w:tcPr>
          <w:p w14:paraId="2193FFCA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5C89D48" w14:textId="6043AF9C" w:rsidR="00950436" w:rsidRPr="00D821FA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PCS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7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v</w:t>
            </w:r>
            <w:r w:rsidRPr="0091507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9.1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RS</w:t>
            </w:r>
          </w:p>
        </w:tc>
        <w:tc>
          <w:tcPr>
            <w:tcW w:w="2552" w:type="dxa"/>
            <w:shd w:val="clear" w:color="auto" w:fill="auto"/>
          </w:tcPr>
          <w:p w14:paraId="3C46B623" w14:textId="1FB4DFF2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 w:rsidRPr="00AC4197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7FC63487" w14:textId="36FAF2ED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1DA1ABF" w14:textId="730ABA0A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7410D64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75ABA6D7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1B10FEDA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93A6A3D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10A5F41" w14:textId="6A48A013" w:rsidR="00950436" w:rsidRPr="003F0008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Промисловий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сервер </w:t>
            </w:r>
            <w:r w:rsidRPr="00950436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SIMATIC</w:t>
            </w:r>
          </w:p>
        </w:tc>
        <w:tc>
          <w:tcPr>
            <w:tcW w:w="3118" w:type="dxa"/>
            <w:shd w:val="clear" w:color="auto" w:fill="auto"/>
          </w:tcPr>
          <w:p w14:paraId="45F52A30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9604AA7" w14:textId="2A1F687E" w:rsidR="00950436" w:rsidRPr="00D821FA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9504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IPC547J </w:t>
            </w:r>
          </w:p>
        </w:tc>
        <w:tc>
          <w:tcPr>
            <w:tcW w:w="2552" w:type="dxa"/>
            <w:shd w:val="clear" w:color="auto" w:fill="auto"/>
          </w:tcPr>
          <w:p w14:paraId="2E1CD2FE" w14:textId="039066FE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 w:rsidRPr="00AC4197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22D72A73" w14:textId="7D900FA9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3843EE4" w14:textId="4A6C9725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36D84BF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B8A7E02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3F1CBE0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60DA8CA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511450C" w14:textId="5672EAA1" w:rsidR="00950436" w:rsidRPr="003F0008" w:rsidRDefault="00950436" w:rsidP="00950436">
            <w:pPr>
              <w:pStyle w:val="a0"/>
              <w:numPr>
                <w:ilvl w:val="0"/>
                <w:numId w:val="20"/>
              </w:numPr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Промисловий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комутатор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SCALANCE</w:t>
            </w:r>
          </w:p>
        </w:tc>
        <w:tc>
          <w:tcPr>
            <w:tcW w:w="3118" w:type="dxa"/>
            <w:shd w:val="clear" w:color="auto" w:fill="auto"/>
          </w:tcPr>
          <w:p w14:paraId="029293FC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C43EDFB" w14:textId="77777777" w:rsidR="00950436" w:rsidRPr="00D821FA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50DA24E" w14:textId="3A6C6AEE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 w:rsidRPr="00AC4197">
              <w:rPr>
                <w:rFonts w:ascii="Arial" w:hAnsi="Arial" w:cs="Arial"/>
                <w:b w:val="0"/>
                <w:i/>
                <w:caps w:val="0"/>
                <w:sz w:val="18"/>
                <w:szCs w:val="18"/>
                <w:lang w:val="uk-UA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57187F4C" w14:textId="4B2A4D9F" w:rsidR="00950436" w:rsidRDefault="009D6B19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</w:t>
            </w:r>
            <w:r w:rsidR="0095043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61D87534" w14:textId="19F49132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481529A0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EEAC1E1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25B0951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1C96756" w14:textId="05DD388A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17</w:t>
            </w:r>
          </w:p>
        </w:tc>
        <w:tc>
          <w:tcPr>
            <w:tcW w:w="7230" w:type="dxa"/>
            <w:shd w:val="clear" w:color="auto" w:fill="auto"/>
          </w:tcPr>
          <w:p w14:paraId="668E1BB7" w14:textId="7737F390" w:rsidR="00950436" w:rsidRPr="003F0008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F000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F000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F000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безперебійного</w:t>
            </w:r>
            <w:proofErr w:type="spellEnd"/>
            <w:r w:rsidRPr="003F000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F000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  <w:r w:rsidRPr="003F000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r w:rsidRPr="00D821FA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Sentryum</w:t>
            </w:r>
            <w:r w:rsidRPr="003F000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3F0008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20</w:t>
            </w:r>
          </w:p>
        </w:tc>
        <w:tc>
          <w:tcPr>
            <w:tcW w:w="3118" w:type="dxa"/>
            <w:shd w:val="clear" w:color="auto" w:fill="auto"/>
          </w:tcPr>
          <w:p w14:paraId="74CA34A3" w14:textId="155AAB4B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0C524668" w14:textId="58E8DDAA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821FA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S3M20XTD</w:t>
            </w:r>
          </w:p>
        </w:tc>
        <w:tc>
          <w:tcPr>
            <w:tcW w:w="2552" w:type="dxa"/>
            <w:shd w:val="clear" w:color="auto" w:fill="auto"/>
          </w:tcPr>
          <w:p w14:paraId="4B63BA8E" w14:textId="2B0E7353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Riello S.p.A.</w:t>
            </w:r>
          </w:p>
        </w:tc>
        <w:tc>
          <w:tcPr>
            <w:tcW w:w="1134" w:type="dxa"/>
            <w:shd w:val="clear" w:color="auto" w:fill="auto"/>
          </w:tcPr>
          <w:p w14:paraId="4BF8AAF5" w14:textId="63E3C45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DC35CE3" w14:textId="4C14FCBC" w:rsidR="00950436" w:rsidRPr="00D821FA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ACF28CF" w14:textId="327D136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13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0,0</w:t>
            </w:r>
          </w:p>
        </w:tc>
        <w:tc>
          <w:tcPr>
            <w:tcW w:w="2268" w:type="dxa"/>
            <w:shd w:val="clear" w:color="auto" w:fill="auto"/>
          </w:tcPr>
          <w:p w14:paraId="285D7DD1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049C989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253745D" w14:textId="4D070153" w:rsidR="00950436" w:rsidRPr="00D821FA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18</w:t>
            </w:r>
          </w:p>
        </w:tc>
        <w:tc>
          <w:tcPr>
            <w:tcW w:w="7230" w:type="dxa"/>
            <w:shd w:val="clear" w:color="auto" w:fill="auto"/>
          </w:tcPr>
          <w:p w14:paraId="56A3B653" w14:textId="07EAB4DD" w:rsidR="00950436" w:rsidRPr="00D821FA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Акумуляторна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батарея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 12V 9 Ah</w:t>
            </w:r>
          </w:p>
        </w:tc>
        <w:tc>
          <w:tcPr>
            <w:tcW w:w="3118" w:type="dxa"/>
            <w:shd w:val="clear" w:color="auto" w:fill="auto"/>
          </w:tcPr>
          <w:p w14:paraId="6196843D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65C1331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5592261" w14:textId="5B86703C" w:rsidR="00950436" w:rsidRPr="00D821FA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CSB</w:t>
            </w:r>
          </w:p>
        </w:tc>
        <w:tc>
          <w:tcPr>
            <w:tcW w:w="1134" w:type="dxa"/>
            <w:shd w:val="clear" w:color="auto" w:fill="auto"/>
          </w:tcPr>
          <w:p w14:paraId="7788CC6F" w14:textId="1A34F1F2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617BF6D" w14:textId="5F5515DE" w:rsidR="00950436" w:rsidRPr="00CF5C7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128</w:t>
            </w:r>
          </w:p>
        </w:tc>
        <w:tc>
          <w:tcPr>
            <w:tcW w:w="1418" w:type="dxa"/>
            <w:shd w:val="clear" w:color="auto" w:fill="auto"/>
          </w:tcPr>
          <w:p w14:paraId="6817913C" w14:textId="5C450A08" w:rsidR="00950436" w:rsidRPr="00D821FA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6B2BA66D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68DBB678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695949F" w14:textId="2559FEC5" w:rsidR="00950436" w:rsidRPr="00452A6F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19</w:t>
            </w:r>
          </w:p>
        </w:tc>
        <w:tc>
          <w:tcPr>
            <w:tcW w:w="7230" w:type="dxa"/>
            <w:shd w:val="clear" w:color="auto" w:fill="auto"/>
          </w:tcPr>
          <w:p w14:paraId="3373561A" w14:textId="2082DEA0" w:rsidR="00950436" w:rsidRPr="003F0008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 розподілу електроживлення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, IP54</w:t>
            </w:r>
          </w:p>
        </w:tc>
        <w:tc>
          <w:tcPr>
            <w:tcW w:w="3118" w:type="dxa"/>
            <w:shd w:val="clear" w:color="auto" w:fill="auto"/>
          </w:tcPr>
          <w:p w14:paraId="6ABB0214" w14:textId="03DE571F" w:rsidR="00950436" w:rsidRPr="003F0008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30BRA01</w:t>
            </w:r>
          </w:p>
        </w:tc>
        <w:tc>
          <w:tcPr>
            <w:tcW w:w="1984" w:type="dxa"/>
            <w:shd w:val="clear" w:color="auto" w:fill="auto"/>
          </w:tcPr>
          <w:p w14:paraId="234BA2EB" w14:textId="4FBF7B0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7B5C932" w14:textId="7F32ADBC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03F44302" w14:textId="564009EB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CBB4DE9" w14:textId="71C969B0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8A8C799" w14:textId="56E885AA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0DFE1E43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57D6C92C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FF41A65" w14:textId="575CD238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</w:t>
            </w:r>
          </w:p>
        </w:tc>
        <w:tc>
          <w:tcPr>
            <w:tcW w:w="7230" w:type="dxa"/>
            <w:shd w:val="clear" w:color="auto" w:fill="auto"/>
          </w:tcPr>
          <w:p w14:paraId="62A577BF" w14:textId="6AA231AB" w:rsidR="00950436" w:rsidRPr="005337CE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 кросова</w:t>
            </w:r>
          </w:p>
        </w:tc>
        <w:tc>
          <w:tcPr>
            <w:tcW w:w="3118" w:type="dxa"/>
            <w:shd w:val="clear" w:color="auto" w:fill="auto"/>
          </w:tcPr>
          <w:p w14:paraId="00EFB92D" w14:textId="2E305178" w:rsidR="00950436" w:rsidRPr="00DB34FF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30CVA01-30CVA07</w:t>
            </w:r>
          </w:p>
        </w:tc>
        <w:tc>
          <w:tcPr>
            <w:tcW w:w="1984" w:type="dxa"/>
            <w:shd w:val="clear" w:color="auto" w:fill="auto"/>
          </w:tcPr>
          <w:p w14:paraId="079F9E36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1852D33" w14:textId="3D161A4C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3D23C99E" w14:textId="13FB97C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0FA8A8E" w14:textId="33BDCAD1" w:rsidR="00950436" w:rsidRPr="00DB34FF" w:rsidRDefault="00743480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46A224C7" w14:textId="09F024B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90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5569D32A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5160170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5F091CC" w14:textId="388BDB79" w:rsidR="00950436" w:rsidRPr="00DB34FF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</w:p>
        </w:tc>
        <w:tc>
          <w:tcPr>
            <w:tcW w:w="7230" w:type="dxa"/>
            <w:shd w:val="clear" w:color="auto" w:fill="auto"/>
          </w:tcPr>
          <w:p w14:paraId="59161FC4" w14:textId="6CFC8E21" w:rsidR="00950436" w:rsidRPr="00DB34FF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Шафа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промреле</w:t>
            </w:r>
          </w:p>
        </w:tc>
        <w:tc>
          <w:tcPr>
            <w:tcW w:w="3118" w:type="dxa"/>
            <w:shd w:val="clear" w:color="auto" w:fill="auto"/>
          </w:tcPr>
          <w:p w14:paraId="40CD882E" w14:textId="79596B21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30CDA01-30CDA12</w:t>
            </w:r>
          </w:p>
        </w:tc>
        <w:tc>
          <w:tcPr>
            <w:tcW w:w="1984" w:type="dxa"/>
            <w:shd w:val="clear" w:color="auto" w:fill="auto"/>
          </w:tcPr>
          <w:p w14:paraId="27EE2EB8" w14:textId="691BA600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78312CB" w14:textId="185E984C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7A7500A9" w14:textId="000566EB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5A74A9A" w14:textId="7B7B785B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  <w:r w:rsidR="0074348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DE5F5D9" w14:textId="1FDFD443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98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6A156211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390F9585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E5FE36B" w14:textId="70CD7BDB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22</w:t>
            </w:r>
          </w:p>
        </w:tc>
        <w:tc>
          <w:tcPr>
            <w:tcW w:w="7230" w:type="dxa"/>
            <w:shd w:val="clear" w:color="auto" w:fill="auto"/>
          </w:tcPr>
          <w:p w14:paraId="6FA48072" w14:textId="52A957AC" w:rsidR="00950436" w:rsidRPr="00970AE2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Перетворювач надлишкового тиску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SITRANS</w:t>
            </w:r>
          </w:p>
        </w:tc>
        <w:tc>
          <w:tcPr>
            <w:tcW w:w="3118" w:type="dxa"/>
            <w:shd w:val="clear" w:color="auto" w:fill="auto"/>
          </w:tcPr>
          <w:p w14:paraId="14E089EE" w14:textId="79832272" w:rsidR="00950436" w:rsidRPr="00970AE2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P320</w:t>
            </w:r>
          </w:p>
        </w:tc>
        <w:tc>
          <w:tcPr>
            <w:tcW w:w="1984" w:type="dxa"/>
            <w:shd w:val="clear" w:color="auto" w:fill="auto"/>
          </w:tcPr>
          <w:p w14:paraId="05183453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C9C04DC" w14:textId="11F4861A" w:rsidR="00950436" w:rsidRPr="00970AE2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587321F2" w14:textId="37371420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3EA1954" w14:textId="4EC99512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108</w:t>
            </w:r>
          </w:p>
        </w:tc>
        <w:tc>
          <w:tcPr>
            <w:tcW w:w="1418" w:type="dxa"/>
            <w:shd w:val="clear" w:color="auto" w:fill="auto"/>
          </w:tcPr>
          <w:p w14:paraId="56DA923E" w14:textId="339825C9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5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1A292F7D" w14:textId="6DB69D83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7EA2017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5E7D141" w14:textId="603DF530" w:rsidR="00950436" w:rsidRPr="00970AE2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</w:t>
            </w:r>
          </w:p>
        </w:tc>
        <w:tc>
          <w:tcPr>
            <w:tcW w:w="7230" w:type="dxa"/>
            <w:shd w:val="clear" w:color="auto" w:fill="auto"/>
          </w:tcPr>
          <w:p w14:paraId="49537E75" w14:textId="7E57AD90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Перетворювач різниці тисків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SITRANS</w:t>
            </w:r>
          </w:p>
        </w:tc>
        <w:tc>
          <w:tcPr>
            <w:tcW w:w="3118" w:type="dxa"/>
            <w:shd w:val="clear" w:color="auto" w:fill="auto"/>
          </w:tcPr>
          <w:p w14:paraId="23273229" w14:textId="2CBB1A8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P320</w:t>
            </w:r>
          </w:p>
        </w:tc>
        <w:tc>
          <w:tcPr>
            <w:tcW w:w="1984" w:type="dxa"/>
            <w:shd w:val="clear" w:color="auto" w:fill="auto"/>
          </w:tcPr>
          <w:p w14:paraId="31BC18B3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80C61A6" w14:textId="20F57FD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2E0ACFE2" w14:textId="053629E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FD5DBE1" w14:textId="720AAC45" w:rsidR="00950436" w:rsidRPr="00970AE2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52</w:t>
            </w:r>
          </w:p>
        </w:tc>
        <w:tc>
          <w:tcPr>
            <w:tcW w:w="1418" w:type="dxa"/>
            <w:shd w:val="clear" w:color="auto" w:fill="auto"/>
          </w:tcPr>
          <w:p w14:paraId="7A612B37" w14:textId="2571D6ED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7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7CC3CD25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2788782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820451F" w14:textId="75F44518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790883F6" w14:textId="32FB8399" w:rsidR="00950436" w:rsidRPr="005337CE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56BB5C11" w14:textId="71C879F4" w:rsidR="00950436" w:rsidRPr="00E94D6C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6CC7E100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4B0F9B42" w14:textId="49197C75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0C4204C" w14:textId="64987DA8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6F17DDF8" w14:textId="72CE04BB" w:rsidR="00950436" w:rsidRPr="00E94D6C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01AB758C" w14:textId="1DB98FCA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9C9387A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586273A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975C310" w14:textId="576CF041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75C90950" w14:textId="5A1E4C96" w:rsidR="00950436" w:rsidRPr="00E94D6C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p w14:paraId="3C772D5C" w14:textId="0852589E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3140075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16260C4" w14:textId="21F67E2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66273E5B" w14:textId="15F98F2D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0A900C58" w14:textId="52049CA0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533632EE" w14:textId="370B929F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14CBFAE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50436" w:rsidRPr="00D821FA" w14:paraId="546C360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F18EDDB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  <w:p w14:paraId="4C2F2EDC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40DE899D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4F1F0D10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7317E3EC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05116226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188DCCCC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146EA21C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0BE2F0C5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2DBB225C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545A17E4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6066C84E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620877B1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52710221" w14:textId="77777777" w:rsidR="00950436" w:rsidRPr="00096DFB" w:rsidRDefault="00950436" w:rsidP="00950436">
            <w:pPr>
              <w:rPr>
                <w:lang w:val="uk-UA"/>
              </w:rPr>
            </w:pPr>
          </w:p>
          <w:p w14:paraId="53FB36F7" w14:textId="546B853A" w:rsidR="00950436" w:rsidRPr="00096DFB" w:rsidRDefault="00950436" w:rsidP="00950436">
            <w:pPr>
              <w:tabs>
                <w:tab w:val="left" w:pos="1140"/>
              </w:tabs>
              <w:rPr>
                <w:lang w:val="uk-UA"/>
              </w:rPr>
            </w:pPr>
            <w:r>
              <w:rPr>
                <w:lang w:val="uk-UA"/>
              </w:rPr>
              <w:tab/>
            </w:r>
          </w:p>
        </w:tc>
        <w:tc>
          <w:tcPr>
            <w:tcW w:w="7230" w:type="dxa"/>
            <w:shd w:val="clear" w:color="auto" w:fill="auto"/>
          </w:tcPr>
          <w:p w14:paraId="67787A25" w14:textId="7D404430" w:rsidR="00950436" w:rsidRPr="00EB1BED" w:rsidRDefault="00950436" w:rsidP="00950436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13F2C42C" w14:textId="02511FDE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35C8095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EBDC199" w14:textId="77777777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00B8F2E3" w14:textId="3DBDAB16" w:rsidR="00950436" w:rsidRPr="00EB1BED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C743CDC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  <w:p w14:paraId="4FC95D06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2E041752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7E3F316F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2D51871B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6FF50D7C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2815BCCC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33936403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52EC06DE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28864F6C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2A6C081C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7BC1C24F" w14:textId="77777777" w:rsidR="00950436" w:rsidRPr="00915078" w:rsidRDefault="00950436" w:rsidP="00950436">
            <w:pPr>
              <w:rPr>
                <w:lang w:val="uk-UA"/>
              </w:rPr>
            </w:pPr>
          </w:p>
          <w:p w14:paraId="1720ED6E" w14:textId="77777777" w:rsidR="00950436" w:rsidRDefault="00950436" w:rsidP="00950436">
            <w:pPr>
              <w:rPr>
                <w:bCs/>
                <w:i/>
                <w:szCs w:val="18"/>
                <w:lang w:val="uk-UA"/>
              </w:rPr>
            </w:pPr>
          </w:p>
          <w:p w14:paraId="524A9BF2" w14:textId="5E38A278" w:rsidR="00950436" w:rsidRPr="00915078" w:rsidRDefault="00950436" w:rsidP="00950436">
            <w:pPr>
              <w:rPr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8AE134C" w14:textId="77777777" w:rsidR="00950436" w:rsidRDefault="00950436" w:rsidP="00950436">
            <w:pPr>
              <w:rPr>
                <w:bCs/>
                <w:i/>
                <w:szCs w:val="18"/>
                <w:lang w:val="uk-UA"/>
              </w:rPr>
            </w:pPr>
          </w:p>
          <w:p w14:paraId="2C21734C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30108DDE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77671661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4C727087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6FDA991C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58B6F28E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523212AB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1D797D82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54C32CC9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56A08792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6172FF82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70AE0B2B" w14:textId="77777777" w:rsidR="00950436" w:rsidRPr="00410388" w:rsidRDefault="00950436" w:rsidP="00950436">
            <w:pPr>
              <w:rPr>
                <w:szCs w:val="18"/>
                <w:lang w:val="uk-UA"/>
              </w:rPr>
            </w:pPr>
          </w:p>
          <w:p w14:paraId="45585B98" w14:textId="13C110CC" w:rsidR="00950436" w:rsidRPr="00410388" w:rsidRDefault="00950436" w:rsidP="00950436">
            <w:pPr>
              <w:rPr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63D4889" w14:textId="77777777" w:rsidR="00950436" w:rsidRDefault="00950436" w:rsidP="00950436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  <w:p w14:paraId="2C3F9A2D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6DA9FB8E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6667892C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640D1BD4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7DAAF2B7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63E90A1D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752C357F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6411285E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0C3B9F9F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25836D39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67ABD79D" w14:textId="77777777" w:rsidR="00950436" w:rsidRPr="00D938DD" w:rsidRDefault="00950436" w:rsidP="00950436">
            <w:pPr>
              <w:rPr>
                <w:lang w:val="uk-UA"/>
              </w:rPr>
            </w:pPr>
          </w:p>
          <w:p w14:paraId="0F5C77B9" w14:textId="77777777" w:rsidR="00950436" w:rsidRDefault="00950436" w:rsidP="00950436">
            <w:pPr>
              <w:rPr>
                <w:bCs/>
                <w:i/>
                <w:szCs w:val="18"/>
                <w:lang w:val="uk-UA"/>
              </w:rPr>
            </w:pPr>
          </w:p>
          <w:p w14:paraId="69BEB680" w14:textId="467B9DAB" w:rsidR="00950436" w:rsidRPr="00D938DD" w:rsidRDefault="00950436" w:rsidP="00950436">
            <w:pPr>
              <w:jc w:val="right"/>
              <w:rPr>
                <w:lang w:val="uk-UA"/>
              </w:rPr>
            </w:pPr>
          </w:p>
        </w:tc>
      </w:tr>
    </w:tbl>
    <w:p w14:paraId="0270C8EC" w14:textId="77777777" w:rsidR="00296F61" w:rsidRPr="00EB1BED" w:rsidRDefault="00296F61" w:rsidP="00BF0FFF">
      <w:pPr>
        <w:tabs>
          <w:tab w:val="left" w:pos="2472"/>
        </w:tabs>
        <w:rPr>
          <w:lang w:val="uk-UA"/>
        </w:rPr>
      </w:pPr>
    </w:p>
    <w:sectPr w:rsidR="00296F61" w:rsidRPr="00EB1BED" w:rsidSect="00096DFB">
      <w:headerReference w:type="default" r:id="rId8"/>
      <w:footerReference w:type="default" r:id="rId9"/>
      <w:headerReference w:type="first" r:id="rId10"/>
      <w:type w:val="continuous"/>
      <w:pgSz w:w="23814" w:h="16840" w:orient="landscape" w:code="9"/>
      <w:pgMar w:top="142" w:right="567" w:bottom="3402" w:left="1276" w:header="0" w:footer="0" w:gutter="284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A0C2D" w14:textId="77777777" w:rsidR="00DB6EC0" w:rsidRDefault="00DB6EC0">
      <w:r>
        <w:separator/>
      </w:r>
    </w:p>
  </w:endnote>
  <w:endnote w:type="continuationSeparator" w:id="0">
    <w:p w14:paraId="63B45B78" w14:textId="77777777" w:rsidR="00DB6EC0" w:rsidRDefault="00DB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79DE" w14:textId="4600C3D9" w:rsidR="00833725" w:rsidRDefault="00A619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298CDC9B" wp14:editId="52A2AE2D">
              <wp:simplePos x="0" y="0"/>
              <wp:positionH relativeFrom="column">
                <wp:posOffset>-2043430</wp:posOffset>
              </wp:positionH>
              <wp:positionV relativeFrom="paragraph">
                <wp:posOffset>-1614170</wp:posOffset>
              </wp:positionV>
              <wp:extent cx="3077210" cy="0"/>
              <wp:effectExtent l="0" t="0" r="0" b="0"/>
              <wp:wrapNone/>
              <wp:docPr id="3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0772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0EFB3" id="Line 16" o:spid="_x0000_s1026" style="position:absolute;rotation:-90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0.9pt,-127.1pt" to="81.4pt,-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6ECB6E81" wp14:editId="18BAFF12">
              <wp:simplePos x="0" y="0"/>
              <wp:positionH relativeFrom="column">
                <wp:posOffset>8415020</wp:posOffset>
              </wp:positionH>
              <wp:positionV relativeFrom="paragraph">
                <wp:posOffset>-247650</wp:posOffset>
              </wp:positionV>
              <wp:extent cx="361950" cy="144780"/>
              <wp:effectExtent l="0" t="0" r="0" b="0"/>
              <wp:wrapNone/>
              <wp:docPr id="3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E987C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B6E81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662.6pt;margin-top:-19.5pt;width:28.5pt;height:11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" filled="f" stroked="f">
              <v:textbox inset="0,0,0,0">
                <w:txbxContent>
                  <w:p w14:paraId="64EE987C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0D5B4FA4" wp14:editId="2C3930B4">
              <wp:simplePos x="0" y="0"/>
              <wp:positionH relativeFrom="column">
                <wp:posOffset>-490855</wp:posOffset>
              </wp:positionH>
              <wp:positionV relativeFrom="paragraph">
                <wp:posOffset>-296545</wp:posOffset>
              </wp:positionV>
              <wp:extent cx="0" cy="431800"/>
              <wp:effectExtent l="0" t="0" r="0" b="0"/>
              <wp:wrapNone/>
              <wp:docPr id="32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17EAA" id="Line 88" o:spid="_x0000_s1026" style="position:absolute;rotation:-90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65pt,-23.35pt" to="-38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30AF4F6" wp14:editId="2E2700E4">
              <wp:simplePos x="0" y="0"/>
              <wp:positionH relativeFrom="page">
                <wp:posOffset>10835005</wp:posOffset>
              </wp:positionH>
              <wp:positionV relativeFrom="page">
                <wp:posOffset>10092055</wp:posOffset>
              </wp:positionV>
              <wp:extent cx="3619500" cy="263525"/>
              <wp:effectExtent l="0" t="0" r="0" b="0"/>
              <wp:wrapNone/>
              <wp:docPr id="3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0E820" w14:textId="5D412747" w:rsidR="00833725" w:rsidRPr="00911E0D" w:rsidRDefault="00D938DD" w:rsidP="00B90C81">
                          <w:pPr>
                            <w:autoSpaceDE w:val="0"/>
                            <w:autoSpaceDN w:val="0"/>
                            <w:adjustRightInd w:val="0"/>
                            <w:spacing w:line="288" w:lineRule="auto"/>
                            <w:jc w:val="center"/>
                            <w:rPr>
                              <w:i/>
                              <w:iCs/>
                              <w:color w:val="000000"/>
                              <w:sz w:val="36"/>
                              <w:szCs w:val="36"/>
                              <w:lang w:val="uk-UA"/>
                            </w:rPr>
                          </w:pP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IN.05</w:t>
                          </w:r>
                          <w:r w:rsidR="00743480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de-DE"/>
                            </w:rPr>
                            <w:t>49</w:t>
                          </w:r>
                          <w:r w:rsidR="00915078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</w:t>
                          </w:r>
                          <w:r w:rsidR="00666D12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.0.</w:t>
                          </w:r>
                          <w:proofErr w:type="gramStart"/>
                          <w:r w:rsidR="00666D12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.АТХ.С</w:t>
                          </w:r>
                          <w:proofErr w:type="gramEnd"/>
                          <w:r w:rsidR="00666D12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AF4F6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853.15pt;margin-top:794.65pt;width:285pt;height:20.7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" filled="f" stroked="f">
              <v:textbox inset="0,0,0,0">
                <w:txbxContent>
                  <w:p w14:paraId="72B0E820" w14:textId="5D412747" w:rsidR="00833725" w:rsidRPr="00911E0D" w:rsidRDefault="00D938DD" w:rsidP="00B90C81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rPr>
                        <w:i/>
                        <w:iCs/>
                        <w:color w:val="000000"/>
                        <w:sz w:val="36"/>
                        <w:szCs w:val="36"/>
                        <w:lang w:val="uk-UA"/>
                      </w:rPr>
                    </w:pP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IN.05</w:t>
                    </w:r>
                    <w:r w:rsidR="00743480">
                      <w:rPr>
                        <w:i/>
                        <w:iCs/>
                        <w:color w:val="000000"/>
                        <w:sz w:val="24"/>
                        <w:szCs w:val="24"/>
                        <w:lang w:val="de-DE"/>
                      </w:rPr>
                      <w:t>49</w:t>
                    </w:r>
                    <w:r w:rsidR="00915078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</w:t>
                    </w:r>
                    <w:r w:rsidR="00666D12">
                      <w:rPr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.0.</w:t>
                    </w:r>
                    <w:proofErr w:type="gramStart"/>
                    <w:r w:rsidR="00666D12">
                      <w:rPr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0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.АТХ.С</w:t>
                    </w:r>
                    <w:proofErr w:type="gramEnd"/>
                    <w:r w:rsidR="00666D12">
                      <w:rPr>
                        <w:i/>
                        <w:iCs/>
                        <w:color w:val="000000"/>
                        <w:sz w:val="24"/>
                        <w:szCs w:val="24"/>
                        <w:lang w:val="en-US"/>
                      </w:rPr>
                      <w:t>1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5664458D" wp14:editId="30FD40F3">
              <wp:simplePos x="0" y="0"/>
              <wp:positionH relativeFrom="column">
                <wp:posOffset>7324090</wp:posOffset>
              </wp:positionH>
              <wp:positionV relativeFrom="paragraph">
                <wp:posOffset>-250825</wp:posOffset>
              </wp:positionV>
              <wp:extent cx="325755" cy="144780"/>
              <wp:effectExtent l="0" t="0" r="0" b="0"/>
              <wp:wrapNone/>
              <wp:docPr id="3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83431" w14:textId="74C39FFB" w:rsidR="00833725" w:rsidRPr="00DE4CEA" w:rsidRDefault="00D938DD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З</w:t>
                          </w:r>
                          <w:r w:rsidR="00833725" w:rsidRPr="0087177A">
                            <w:rPr>
                              <w:i/>
                              <w:sz w:val="16"/>
                            </w:rPr>
                            <w:t>м</w:t>
                          </w:r>
                          <w:r w:rsidR="00833725" w:rsidRPr="00DE4CEA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4458D" id="Text Box 21" o:spid="_x0000_s1028" type="#_x0000_t202" style="position:absolute;margin-left:576.7pt;margin-top:-19.75pt;width:25.65pt;height:11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" filled="f" stroked="f">
              <v:textbox inset="0,0,0,0">
                <w:txbxContent>
                  <w:p w14:paraId="55C83431" w14:textId="74C39FFB" w:rsidR="00833725" w:rsidRPr="00DE4CEA" w:rsidRDefault="00D938DD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sz w:val="16"/>
                        <w:lang w:val="uk-UA"/>
                      </w:rPr>
                      <w:t>З</w:t>
                    </w:r>
                    <w:r w:rsidR="00833725" w:rsidRPr="0087177A">
                      <w:rPr>
                        <w:i/>
                        <w:sz w:val="16"/>
                      </w:rPr>
                      <w:t>м</w:t>
                    </w:r>
                    <w:r w:rsidR="00833725" w:rsidRPr="00DE4CEA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FCD174D" wp14:editId="25D2B1AB">
              <wp:simplePos x="0" y="0"/>
              <wp:positionH relativeFrom="column">
                <wp:posOffset>7684135</wp:posOffset>
              </wp:positionH>
              <wp:positionV relativeFrom="paragraph">
                <wp:posOffset>-258445</wp:posOffset>
              </wp:positionV>
              <wp:extent cx="361950" cy="144780"/>
              <wp:effectExtent l="0" t="0" r="0" b="0"/>
              <wp:wrapNone/>
              <wp:docPr id="2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AD7A2" w14:textId="38E77D3C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К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DE4CEA">
                            <w:rPr>
                              <w:i/>
                              <w:sz w:val="16"/>
                            </w:rPr>
                            <w:t>л.уч</w:t>
                          </w:r>
                          <w:proofErr w:type="spellEnd"/>
                          <w:r w:rsidRPr="00DE4CEA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D174D" id="Text Box 22" o:spid="_x0000_s1029" type="#_x0000_t202" style="position:absolute;margin-left:605.05pt;margin-top:-20.35pt;width:28.5pt;height:11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" filled="f" stroked="f">
              <v:textbox inset="0,0,0,0">
                <w:txbxContent>
                  <w:p w14:paraId="669AD7A2" w14:textId="38E77D3C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К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DE4CEA">
                      <w:rPr>
                        <w:i/>
                        <w:sz w:val="16"/>
                      </w:rPr>
                      <w:t>л.уч</w:t>
                    </w:r>
                    <w:proofErr w:type="spellEnd"/>
                    <w:r w:rsidRPr="00DE4CEA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A03D716" wp14:editId="053792BD">
              <wp:simplePos x="0" y="0"/>
              <wp:positionH relativeFrom="column">
                <wp:posOffset>8044180</wp:posOffset>
              </wp:positionH>
              <wp:positionV relativeFrom="paragraph">
                <wp:posOffset>-250825</wp:posOffset>
              </wp:positionV>
              <wp:extent cx="361950" cy="144780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70E96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3D716" id="Text Box 23" o:spid="_x0000_s1030" type="#_x0000_t202" style="position:absolute;margin-left:633.4pt;margin-top:-19.75pt;width:28.5pt;height:11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" filled="f" stroked="f">
              <v:textbox inset="0,0,0,0">
                <w:txbxContent>
                  <w:p w14:paraId="48970E96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605F5955" wp14:editId="4BDAE19F">
              <wp:simplePos x="0" y="0"/>
              <wp:positionH relativeFrom="column">
                <wp:posOffset>8790305</wp:posOffset>
              </wp:positionH>
              <wp:positionV relativeFrom="paragraph">
                <wp:posOffset>-245745</wp:posOffset>
              </wp:positionV>
              <wp:extent cx="506730" cy="144780"/>
              <wp:effectExtent l="0" t="0" r="0" b="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74677" w14:textId="58CB55E6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П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DE4CEA">
                            <w:rPr>
                              <w:i/>
                              <w:sz w:val="16"/>
                            </w:rPr>
                            <w:t>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F5955" id="Text Box 25" o:spid="_x0000_s1031" type="#_x0000_t202" style="position:absolute;margin-left:692.15pt;margin-top:-19.35pt;width:39.9pt;height:11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" filled="f" stroked="f">
              <v:textbox inset="0,0,0,0">
                <w:txbxContent>
                  <w:p w14:paraId="2C374677" w14:textId="58CB55E6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П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DE4CEA">
                      <w:rPr>
                        <w:i/>
                        <w:sz w:val="16"/>
                      </w:rPr>
                      <w:t>дпис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4F2F2C3" wp14:editId="7FC24E9D">
              <wp:simplePos x="0" y="0"/>
              <wp:positionH relativeFrom="column">
                <wp:posOffset>9304655</wp:posOffset>
              </wp:positionH>
              <wp:positionV relativeFrom="paragraph">
                <wp:posOffset>-245745</wp:posOffset>
              </wp:positionV>
              <wp:extent cx="361950" cy="1447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42714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2F2C3" id="Text Box 26" o:spid="_x0000_s1032" type="#_x0000_t202" style="position:absolute;margin-left:732.65pt;margin-top:-19.35pt;width:28.5pt;height:11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" filled="f" stroked="f">
              <v:textbox inset="0,0,0,0">
                <w:txbxContent>
                  <w:p w14:paraId="41042714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3757F75C" wp14:editId="69E44D03">
              <wp:simplePos x="0" y="0"/>
              <wp:positionH relativeFrom="column">
                <wp:posOffset>13627735</wp:posOffset>
              </wp:positionH>
              <wp:positionV relativeFrom="paragraph">
                <wp:posOffset>-305435</wp:posOffset>
              </wp:positionV>
              <wp:extent cx="253365" cy="144780"/>
              <wp:effectExtent l="0" t="0" r="0" b="0"/>
              <wp:wrapNone/>
              <wp:docPr id="25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E3465" w14:textId="33680E7C" w:rsidR="00833725" w:rsidRDefault="00E1556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E1556C">
                            <w:rPr>
                              <w:lang w:val="en-US"/>
                            </w:rPr>
                            <w:fldChar w:fldCharType="begin"/>
                          </w:r>
                          <w:r w:rsidRPr="00E1556C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1556C">
                            <w:rPr>
                              <w:lang w:val="en-US"/>
                            </w:rPr>
                            <w:fldChar w:fldCharType="separate"/>
                          </w:r>
                          <w:r w:rsidR="003F11E6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E1556C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7F75C" id="Text Box 28" o:spid="_x0000_s1033" type="#_x0000_t202" style="position:absolute;margin-left:1073.05pt;margin-top:-24.05pt;width:19.95pt;height:11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" filled="f" stroked="f">
              <v:textbox inset="0,0,0,0">
                <w:txbxContent>
                  <w:p w14:paraId="7D0E3465" w14:textId="33680E7C" w:rsidR="00833725" w:rsidRDefault="00E1556C">
                    <w:pPr>
                      <w:jc w:val="center"/>
                      <w:rPr>
                        <w:lang w:val="en-US"/>
                      </w:rPr>
                    </w:pPr>
                    <w:r w:rsidRPr="00E1556C">
                      <w:rPr>
                        <w:lang w:val="en-US"/>
                      </w:rPr>
                      <w:fldChar w:fldCharType="begin"/>
                    </w:r>
                    <w:r w:rsidRPr="00E1556C">
                      <w:rPr>
                        <w:lang w:val="en-US"/>
                      </w:rPr>
                      <w:instrText>PAGE   \* MERGEFORMAT</w:instrText>
                    </w:r>
                    <w:r w:rsidRPr="00E1556C">
                      <w:rPr>
                        <w:lang w:val="en-US"/>
                      </w:rPr>
                      <w:fldChar w:fldCharType="separate"/>
                    </w:r>
                    <w:r w:rsidR="003F11E6">
                      <w:rPr>
                        <w:noProof/>
                        <w:lang w:val="en-US"/>
                      </w:rPr>
                      <w:t>2</w:t>
                    </w:r>
                    <w:r w:rsidRPr="00E1556C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44B95A11" wp14:editId="1D9FC88A">
              <wp:simplePos x="0" y="0"/>
              <wp:positionH relativeFrom="column">
                <wp:posOffset>13597255</wp:posOffset>
              </wp:positionH>
              <wp:positionV relativeFrom="paragraph">
                <wp:posOffset>-594360</wp:posOffset>
              </wp:positionV>
              <wp:extent cx="325755" cy="180975"/>
              <wp:effectExtent l="0" t="0" r="0" b="0"/>
              <wp:wrapNone/>
              <wp:docPr id="2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2D175" w14:textId="77777777" w:rsidR="00833725" w:rsidRDefault="008337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95A11" id="Text Box 27" o:spid="_x0000_s1034" type="#_x0000_t202" style="position:absolute;margin-left:1070.65pt;margin-top:-46.8pt;width:25.65pt;height:1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ve2wEAAJcDAAAOAAAAZHJzL2Uyb0RvYy54bWysU9tu2zAMfR+wfxD0vjjJkL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" filled="f" stroked="f">
              <v:textbox inset="0,0,0,0">
                <w:txbxContent>
                  <w:p w14:paraId="19F2D175" w14:textId="77777777" w:rsidR="00833725" w:rsidRDefault="00833725">
                    <w:pPr>
                      <w:jc w:val="center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15C10942" wp14:editId="619D7DB9">
              <wp:simplePos x="0" y="0"/>
              <wp:positionH relativeFrom="column">
                <wp:posOffset>7052310</wp:posOffset>
              </wp:positionH>
              <wp:positionV relativeFrom="paragraph">
                <wp:posOffset>-353060</wp:posOffset>
              </wp:positionV>
              <wp:extent cx="542925" cy="0"/>
              <wp:effectExtent l="0" t="0" r="0" b="0"/>
              <wp:wrapNone/>
              <wp:docPr id="23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F0632" id="Line 89" o:spid="_x0000_s1026" style="position:absolute;rotation:-90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3pt,-27.8pt" to="598.05pt,-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iF9zX4QAAAA0BAAAPAAAAZHJzL2Rvd25yZXYu&#10;eG1sTI9BT8MwDIXvSPyHyEjctrRlQ1tpOiHEJG6IFSF2yxrTFhqnatK18OvxxGHc/J6fnj9nm8m2&#10;4oi9bxwpiOcRCKTSmYYqBa/FdrYC4YMmo1tHqOAbPWzyy4tMp8aN9ILHXagEl5BPtYI6hC6V0pc1&#10;Wu3nrkPi3YfrrQ4s+0qaXo9cbluZRNGttLohvlDrDh9qLL92g1VQRHqZvD36bfG573+GcXha7J/f&#10;lbq+mu7vQAScwjkMJ3xGh5yZDm4g40XLOl7eLDirYLZe8XCK/FkHtuJkDTLP5P8v8l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Ihfc1+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1BF7DF8E" wp14:editId="323A3E4A">
              <wp:simplePos x="0" y="0"/>
              <wp:positionH relativeFrom="column">
                <wp:posOffset>-2254250</wp:posOffset>
              </wp:positionH>
              <wp:positionV relativeFrom="paragraph">
                <wp:posOffset>-1623695</wp:posOffset>
              </wp:positionV>
              <wp:extent cx="3077210" cy="0"/>
              <wp:effectExtent l="0" t="0" r="0" b="0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0772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FBF5A" id="Line 12" o:spid="_x0000_s1026" style="position:absolute;rotation:-90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7.5pt,-127.85pt" to="64.8pt,-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0F481BBD" wp14:editId="48BD3B53">
              <wp:simplePos x="0" y="0"/>
              <wp:positionH relativeFrom="column">
                <wp:posOffset>-499745</wp:posOffset>
              </wp:positionH>
              <wp:positionV relativeFrom="paragraph">
                <wp:posOffset>-2473325</wp:posOffset>
              </wp:positionV>
              <wp:extent cx="0" cy="431800"/>
              <wp:effectExtent l="0" t="0" r="0" b="0"/>
              <wp:wrapNone/>
              <wp:docPr id="2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82BD" id="Line 19" o:spid="_x0000_s1026" style="position:absolute;rotation:-90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35pt,-194.75pt" to="-39.35pt,-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5C5CCA45" wp14:editId="2C893C67">
              <wp:simplePos x="0" y="0"/>
              <wp:positionH relativeFrom="column">
                <wp:posOffset>-499745</wp:posOffset>
              </wp:positionH>
              <wp:positionV relativeFrom="paragraph">
                <wp:posOffset>-1205865</wp:posOffset>
              </wp:positionV>
              <wp:extent cx="0" cy="431800"/>
              <wp:effectExtent l="0" t="0" r="0" b="0"/>
              <wp:wrapNone/>
              <wp:docPr id="2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EE766" id="Line 18" o:spid="_x0000_s1026" style="position:absolute;rotation:-9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35pt,-94.95pt" to="-39.35pt,-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EC8A423" wp14:editId="0B0FF797">
              <wp:simplePos x="0" y="0"/>
              <wp:positionH relativeFrom="column">
                <wp:posOffset>-487045</wp:posOffset>
              </wp:positionH>
              <wp:positionV relativeFrom="paragraph">
                <wp:posOffset>-3125470</wp:posOffset>
              </wp:positionV>
              <wp:extent cx="144780" cy="868680"/>
              <wp:effectExtent l="0" t="0" r="0" b="0"/>
              <wp:wrapNone/>
              <wp:docPr id="1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56F28" w14:textId="6904A0FF" w:rsidR="00833725" w:rsidRPr="00E1556C" w:rsidRDefault="00833725">
                          <w:pPr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Вза</w:t>
                          </w:r>
                          <w:proofErr w:type="spellEnd"/>
                          <w:r w:rsidR="00D938DD"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  <w:t>є</w:t>
                          </w:r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 xml:space="preserve">м. </w:t>
                          </w:r>
                          <w:r w:rsidR="00D938DD"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нв</w:t>
                          </w:r>
                          <w:proofErr w:type="spellEnd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A423" id="Text Box 33" o:spid="_x0000_s1035" type="#_x0000_t202" style="position:absolute;margin-left:-38.35pt;margin-top:-246.1pt;width:11.4pt;height:6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" filled="f" stroked="f">
              <v:textbox style="layout-flow:vertical;mso-layout-flow-alt:bottom-to-top" inset="0,0,0,0">
                <w:txbxContent>
                  <w:p w14:paraId="08556F28" w14:textId="6904A0FF" w:rsidR="00833725" w:rsidRPr="00E1556C" w:rsidRDefault="00833725">
                    <w:pPr>
                      <w:jc w:val="center"/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E1556C">
                      <w:rPr>
                        <w:i/>
                        <w:sz w:val="16"/>
                        <w:szCs w:val="16"/>
                      </w:rPr>
                      <w:t>Вза</w:t>
                    </w:r>
                    <w:proofErr w:type="spellEnd"/>
                    <w:r w:rsidR="00D938DD">
                      <w:rPr>
                        <w:i/>
                        <w:sz w:val="16"/>
                        <w:szCs w:val="16"/>
                        <w:lang w:val="uk-UA"/>
                      </w:rPr>
                      <w:t>є</w:t>
                    </w:r>
                    <w:r w:rsidRPr="00E1556C">
                      <w:rPr>
                        <w:i/>
                        <w:sz w:val="16"/>
                        <w:szCs w:val="16"/>
                      </w:rPr>
                      <w:t xml:space="preserve">м. </w:t>
                    </w:r>
                    <w:r w:rsidR="00D938DD">
                      <w:rPr>
                        <w:i/>
                        <w:sz w:val="16"/>
                        <w:szCs w:val="16"/>
                        <w:lang w:val="uk-UA"/>
                      </w:rPr>
                      <w:t>І</w:t>
                    </w:r>
                    <w:proofErr w:type="spellStart"/>
                    <w:r w:rsidRPr="00E1556C">
                      <w:rPr>
                        <w:i/>
                        <w:sz w:val="16"/>
                        <w:szCs w:val="16"/>
                      </w:rPr>
                      <w:t>нв</w:t>
                    </w:r>
                    <w:proofErr w:type="spellEnd"/>
                    <w:r w:rsidRPr="00E1556C">
                      <w:rPr>
                        <w:i/>
                        <w:sz w:val="16"/>
                        <w:szCs w:val="16"/>
                      </w:rPr>
                      <w:t>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24DC236" wp14:editId="7E5FF269">
              <wp:simplePos x="0" y="0"/>
              <wp:positionH relativeFrom="column">
                <wp:posOffset>-482600</wp:posOffset>
              </wp:positionH>
              <wp:positionV relativeFrom="paragraph">
                <wp:posOffset>-2170430</wp:posOffset>
              </wp:positionV>
              <wp:extent cx="144780" cy="1230630"/>
              <wp:effectExtent l="0" t="0" r="0" b="0"/>
              <wp:wrapNone/>
              <wp:docPr id="1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230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94EC1" w14:textId="3E1B566B" w:rsidR="00833725" w:rsidRPr="00E1556C" w:rsidRDefault="00833725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r w:rsidRPr="00E1556C">
                            <w:rPr>
                              <w:i/>
                              <w:sz w:val="16"/>
                            </w:rPr>
                            <w:t>П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E1556C">
                            <w:rPr>
                              <w:i/>
                              <w:sz w:val="16"/>
                            </w:rPr>
                            <w:t>дпис</w:t>
                          </w:r>
                          <w:proofErr w:type="spellEnd"/>
                          <w:r w:rsidRPr="00E1556C">
                            <w:rPr>
                              <w:i/>
                              <w:sz w:val="16"/>
                            </w:rPr>
                            <w:t xml:space="preserve"> 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та</w:t>
                          </w:r>
                          <w:r w:rsidRPr="00E1556C">
                            <w:rPr>
                              <w:i/>
                              <w:sz w:val="16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DC236" id="Text Box 32" o:spid="_x0000_s1036" type="#_x0000_t202" style="position:absolute;margin-left:-38pt;margin-top:-170.9pt;width:11.4pt;height:96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" filled="f" stroked="f">
              <v:textbox style="layout-flow:vertical;mso-layout-flow-alt:bottom-to-top" inset="0,0,0,0">
                <w:txbxContent>
                  <w:p w14:paraId="26594EC1" w14:textId="3E1B566B" w:rsidR="00833725" w:rsidRPr="00E1556C" w:rsidRDefault="00833725">
                    <w:pPr>
                      <w:jc w:val="center"/>
                      <w:rPr>
                        <w:i/>
                        <w:sz w:val="16"/>
                      </w:rPr>
                    </w:pPr>
                    <w:r w:rsidRPr="00E1556C">
                      <w:rPr>
                        <w:i/>
                        <w:sz w:val="16"/>
                      </w:rPr>
                      <w:t>П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E1556C">
                      <w:rPr>
                        <w:i/>
                        <w:sz w:val="16"/>
                      </w:rPr>
                      <w:t>дпис</w:t>
                    </w:r>
                    <w:proofErr w:type="spellEnd"/>
                    <w:r w:rsidRPr="00E1556C">
                      <w:rPr>
                        <w:i/>
                        <w:sz w:val="16"/>
                      </w:rPr>
                      <w:t xml:space="preserve"> 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та</w:t>
                    </w:r>
                    <w:r w:rsidRPr="00E1556C">
                      <w:rPr>
                        <w:i/>
                        <w:sz w:val="16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C204FE3" wp14:editId="241646E4">
              <wp:simplePos x="0" y="0"/>
              <wp:positionH relativeFrom="column">
                <wp:posOffset>-482600</wp:posOffset>
              </wp:positionH>
              <wp:positionV relativeFrom="paragraph">
                <wp:posOffset>-932180</wp:posOffset>
              </wp:positionV>
              <wp:extent cx="144780" cy="832485"/>
              <wp:effectExtent l="0" t="0" r="0" b="0"/>
              <wp:wrapNone/>
              <wp:docPr id="1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832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875A7" w14:textId="6100C11C" w:rsidR="00833725" w:rsidRPr="00E1556C" w:rsidRDefault="00D938DD" w:rsidP="00D938DD">
                          <w:pPr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="00833725" w:rsidRPr="00E1556C">
                            <w:rPr>
                              <w:i/>
                              <w:sz w:val="16"/>
                            </w:rPr>
                            <w:t>нв</w:t>
                          </w:r>
                          <w:proofErr w:type="spellEnd"/>
                          <w:r w:rsidR="00833725" w:rsidRPr="00E1556C">
                            <w:rPr>
                              <w:i/>
                              <w:sz w:val="16"/>
                            </w:rPr>
                            <w:t xml:space="preserve">. №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ориг</w:t>
                          </w:r>
                          <w:proofErr w:type="spellEnd"/>
                          <w:r w:rsidR="00833725" w:rsidRPr="00E1556C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04FE3" id="Text Box 31" o:spid="_x0000_s1037" type="#_x0000_t202" style="position:absolute;margin-left:-38pt;margin-top:-73.4pt;width:11.4pt;height:65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" filled="f" stroked="f">
              <v:textbox style="layout-flow:vertical;mso-layout-flow-alt:bottom-to-top" inset="0,0,0,0">
                <w:txbxContent>
                  <w:p w14:paraId="662875A7" w14:textId="6100C11C" w:rsidR="00833725" w:rsidRPr="00E1556C" w:rsidRDefault="00D938DD" w:rsidP="00D938D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="00833725" w:rsidRPr="00E1556C">
                      <w:rPr>
                        <w:i/>
                        <w:sz w:val="16"/>
                      </w:rPr>
                      <w:t>нв</w:t>
                    </w:r>
                    <w:proofErr w:type="spellEnd"/>
                    <w:r w:rsidR="00833725" w:rsidRPr="00E1556C">
                      <w:rPr>
                        <w:i/>
                        <w:sz w:val="16"/>
                      </w:rPr>
                      <w:t xml:space="preserve">. № </w:t>
                    </w:r>
                    <w:proofErr w:type="spellStart"/>
                    <w:r>
                      <w:rPr>
                        <w:i/>
                        <w:sz w:val="16"/>
                        <w:lang w:val="uk-UA"/>
                      </w:rPr>
                      <w:t>ориг</w:t>
                    </w:r>
                    <w:proofErr w:type="spellEnd"/>
                    <w:r w:rsidR="00833725" w:rsidRPr="00E1556C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1EA568C5" wp14:editId="5AC9DFF0">
              <wp:simplePos x="0" y="0"/>
              <wp:positionH relativeFrom="column">
                <wp:posOffset>-498475</wp:posOffset>
              </wp:positionH>
              <wp:positionV relativeFrom="paragraph">
                <wp:posOffset>-3381375</wp:posOffset>
              </wp:positionV>
              <wp:extent cx="0" cy="431800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32DA7" id="Line 20" o:spid="_x0000_s1026" style="position:absolute;rotation:-90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25pt,-266.25pt" to="-39.25pt,-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4AB114F9" wp14:editId="77FF2019">
              <wp:simplePos x="0" y="0"/>
              <wp:positionH relativeFrom="column">
                <wp:posOffset>13769975</wp:posOffset>
              </wp:positionH>
              <wp:positionV relativeFrom="paragraph">
                <wp:posOffset>-555625</wp:posOffset>
              </wp:positionV>
              <wp:extent cx="0" cy="360045"/>
              <wp:effectExtent l="0" t="0" r="0" b="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5F3DF" id="Line 15" o:spid="_x0000_s1026" style="position:absolute;rotation:-90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4.25pt,-43.75pt" to="1084.25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067E7245" wp14:editId="12FF19C8">
              <wp:simplePos x="0" y="0"/>
              <wp:positionH relativeFrom="column">
                <wp:posOffset>8494395</wp:posOffset>
              </wp:positionH>
              <wp:positionV relativeFrom="paragraph">
                <wp:posOffset>-1436370</wp:posOffset>
              </wp:positionV>
              <wp:extent cx="0" cy="2339975"/>
              <wp:effectExtent l="0" t="0" r="0" b="0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97C87" id="Line 14" o:spid="_x0000_s1026" style="position:absolute;rotation:-90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85pt,-113.1pt" to="668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3BF2846D" wp14:editId="1BCF37E4">
              <wp:simplePos x="0" y="0"/>
              <wp:positionH relativeFrom="column">
                <wp:posOffset>8494395</wp:posOffset>
              </wp:positionH>
              <wp:positionV relativeFrom="paragraph">
                <wp:posOffset>-1617345</wp:posOffset>
              </wp:positionV>
              <wp:extent cx="0" cy="2339975"/>
              <wp:effectExtent l="0" t="0" r="0" b="0"/>
              <wp:wrapNone/>
              <wp:docPr id="1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F1B84" id="Line 13" o:spid="_x0000_s1026" style="position:absolute;rotation:-90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85pt,-127.35pt" to="668.8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61CF2EC0" wp14:editId="4C9DE6F7">
              <wp:simplePos x="0" y="0"/>
              <wp:positionH relativeFrom="column">
                <wp:posOffset>9032875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E9AB6" id="Line 11" o:spid="_x0000_s1026" style="position:absolute;rotation:-90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1.25pt,-28.2pt" to="754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DiI2vs4QAAAA0BAAAPAAAAZHJzL2Rvd25yZXYu&#10;eG1sTI/NTsMwEITvSLyDtUjcWqfpDzTEqRCiEjfUBiF628ZLEojXUew0gafHFQc4zuyn2Zl0M5pG&#10;nKhztWUFs2kEgriwuuZSwUu+ndyCcB5ZY2OZFHyRg012eZFiou3AOzrtfSlCCLsEFVTet4mUrqjI&#10;oJvaljjc3m1n0AfZlVJ3OIRw08g4ilbSYM3hQ4UtPVRUfO57oyCPcBm/Prpt/nHovvuhf1ocnt+U&#10;ur4a7+9AeBr9Hwzn+qE6ZKHT0fasnWiCXqyW88AqmKzXMYgz8msdgzWb34DMUvl/RfYD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4iNr7O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4415DD4" wp14:editId="27BCBD5F">
              <wp:simplePos x="0" y="0"/>
              <wp:positionH relativeFrom="column">
                <wp:posOffset>8492490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82496" id="Line 10" o:spid="_x0000_s1026" style="position:absolute;rotation:-90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7pt,-28.2pt" to="711.45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BmPZv84QAAAA0BAAAPAAAAZHJzL2Rvd25yZXYu&#10;eG1sTI/BTsMwEETvSPyDtUjcWrsp0DbEqRCiEjfUBlX0to1NEojtyHaawNezFQe47cyOZt9m69G0&#10;7KR9aJyVMJsKYNqWTjW2kvBabCZLYCGiVdg6qyV86QDr/PIiw1S5wW71aRcrRiU2pCihjrFLOQ9l&#10;rQ2Gqeu0pd278wYjSV9x5XGgctPyRIg7brCxdKHGTj/Wuvzc9UZCIfA22T+FTfFx8N/90D/fHF7e&#10;pLy+Gh/ugUU9xr8wnPEJHXJiOrreqsBa0vOlSCgrYbJa0XCO/FpHsmbzBfA84/+/yH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Zj2b/O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AB9854D" wp14:editId="1BE94D70">
              <wp:simplePos x="0" y="0"/>
              <wp:positionH relativeFrom="column">
                <wp:posOffset>8132445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90F54" id="Line 9" o:spid="_x0000_s1026" style="position:absolute;rotation:-90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0.35pt,-28.2pt" to="683.1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vS8f64QAAAA0BAAAPAAAAZHJzL2Rvd25yZXYu&#10;eG1sTI/BTsMwEETvSPyDtUjcWqcJBRriVAhRiRtqgxC9beMlCcTrKHaawNfjigMcZ/ZpdiZbT6YV&#10;R+pdY1nBYh6BIC6tbrhS8FJsZrcgnEfW2FomBV/kYJ2fn2WYajvylo47X4kQwi5FBbX3XSqlK2sy&#10;6Oa2Iw63d9sb9EH2ldQ9jiHctDKOomtpsOHwocaOHmoqP3eDUVBEuIxfH92m+Nj338M4PF3tn9+U&#10;uryY7u9AeJr8Hwyn+qE65KHTwQ6snWiDTuJkGVgFs9UqBnFCfq1DsBbJDcg8k/9X5D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L0vH+u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A3BBB67" wp14:editId="1A347A3E">
              <wp:simplePos x="0" y="0"/>
              <wp:positionH relativeFrom="column">
                <wp:posOffset>13317855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718B2" id="Line 8" o:spid="_x0000_s1026" style="position:absolute;rotation:-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8.65pt,-28.2pt" to="1091.4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UkN7/4QAAAA0BAAAPAAAAZHJzL2Rvd25yZXYu&#10;eG1sTI9RS8MwEMffBb9DOMG3LWmdztWmQ8SBb7JVhnu7NbGtNpeSpGv10xtB0Mf734///S5fT6Zj&#10;J+18a0lCMhfANFVWtVRLeCk3s1tgPiAp7CxpCZ/aw7o4P8sxU3akrT7tQs1iCfkMJTQh9Bnnvmq0&#10;QT+3vaa4e7POYIijq7lyOMZy0/FUiBtusKV4ocFePzS6+tgNRkIp8DrdP/pN+X5wX8M4PC0Oz69S&#10;Xl5M93fAgp7CHww/+lEdiuh0tAMpzzoJabIQSWQlzFarFFhEfqNjjJKrJfAi5/+/KL4B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FJDe/+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09155DA" wp14:editId="08F3E884">
              <wp:simplePos x="0" y="0"/>
              <wp:positionH relativeFrom="column">
                <wp:posOffset>9393555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D4AF5" id="Line 7" o:spid="_x0000_s1026" style="position:absolute;rotation:-90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9.65pt,-28.1pt" to="782.4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BAcPPg4AAAAA0BAAAPAAAAZHJzL2Rvd25yZXYu&#10;eG1sTI9BT4NAEIXvJv6HzZh4axdQjEWWxhibeDMWY+xtyo6AsruEXQr6653GQz2+N1/evJevZ9OJ&#10;Aw2+dVZBvIxAkK2cbm2t4LXcLG5B+IBWY+csKfgmD+vi/CzHTLvJvtBhG2rBIdZnqKAJoc+k9FVD&#10;Bv3S9WT59uEGg4HlUEs94MThppNJFN1Ig63lDw329NBQ9bUdjYIywjR5e/Sb8nM3/IzT+HS9e35X&#10;6vJivr8DEWgOJxiO9bk6FNxp70arvehYp0kSM6tgsVrxqiPyZ+3Ziq9SkEUu/68ofgE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BAcPPg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2977AB7" wp14:editId="69817DFB">
              <wp:simplePos x="0" y="0"/>
              <wp:positionH relativeFrom="column">
                <wp:posOffset>7772400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32E4" id="Line 6" o:spid="_x0000_s1026" style="position:absolute;rotation:-90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pt,-28.1pt" to="654.75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WCaF64AAAAA0BAAAPAAAAZHJzL2Rvd25yZXYu&#10;eG1sTI/BTsMwEETvSPyDtUjcWqeBRm2IUyFEJW6IBqH2to2XJBDbUew0ga9nKw5wnNnR7JtsM5lW&#10;nKj3jbMKFvMIBNnS6cZWCl6L7WwFwge0GltnScEXedjklxcZptqN9oVOu1AJLrE+RQV1CF0qpS9r&#10;MujnriPLt3fXGwws+0rqHkcuN62MoyiRBhvLH2rs6KGm8nM3GAVFhMv47dFvi49D/z2Mw9Pt4Xmv&#10;1PXVdH8HItAU/sJwxmd0yJnp6AarvWhZx0nC7EHBbL3mVefIr3Vka3GzBJln8v+K/Ac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AWCaF6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4B953F" wp14:editId="0D4AA832">
              <wp:simplePos x="0" y="0"/>
              <wp:positionH relativeFrom="column">
                <wp:posOffset>7412355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2CC87" id="Line 5" o:spid="_x0000_s1026" style="position:absolute;rotation:-9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3.65pt,-28.1pt" to="626.4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C+kmVR4AAAAA0BAAAPAAAAZHJzL2Rvd25yZXYu&#10;eG1sTI/BTsMwEETvSPyDtUjcWjuBIprGqRCiEjdEg1B728YmCcR2ZDtN4OvZikM5zuzT7Ey+nkzH&#10;jtqH1lkJyVwA07ZyqrW1hLdyM7sHFiJahZ2zWsK3DrAuLi9yzJQb7as+bmPNKMSGDCU0MfYZ56Fq&#10;tMEwd722dPtw3mAk6WuuPI4UbjqeCnHHDbaWPjTY68dGV1/bwUgoBS7S96ewKT/3/mcYh+fb/ctO&#10;yuur6WEFLOopnmE41afqUFCngxusCqwjnSYiIVbCbLmkVSfkzzqQldwsgBc5/7+i+AU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C+kmVR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6A978C4" wp14:editId="4C713632">
              <wp:simplePos x="0" y="0"/>
              <wp:positionH relativeFrom="column">
                <wp:posOffset>10636885</wp:posOffset>
              </wp:positionH>
              <wp:positionV relativeFrom="paragraph">
                <wp:posOffset>-3940175</wp:posOffset>
              </wp:positionV>
              <wp:extent cx="0" cy="662368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66236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FB1D4" id="Line 4" o:spid="_x0000_s1026" style="position:absolute;rotation:-90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7.55pt,-310.25pt" to="837.5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E8AB9BC" wp14:editId="0AC42B54">
              <wp:simplePos x="0" y="0"/>
              <wp:positionH relativeFrom="column">
                <wp:posOffset>-129540</wp:posOffset>
              </wp:positionH>
              <wp:positionV relativeFrom="paragraph">
                <wp:posOffset>-563880</wp:posOffset>
              </wp:positionV>
              <wp:extent cx="325755" cy="108585"/>
              <wp:effectExtent l="0" t="0" r="0" b="0"/>
              <wp:wrapNone/>
              <wp:docPr id="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08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75E63" w14:textId="77777777" w:rsidR="00833725" w:rsidRDefault="0083372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AB9BC" id="Text Box 30" o:spid="_x0000_s1038" type="#_x0000_t202" style="position:absolute;margin-left:-10.2pt;margin-top:-44.4pt;width:25.65pt;height:8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" filled="f" stroked="f">
              <v:textbox inset="0,0,0,0">
                <w:txbxContent>
                  <w:p w14:paraId="77475E63" w14:textId="77777777" w:rsidR="00833725" w:rsidRDefault="0083372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B046CE4" wp14:editId="10692838">
              <wp:simplePos x="0" y="0"/>
              <wp:positionH relativeFrom="column">
                <wp:posOffset>-87630</wp:posOffset>
              </wp:positionH>
              <wp:positionV relativeFrom="paragraph">
                <wp:posOffset>-871855</wp:posOffset>
              </wp:positionV>
              <wp:extent cx="4815205" cy="97790"/>
              <wp:effectExtent l="0" t="0" r="0" b="0"/>
              <wp:wrapNone/>
              <wp:docPr id="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5205" cy="97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9557" w14:textId="77777777" w:rsidR="00833725" w:rsidRPr="00134D5B" w:rsidRDefault="00833725" w:rsidP="00134D5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6CE4" id="Text Box 29" o:spid="_x0000_s1039" type="#_x0000_t202" style="position:absolute;margin-left:-6.9pt;margin-top:-68.65pt;width:379.15pt;height: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" filled="f" stroked="f">
              <v:textbox inset="0,0,0,0">
                <w:txbxContent>
                  <w:p w14:paraId="0C189557" w14:textId="77777777" w:rsidR="00833725" w:rsidRPr="00134D5B" w:rsidRDefault="00833725" w:rsidP="00134D5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F0B8A" w14:textId="77777777" w:rsidR="00DB6EC0" w:rsidRDefault="00DB6EC0">
      <w:r>
        <w:separator/>
      </w:r>
    </w:p>
  </w:footnote>
  <w:footnote w:type="continuationSeparator" w:id="0">
    <w:p w14:paraId="1FEC898D" w14:textId="77777777" w:rsidR="00DB6EC0" w:rsidRDefault="00DB6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43F4B" w14:textId="718171AC" w:rsidR="00833725" w:rsidRDefault="00A619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20E0E55A" wp14:editId="32834882">
              <wp:simplePos x="0" y="0"/>
              <wp:positionH relativeFrom="column">
                <wp:posOffset>1688465</wp:posOffset>
              </wp:positionH>
              <wp:positionV relativeFrom="paragraph">
                <wp:posOffset>-1798320</wp:posOffset>
              </wp:positionV>
              <wp:extent cx="10292715" cy="14237335"/>
              <wp:effectExtent l="0" t="0" r="0" b="0"/>
              <wp:wrapNone/>
              <wp:docPr id="3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10292715" cy="142373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D1E23C" id="Rectangle 3" o:spid="_x0000_s1026" style="position:absolute;margin-left:132.95pt;margin-top:-141.6pt;width:810.45pt;height:1121.05pt;rotation:-90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" filled="f"/>
          </w:pict>
        </mc:Fallback>
      </mc:AlternateContent>
    </w:r>
  </w:p>
  <w:p w14:paraId="769CFE6E" w14:textId="1106065B" w:rsidR="00205F57" w:rsidRDefault="00A61990" w:rsidP="00205F57">
    <w:pPr>
      <w:pStyle w:val="Header"/>
      <w:rPr>
        <w:sz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51255955" wp14:editId="653DDAF6">
              <wp:simplePos x="0" y="0"/>
              <wp:positionH relativeFrom="column">
                <wp:posOffset>1688465</wp:posOffset>
              </wp:positionH>
              <wp:positionV relativeFrom="paragraph">
                <wp:posOffset>-1945640</wp:posOffset>
              </wp:positionV>
              <wp:extent cx="10292715" cy="14237335"/>
              <wp:effectExtent l="0" t="0" r="0" b="0"/>
              <wp:wrapNone/>
              <wp:docPr id="35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10292715" cy="142373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B1B5A" id="Rectangle 91" o:spid="_x0000_s1026" style="position:absolute;margin-left:132.95pt;margin-top:-153.2pt;width:810.45pt;height:1121.05pt;rotation:-90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" filled="f"/>
          </w:pict>
        </mc:Fallback>
      </mc:AlternateContent>
    </w:r>
  </w:p>
  <w:p w14:paraId="7FD9A829" w14:textId="5072236E" w:rsidR="00833725" w:rsidRDefault="00833725">
    <w:pPr>
      <w:pStyle w:val="Header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D35D6" w14:textId="2C506215" w:rsidR="00833725" w:rsidRDefault="00000000" w:rsidP="00BD5401">
    <w:pPr>
      <w:pStyle w:val="Header"/>
      <w:tabs>
        <w:tab w:val="left" w:pos="17719"/>
      </w:tabs>
    </w:pPr>
    <w:r>
      <w:rPr>
        <w:noProof/>
      </w:rPr>
      <w:object w:dxaOrig="1440" w:dyaOrig="1440" w14:anchorId="63D229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4" type="#_x0000_t75" style="position:absolute;margin-left:-84pt;margin-top:11.7pt;width:1204.2pt;height:821.3pt;z-index:-251640320">
          <v:imagedata r:id="rId1" o:title=""/>
        </v:shape>
        <o:OLEObject Type="Embed" ProgID="Visio.Drawing.11" ShapeID="_x0000_s1114" DrawAspect="Content" ObjectID="_1779105107" r:id="rId2"/>
      </w:object>
    </w:r>
    <w:r w:rsidR="00A619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09259A1" wp14:editId="75969148">
              <wp:simplePos x="0" y="0"/>
              <wp:positionH relativeFrom="column">
                <wp:posOffset>600075</wp:posOffset>
              </wp:positionH>
              <wp:positionV relativeFrom="paragraph">
                <wp:posOffset>10026650</wp:posOffset>
              </wp:positionV>
              <wp:extent cx="723900" cy="144145"/>
              <wp:effectExtent l="0" t="0" r="0" b="0"/>
              <wp:wrapNone/>
              <wp:docPr id="2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3217F8" w14:textId="77777777" w:rsidR="00833725" w:rsidRDefault="00833725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259A1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40" type="#_x0000_t202" style="position:absolute;margin-left:47.25pt;margin-top:789.5pt;width:57pt;height:11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" o:allowincell="f" filled="f" stroked="f">
              <v:textbox inset="0,0,0,0">
                <w:txbxContent>
                  <w:p w14:paraId="0C3217F8" w14:textId="77777777" w:rsidR="00833725" w:rsidRDefault="00833725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19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59852BCF" wp14:editId="74530ABE">
              <wp:simplePos x="0" y="0"/>
              <wp:positionH relativeFrom="column">
                <wp:posOffset>-87630</wp:posOffset>
              </wp:positionH>
              <wp:positionV relativeFrom="paragraph">
                <wp:posOffset>10206990</wp:posOffset>
              </wp:positionV>
              <wp:extent cx="651510" cy="144145"/>
              <wp:effectExtent l="0" t="0" r="0" b="0"/>
              <wp:wrapNone/>
              <wp:docPr id="1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ACEC5" w14:textId="77777777" w:rsidR="00833725" w:rsidRDefault="0083372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52BCF" id="Text Box 82" o:spid="_x0000_s1041" type="#_x0000_t202" style="position:absolute;margin-left:-6.9pt;margin-top:803.7pt;width:51.3pt;height:11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" o:allowincell="f" filled="f" stroked="f">
              <v:textbox inset="0,0,0,0">
                <w:txbxContent>
                  <w:p w14:paraId="193ACEC5" w14:textId="77777777" w:rsidR="00833725" w:rsidRDefault="0083372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3AE9"/>
    <w:multiLevelType w:val="hybridMultilevel"/>
    <w:tmpl w:val="543AA640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CCE4960"/>
    <w:multiLevelType w:val="multilevel"/>
    <w:tmpl w:val="64F6A098"/>
    <w:lvl w:ilvl="0">
      <w:start w:val="1"/>
      <w:numFmt w:val="decimal"/>
      <w:pStyle w:val="Heading1"/>
      <w:lvlText w:val="%1"/>
      <w:lvlJc w:val="left"/>
      <w:pPr>
        <w:tabs>
          <w:tab w:val="num" w:pos="1140"/>
        </w:tabs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284"/>
        </w:tabs>
        <w:ind w:left="1284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1"/>
        </w:tabs>
        <w:ind w:left="1711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72"/>
        </w:tabs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2" w15:restartNumberingAfterBreak="0">
    <w:nsid w:val="27C31FA2"/>
    <w:multiLevelType w:val="hybridMultilevel"/>
    <w:tmpl w:val="6256DB1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C8555E1"/>
    <w:multiLevelType w:val="hybridMultilevel"/>
    <w:tmpl w:val="5D96BDD8"/>
    <w:lvl w:ilvl="0" w:tplc="121039DE">
      <w:numFmt w:val="bullet"/>
      <w:lvlText w:val="-"/>
      <w:lvlJc w:val="left"/>
      <w:pPr>
        <w:ind w:left="1384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5F38260D"/>
    <w:multiLevelType w:val="hybridMultilevel"/>
    <w:tmpl w:val="12548B32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78E654F3"/>
    <w:multiLevelType w:val="hybridMultilevel"/>
    <w:tmpl w:val="7A6035BC"/>
    <w:lvl w:ilvl="0" w:tplc="CEF4211C">
      <w:numFmt w:val="bullet"/>
      <w:lvlText w:val="•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7FD55BA1"/>
    <w:multiLevelType w:val="hybridMultilevel"/>
    <w:tmpl w:val="EB34CC26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33870242">
    <w:abstractNumId w:val="1"/>
  </w:num>
  <w:num w:numId="2" w16cid:durableId="111825200">
    <w:abstractNumId w:val="2"/>
  </w:num>
  <w:num w:numId="3" w16cid:durableId="1760248073">
    <w:abstractNumId w:val="5"/>
  </w:num>
  <w:num w:numId="4" w16cid:durableId="1344431731">
    <w:abstractNumId w:val="1"/>
  </w:num>
  <w:num w:numId="5" w16cid:durableId="163132693">
    <w:abstractNumId w:val="6"/>
  </w:num>
  <w:num w:numId="6" w16cid:durableId="197931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1003053">
    <w:abstractNumId w:val="1"/>
  </w:num>
  <w:num w:numId="8" w16cid:durableId="537935958">
    <w:abstractNumId w:val="0"/>
  </w:num>
  <w:num w:numId="9" w16cid:durableId="16597736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3261892">
    <w:abstractNumId w:val="1"/>
  </w:num>
  <w:num w:numId="11" w16cid:durableId="928002495">
    <w:abstractNumId w:val="1"/>
  </w:num>
  <w:num w:numId="12" w16cid:durableId="1111045178">
    <w:abstractNumId w:val="4"/>
  </w:num>
  <w:num w:numId="13" w16cid:durableId="16054611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0662644">
    <w:abstractNumId w:val="1"/>
  </w:num>
  <w:num w:numId="15" w16cid:durableId="1428229727">
    <w:abstractNumId w:val="1"/>
  </w:num>
  <w:num w:numId="16" w16cid:durableId="1455518342">
    <w:abstractNumId w:val="1"/>
  </w:num>
  <w:num w:numId="17" w16cid:durableId="2004695272">
    <w:abstractNumId w:val="1"/>
  </w:num>
  <w:num w:numId="18" w16cid:durableId="1621183209">
    <w:abstractNumId w:val="1"/>
  </w:num>
  <w:num w:numId="19" w16cid:durableId="809634982">
    <w:abstractNumId w:val="1"/>
  </w:num>
  <w:num w:numId="20" w16cid:durableId="155434515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08B"/>
    <w:rsid w:val="0000045D"/>
    <w:rsid w:val="00001507"/>
    <w:rsid w:val="00004445"/>
    <w:rsid w:val="00006443"/>
    <w:rsid w:val="000106CC"/>
    <w:rsid w:val="000213E2"/>
    <w:rsid w:val="00023B4E"/>
    <w:rsid w:val="00026034"/>
    <w:rsid w:val="00032E8E"/>
    <w:rsid w:val="00035493"/>
    <w:rsid w:val="00035F3A"/>
    <w:rsid w:val="000428EC"/>
    <w:rsid w:val="00042D5D"/>
    <w:rsid w:val="00046989"/>
    <w:rsid w:val="0005089F"/>
    <w:rsid w:val="0005092F"/>
    <w:rsid w:val="00051543"/>
    <w:rsid w:val="0005433A"/>
    <w:rsid w:val="0005651D"/>
    <w:rsid w:val="00057BBE"/>
    <w:rsid w:val="00061A8D"/>
    <w:rsid w:val="00065E2E"/>
    <w:rsid w:val="000663C0"/>
    <w:rsid w:val="00067B0A"/>
    <w:rsid w:val="000711AD"/>
    <w:rsid w:val="00074211"/>
    <w:rsid w:val="000746BE"/>
    <w:rsid w:val="00080C70"/>
    <w:rsid w:val="00081BDF"/>
    <w:rsid w:val="00085AF7"/>
    <w:rsid w:val="00086287"/>
    <w:rsid w:val="000902CA"/>
    <w:rsid w:val="0009110E"/>
    <w:rsid w:val="0009146D"/>
    <w:rsid w:val="00091B6E"/>
    <w:rsid w:val="00092862"/>
    <w:rsid w:val="00093718"/>
    <w:rsid w:val="00094BE5"/>
    <w:rsid w:val="000952B2"/>
    <w:rsid w:val="00095D36"/>
    <w:rsid w:val="00096C66"/>
    <w:rsid w:val="00096DFB"/>
    <w:rsid w:val="000A2D0C"/>
    <w:rsid w:val="000A3DD7"/>
    <w:rsid w:val="000A4149"/>
    <w:rsid w:val="000A544C"/>
    <w:rsid w:val="000B0AFC"/>
    <w:rsid w:val="000B0D7E"/>
    <w:rsid w:val="000B0F68"/>
    <w:rsid w:val="000B55C4"/>
    <w:rsid w:val="000C0AC5"/>
    <w:rsid w:val="000C11C6"/>
    <w:rsid w:val="000C2906"/>
    <w:rsid w:val="000C4BC9"/>
    <w:rsid w:val="000D19BB"/>
    <w:rsid w:val="000D4A3E"/>
    <w:rsid w:val="000D68AA"/>
    <w:rsid w:val="000E553E"/>
    <w:rsid w:val="000E6023"/>
    <w:rsid w:val="000E6BF0"/>
    <w:rsid w:val="000F0B4A"/>
    <w:rsid w:val="000F2C11"/>
    <w:rsid w:val="000F2E17"/>
    <w:rsid w:val="000F731F"/>
    <w:rsid w:val="000F7B58"/>
    <w:rsid w:val="001032F1"/>
    <w:rsid w:val="0010389A"/>
    <w:rsid w:val="001068A0"/>
    <w:rsid w:val="0011074D"/>
    <w:rsid w:val="0011220E"/>
    <w:rsid w:val="00112D86"/>
    <w:rsid w:val="0011321A"/>
    <w:rsid w:val="001172B6"/>
    <w:rsid w:val="00117AFD"/>
    <w:rsid w:val="00120892"/>
    <w:rsid w:val="00121482"/>
    <w:rsid w:val="00125E0A"/>
    <w:rsid w:val="00130AEE"/>
    <w:rsid w:val="00132222"/>
    <w:rsid w:val="00134D5B"/>
    <w:rsid w:val="00136ABE"/>
    <w:rsid w:val="0014007E"/>
    <w:rsid w:val="00140391"/>
    <w:rsid w:val="00146D55"/>
    <w:rsid w:val="0015099C"/>
    <w:rsid w:val="00156508"/>
    <w:rsid w:val="00162529"/>
    <w:rsid w:val="00164901"/>
    <w:rsid w:val="00165407"/>
    <w:rsid w:val="00170D9F"/>
    <w:rsid w:val="00171736"/>
    <w:rsid w:val="00172709"/>
    <w:rsid w:val="00172D03"/>
    <w:rsid w:val="00174B05"/>
    <w:rsid w:val="001759CD"/>
    <w:rsid w:val="00175F1F"/>
    <w:rsid w:val="00181440"/>
    <w:rsid w:val="00186528"/>
    <w:rsid w:val="001970B2"/>
    <w:rsid w:val="001972FB"/>
    <w:rsid w:val="001A02A7"/>
    <w:rsid w:val="001A29FF"/>
    <w:rsid w:val="001A39EA"/>
    <w:rsid w:val="001A7AE4"/>
    <w:rsid w:val="001B041F"/>
    <w:rsid w:val="001B2335"/>
    <w:rsid w:val="001B5172"/>
    <w:rsid w:val="001B5776"/>
    <w:rsid w:val="001C2F0B"/>
    <w:rsid w:val="001C4488"/>
    <w:rsid w:val="001C5ABB"/>
    <w:rsid w:val="001C5D59"/>
    <w:rsid w:val="001D1A98"/>
    <w:rsid w:val="001D22D7"/>
    <w:rsid w:val="001D545A"/>
    <w:rsid w:val="001D5C3C"/>
    <w:rsid w:val="001D670A"/>
    <w:rsid w:val="001E36EC"/>
    <w:rsid w:val="001E4A61"/>
    <w:rsid w:val="001E6292"/>
    <w:rsid w:val="001F36F1"/>
    <w:rsid w:val="001F4ED5"/>
    <w:rsid w:val="001F601A"/>
    <w:rsid w:val="00200C96"/>
    <w:rsid w:val="00203C07"/>
    <w:rsid w:val="00204128"/>
    <w:rsid w:val="00205F57"/>
    <w:rsid w:val="00205F6F"/>
    <w:rsid w:val="002070E6"/>
    <w:rsid w:val="0020798D"/>
    <w:rsid w:val="00210A23"/>
    <w:rsid w:val="0021147A"/>
    <w:rsid w:val="002131E6"/>
    <w:rsid w:val="00221215"/>
    <w:rsid w:val="00222C3B"/>
    <w:rsid w:val="0022672D"/>
    <w:rsid w:val="00227BD5"/>
    <w:rsid w:val="00230BFF"/>
    <w:rsid w:val="00233C2B"/>
    <w:rsid w:val="00234179"/>
    <w:rsid w:val="002357D7"/>
    <w:rsid w:val="0023698E"/>
    <w:rsid w:val="002401C0"/>
    <w:rsid w:val="00240C3B"/>
    <w:rsid w:val="00242F9A"/>
    <w:rsid w:val="002450BC"/>
    <w:rsid w:val="002514CD"/>
    <w:rsid w:val="0025238A"/>
    <w:rsid w:val="00253ACD"/>
    <w:rsid w:val="002545B2"/>
    <w:rsid w:val="00254E4B"/>
    <w:rsid w:val="0025581A"/>
    <w:rsid w:val="00256B44"/>
    <w:rsid w:val="00263C7D"/>
    <w:rsid w:val="00264560"/>
    <w:rsid w:val="002650D3"/>
    <w:rsid w:val="002657B6"/>
    <w:rsid w:val="00266A9B"/>
    <w:rsid w:val="0027259A"/>
    <w:rsid w:val="00293BBE"/>
    <w:rsid w:val="00296F61"/>
    <w:rsid w:val="002A150C"/>
    <w:rsid w:val="002A35E6"/>
    <w:rsid w:val="002A6D27"/>
    <w:rsid w:val="002A7559"/>
    <w:rsid w:val="002B3402"/>
    <w:rsid w:val="002C680B"/>
    <w:rsid w:val="002C7760"/>
    <w:rsid w:val="002D10F3"/>
    <w:rsid w:val="002D1EEC"/>
    <w:rsid w:val="002D6CBF"/>
    <w:rsid w:val="002E1CD6"/>
    <w:rsid w:val="002E7865"/>
    <w:rsid w:val="002F05E2"/>
    <w:rsid w:val="002F2312"/>
    <w:rsid w:val="002F3FA3"/>
    <w:rsid w:val="00304960"/>
    <w:rsid w:val="00307185"/>
    <w:rsid w:val="00310C21"/>
    <w:rsid w:val="003125D5"/>
    <w:rsid w:val="00313F45"/>
    <w:rsid w:val="00313FC5"/>
    <w:rsid w:val="00321CB6"/>
    <w:rsid w:val="00321F29"/>
    <w:rsid w:val="0032428E"/>
    <w:rsid w:val="00336634"/>
    <w:rsid w:val="00345966"/>
    <w:rsid w:val="003510F4"/>
    <w:rsid w:val="00351355"/>
    <w:rsid w:val="003523F4"/>
    <w:rsid w:val="003531EA"/>
    <w:rsid w:val="0035713B"/>
    <w:rsid w:val="00357A7A"/>
    <w:rsid w:val="00362131"/>
    <w:rsid w:val="00362EED"/>
    <w:rsid w:val="00365074"/>
    <w:rsid w:val="00371970"/>
    <w:rsid w:val="00372403"/>
    <w:rsid w:val="00372B0F"/>
    <w:rsid w:val="003744ED"/>
    <w:rsid w:val="003760A3"/>
    <w:rsid w:val="00377159"/>
    <w:rsid w:val="00377828"/>
    <w:rsid w:val="003800C5"/>
    <w:rsid w:val="0038157E"/>
    <w:rsid w:val="00382F4F"/>
    <w:rsid w:val="00387D47"/>
    <w:rsid w:val="00390F3A"/>
    <w:rsid w:val="00392184"/>
    <w:rsid w:val="00392386"/>
    <w:rsid w:val="00393F7B"/>
    <w:rsid w:val="003954E9"/>
    <w:rsid w:val="00397F6B"/>
    <w:rsid w:val="003A5B23"/>
    <w:rsid w:val="003A682B"/>
    <w:rsid w:val="003C14CA"/>
    <w:rsid w:val="003C4C9F"/>
    <w:rsid w:val="003C5042"/>
    <w:rsid w:val="003D2964"/>
    <w:rsid w:val="003D6134"/>
    <w:rsid w:val="003D64D6"/>
    <w:rsid w:val="003D6C68"/>
    <w:rsid w:val="003E6AA5"/>
    <w:rsid w:val="003F0008"/>
    <w:rsid w:val="003F11E6"/>
    <w:rsid w:val="003F1A0D"/>
    <w:rsid w:val="004015F3"/>
    <w:rsid w:val="00406F7C"/>
    <w:rsid w:val="004071D3"/>
    <w:rsid w:val="00410388"/>
    <w:rsid w:val="00415851"/>
    <w:rsid w:val="0042102C"/>
    <w:rsid w:val="00423252"/>
    <w:rsid w:val="00426519"/>
    <w:rsid w:val="004265DA"/>
    <w:rsid w:val="00427728"/>
    <w:rsid w:val="004300DC"/>
    <w:rsid w:val="004305B4"/>
    <w:rsid w:val="00436174"/>
    <w:rsid w:val="00442310"/>
    <w:rsid w:val="0044738B"/>
    <w:rsid w:val="00452A6F"/>
    <w:rsid w:val="004614D2"/>
    <w:rsid w:val="004741FE"/>
    <w:rsid w:val="00475927"/>
    <w:rsid w:val="004812D1"/>
    <w:rsid w:val="00484A1B"/>
    <w:rsid w:val="00492E9C"/>
    <w:rsid w:val="00493167"/>
    <w:rsid w:val="00493CFF"/>
    <w:rsid w:val="004B07F5"/>
    <w:rsid w:val="004B3AB1"/>
    <w:rsid w:val="004C0AB7"/>
    <w:rsid w:val="004C0FE5"/>
    <w:rsid w:val="004C1170"/>
    <w:rsid w:val="004C29A5"/>
    <w:rsid w:val="004C36EC"/>
    <w:rsid w:val="004C5343"/>
    <w:rsid w:val="004C5BA2"/>
    <w:rsid w:val="004D715C"/>
    <w:rsid w:val="004E3E67"/>
    <w:rsid w:val="004E6CE1"/>
    <w:rsid w:val="004E7F54"/>
    <w:rsid w:val="004F070E"/>
    <w:rsid w:val="004F49B2"/>
    <w:rsid w:val="004F6A4D"/>
    <w:rsid w:val="00501A60"/>
    <w:rsid w:val="005029ED"/>
    <w:rsid w:val="00507869"/>
    <w:rsid w:val="00507D4A"/>
    <w:rsid w:val="00522146"/>
    <w:rsid w:val="005226F2"/>
    <w:rsid w:val="005228AB"/>
    <w:rsid w:val="0052338A"/>
    <w:rsid w:val="005337CE"/>
    <w:rsid w:val="00533DAA"/>
    <w:rsid w:val="00534426"/>
    <w:rsid w:val="00534AD6"/>
    <w:rsid w:val="0053576C"/>
    <w:rsid w:val="00537371"/>
    <w:rsid w:val="00537A5D"/>
    <w:rsid w:val="00537C3E"/>
    <w:rsid w:val="00537EB2"/>
    <w:rsid w:val="00541F6F"/>
    <w:rsid w:val="00546A5D"/>
    <w:rsid w:val="00550B49"/>
    <w:rsid w:val="00554372"/>
    <w:rsid w:val="005545E6"/>
    <w:rsid w:val="00561FE1"/>
    <w:rsid w:val="00563BF2"/>
    <w:rsid w:val="00566068"/>
    <w:rsid w:val="005751A1"/>
    <w:rsid w:val="00576DA9"/>
    <w:rsid w:val="00580457"/>
    <w:rsid w:val="00584216"/>
    <w:rsid w:val="00586002"/>
    <w:rsid w:val="00590CB6"/>
    <w:rsid w:val="00591B4A"/>
    <w:rsid w:val="00591CCC"/>
    <w:rsid w:val="00592713"/>
    <w:rsid w:val="005A4115"/>
    <w:rsid w:val="005A69D6"/>
    <w:rsid w:val="005B1314"/>
    <w:rsid w:val="005B553A"/>
    <w:rsid w:val="005B56C1"/>
    <w:rsid w:val="005C2A8F"/>
    <w:rsid w:val="005C35BB"/>
    <w:rsid w:val="005D01CE"/>
    <w:rsid w:val="005D1FAB"/>
    <w:rsid w:val="005D35AC"/>
    <w:rsid w:val="005D3CBC"/>
    <w:rsid w:val="005D4C5B"/>
    <w:rsid w:val="005D5DE8"/>
    <w:rsid w:val="005D6EEB"/>
    <w:rsid w:val="005E3C94"/>
    <w:rsid w:val="005E429E"/>
    <w:rsid w:val="005E53D9"/>
    <w:rsid w:val="005F50AC"/>
    <w:rsid w:val="005F717C"/>
    <w:rsid w:val="005F7936"/>
    <w:rsid w:val="006105A4"/>
    <w:rsid w:val="00612715"/>
    <w:rsid w:val="006148A9"/>
    <w:rsid w:val="00616049"/>
    <w:rsid w:val="0061700D"/>
    <w:rsid w:val="00625442"/>
    <w:rsid w:val="00630002"/>
    <w:rsid w:val="006310A7"/>
    <w:rsid w:val="006343A3"/>
    <w:rsid w:val="00634431"/>
    <w:rsid w:val="0063485E"/>
    <w:rsid w:val="00635AE4"/>
    <w:rsid w:val="00636994"/>
    <w:rsid w:val="00636B39"/>
    <w:rsid w:val="006376E5"/>
    <w:rsid w:val="00644D53"/>
    <w:rsid w:val="00652AEA"/>
    <w:rsid w:val="00661EE2"/>
    <w:rsid w:val="00662355"/>
    <w:rsid w:val="006625A7"/>
    <w:rsid w:val="00666D12"/>
    <w:rsid w:val="006711E6"/>
    <w:rsid w:val="0068047A"/>
    <w:rsid w:val="00680828"/>
    <w:rsid w:val="0068575A"/>
    <w:rsid w:val="00685A85"/>
    <w:rsid w:val="006A02A5"/>
    <w:rsid w:val="006A0C53"/>
    <w:rsid w:val="006A304C"/>
    <w:rsid w:val="006A4D12"/>
    <w:rsid w:val="006A72BD"/>
    <w:rsid w:val="006B29FF"/>
    <w:rsid w:val="006B522B"/>
    <w:rsid w:val="006B71FE"/>
    <w:rsid w:val="006C1358"/>
    <w:rsid w:val="006C3330"/>
    <w:rsid w:val="006C4646"/>
    <w:rsid w:val="006C7B5F"/>
    <w:rsid w:val="006D095C"/>
    <w:rsid w:val="006D1BF4"/>
    <w:rsid w:val="006D4AF7"/>
    <w:rsid w:val="006D5091"/>
    <w:rsid w:val="006D670A"/>
    <w:rsid w:val="006D68F7"/>
    <w:rsid w:val="006E0930"/>
    <w:rsid w:val="006E0A50"/>
    <w:rsid w:val="006E1E44"/>
    <w:rsid w:val="006E38DB"/>
    <w:rsid w:val="006E4912"/>
    <w:rsid w:val="006E5A10"/>
    <w:rsid w:val="006E682A"/>
    <w:rsid w:val="006F0CEA"/>
    <w:rsid w:val="006F1FB3"/>
    <w:rsid w:val="006F242B"/>
    <w:rsid w:val="006F3A2D"/>
    <w:rsid w:val="006F49A6"/>
    <w:rsid w:val="00700307"/>
    <w:rsid w:val="00704449"/>
    <w:rsid w:val="00707684"/>
    <w:rsid w:val="00714021"/>
    <w:rsid w:val="00716475"/>
    <w:rsid w:val="00717C01"/>
    <w:rsid w:val="00720568"/>
    <w:rsid w:val="00720D81"/>
    <w:rsid w:val="00725A28"/>
    <w:rsid w:val="00735857"/>
    <w:rsid w:val="00736D63"/>
    <w:rsid w:val="0074108E"/>
    <w:rsid w:val="00743480"/>
    <w:rsid w:val="007443B0"/>
    <w:rsid w:val="0074515C"/>
    <w:rsid w:val="00745BAA"/>
    <w:rsid w:val="007468FD"/>
    <w:rsid w:val="00746F8C"/>
    <w:rsid w:val="00752601"/>
    <w:rsid w:val="00752A60"/>
    <w:rsid w:val="00757A1F"/>
    <w:rsid w:val="007674CC"/>
    <w:rsid w:val="00767B84"/>
    <w:rsid w:val="00772122"/>
    <w:rsid w:val="00773B9A"/>
    <w:rsid w:val="007744E0"/>
    <w:rsid w:val="00775281"/>
    <w:rsid w:val="007756B0"/>
    <w:rsid w:val="00780E8C"/>
    <w:rsid w:val="0078362F"/>
    <w:rsid w:val="00783A77"/>
    <w:rsid w:val="00784A99"/>
    <w:rsid w:val="0078597D"/>
    <w:rsid w:val="00795426"/>
    <w:rsid w:val="00795FC2"/>
    <w:rsid w:val="007A057D"/>
    <w:rsid w:val="007A4D4E"/>
    <w:rsid w:val="007B5310"/>
    <w:rsid w:val="007B7926"/>
    <w:rsid w:val="007C07DF"/>
    <w:rsid w:val="007C5F8A"/>
    <w:rsid w:val="007D6144"/>
    <w:rsid w:val="007D63BC"/>
    <w:rsid w:val="007D711A"/>
    <w:rsid w:val="007E0897"/>
    <w:rsid w:val="007E2191"/>
    <w:rsid w:val="007E2E00"/>
    <w:rsid w:val="007E32B7"/>
    <w:rsid w:val="007E4C93"/>
    <w:rsid w:val="007E5038"/>
    <w:rsid w:val="007E6139"/>
    <w:rsid w:val="007F1A17"/>
    <w:rsid w:val="007F240F"/>
    <w:rsid w:val="007F61B3"/>
    <w:rsid w:val="0080237B"/>
    <w:rsid w:val="00802718"/>
    <w:rsid w:val="008045FB"/>
    <w:rsid w:val="00807F67"/>
    <w:rsid w:val="00810157"/>
    <w:rsid w:val="00811E86"/>
    <w:rsid w:val="00815989"/>
    <w:rsid w:val="008213D5"/>
    <w:rsid w:val="00822741"/>
    <w:rsid w:val="008239AD"/>
    <w:rsid w:val="00826310"/>
    <w:rsid w:val="0082764F"/>
    <w:rsid w:val="00833725"/>
    <w:rsid w:val="00833C10"/>
    <w:rsid w:val="00836E59"/>
    <w:rsid w:val="008373B4"/>
    <w:rsid w:val="00837B5B"/>
    <w:rsid w:val="00841E98"/>
    <w:rsid w:val="008548B1"/>
    <w:rsid w:val="008564EB"/>
    <w:rsid w:val="0086649E"/>
    <w:rsid w:val="008705BD"/>
    <w:rsid w:val="0087177A"/>
    <w:rsid w:val="008736C7"/>
    <w:rsid w:val="008751AF"/>
    <w:rsid w:val="00877A41"/>
    <w:rsid w:val="00882BA4"/>
    <w:rsid w:val="00895662"/>
    <w:rsid w:val="00896B83"/>
    <w:rsid w:val="008973CE"/>
    <w:rsid w:val="00897BE4"/>
    <w:rsid w:val="008A4488"/>
    <w:rsid w:val="008A65C9"/>
    <w:rsid w:val="008A6C54"/>
    <w:rsid w:val="008B7F6F"/>
    <w:rsid w:val="008C0A71"/>
    <w:rsid w:val="008C47FA"/>
    <w:rsid w:val="008C7686"/>
    <w:rsid w:val="008D0769"/>
    <w:rsid w:val="008D16DA"/>
    <w:rsid w:val="008D32B6"/>
    <w:rsid w:val="008D3440"/>
    <w:rsid w:val="008D39EF"/>
    <w:rsid w:val="008E214E"/>
    <w:rsid w:val="008E4F8B"/>
    <w:rsid w:val="008F0AF0"/>
    <w:rsid w:val="008F613B"/>
    <w:rsid w:val="00904EF5"/>
    <w:rsid w:val="009060A3"/>
    <w:rsid w:val="00907F57"/>
    <w:rsid w:val="00910497"/>
    <w:rsid w:val="00911E0D"/>
    <w:rsid w:val="00915078"/>
    <w:rsid w:val="009154FD"/>
    <w:rsid w:val="00915A4D"/>
    <w:rsid w:val="00917131"/>
    <w:rsid w:val="00917B38"/>
    <w:rsid w:val="00922D9A"/>
    <w:rsid w:val="00923964"/>
    <w:rsid w:val="00923B40"/>
    <w:rsid w:val="0093658B"/>
    <w:rsid w:val="00937B9B"/>
    <w:rsid w:val="00940623"/>
    <w:rsid w:val="0094091B"/>
    <w:rsid w:val="00943185"/>
    <w:rsid w:val="009431F4"/>
    <w:rsid w:val="00943E6D"/>
    <w:rsid w:val="009466BE"/>
    <w:rsid w:val="009478A5"/>
    <w:rsid w:val="00950436"/>
    <w:rsid w:val="00952063"/>
    <w:rsid w:val="00953995"/>
    <w:rsid w:val="00963DA1"/>
    <w:rsid w:val="00970AE2"/>
    <w:rsid w:val="0097405C"/>
    <w:rsid w:val="00977204"/>
    <w:rsid w:val="009811BB"/>
    <w:rsid w:val="00984CB6"/>
    <w:rsid w:val="0098549B"/>
    <w:rsid w:val="00986A60"/>
    <w:rsid w:val="00990CAD"/>
    <w:rsid w:val="009932B8"/>
    <w:rsid w:val="009A2422"/>
    <w:rsid w:val="009A3A33"/>
    <w:rsid w:val="009A712B"/>
    <w:rsid w:val="009B3623"/>
    <w:rsid w:val="009B5C2D"/>
    <w:rsid w:val="009C1229"/>
    <w:rsid w:val="009C43AE"/>
    <w:rsid w:val="009C4E02"/>
    <w:rsid w:val="009C51D1"/>
    <w:rsid w:val="009C6DD4"/>
    <w:rsid w:val="009D1926"/>
    <w:rsid w:val="009D2680"/>
    <w:rsid w:val="009D37C6"/>
    <w:rsid w:val="009D5B80"/>
    <w:rsid w:val="009D6B19"/>
    <w:rsid w:val="009E4BBA"/>
    <w:rsid w:val="009F64C3"/>
    <w:rsid w:val="00A0325F"/>
    <w:rsid w:val="00A05EC1"/>
    <w:rsid w:val="00A10732"/>
    <w:rsid w:val="00A172F1"/>
    <w:rsid w:val="00A2606A"/>
    <w:rsid w:val="00A32FCB"/>
    <w:rsid w:val="00A33056"/>
    <w:rsid w:val="00A34072"/>
    <w:rsid w:val="00A34348"/>
    <w:rsid w:val="00A34513"/>
    <w:rsid w:val="00A34BD7"/>
    <w:rsid w:val="00A354DB"/>
    <w:rsid w:val="00A3641D"/>
    <w:rsid w:val="00A36D1C"/>
    <w:rsid w:val="00A4322D"/>
    <w:rsid w:val="00A44E3F"/>
    <w:rsid w:val="00A525A3"/>
    <w:rsid w:val="00A55FFB"/>
    <w:rsid w:val="00A600BF"/>
    <w:rsid w:val="00A6129E"/>
    <w:rsid w:val="00A61990"/>
    <w:rsid w:val="00A65AA2"/>
    <w:rsid w:val="00A65EF0"/>
    <w:rsid w:val="00A73BD6"/>
    <w:rsid w:val="00A73D0A"/>
    <w:rsid w:val="00A80A05"/>
    <w:rsid w:val="00A817D7"/>
    <w:rsid w:val="00A8483E"/>
    <w:rsid w:val="00A900F2"/>
    <w:rsid w:val="00A92D6F"/>
    <w:rsid w:val="00A93AF2"/>
    <w:rsid w:val="00A95075"/>
    <w:rsid w:val="00A9686E"/>
    <w:rsid w:val="00AA17D8"/>
    <w:rsid w:val="00AA2E71"/>
    <w:rsid w:val="00AA5F38"/>
    <w:rsid w:val="00AA6D24"/>
    <w:rsid w:val="00AA713B"/>
    <w:rsid w:val="00AA7946"/>
    <w:rsid w:val="00AA7FFE"/>
    <w:rsid w:val="00AB15A0"/>
    <w:rsid w:val="00AB1FAC"/>
    <w:rsid w:val="00AB435C"/>
    <w:rsid w:val="00AB5902"/>
    <w:rsid w:val="00AB61C1"/>
    <w:rsid w:val="00AC4197"/>
    <w:rsid w:val="00AC5CDF"/>
    <w:rsid w:val="00AC6BA3"/>
    <w:rsid w:val="00AC7017"/>
    <w:rsid w:val="00AD10C4"/>
    <w:rsid w:val="00AD26AD"/>
    <w:rsid w:val="00AD2D1A"/>
    <w:rsid w:val="00AD3A56"/>
    <w:rsid w:val="00AD4BD6"/>
    <w:rsid w:val="00AE1756"/>
    <w:rsid w:val="00AE4A57"/>
    <w:rsid w:val="00AE555B"/>
    <w:rsid w:val="00AE6AC7"/>
    <w:rsid w:val="00AF363D"/>
    <w:rsid w:val="00AF4077"/>
    <w:rsid w:val="00AF45A9"/>
    <w:rsid w:val="00AF547D"/>
    <w:rsid w:val="00AF648F"/>
    <w:rsid w:val="00B02C77"/>
    <w:rsid w:val="00B07AB6"/>
    <w:rsid w:val="00B10411"/>
    <w:rsid w:val="00B12AD4"/>
    <w:rsid w:val="00B142DA"/>
    <w:rsid w:val="00B145F0"/>
    <w:rsid w:val="00B14B10"/>
    <w:rsid w:val="00B14D82"/>
    <w:rsid w:val="00B14E9E"/>
    <w:rsid w:val="00B207A3"/>
    <w:rsid w:val="00B23674"/>
    <w:rsid w:val="00B310EA"/>
    <w:rsid w:val="00B31B5C"/>
    <w:rsid w:val="00B32070"/>
    <w:rsid w:val="00B34D94"/>
    <w:rsid w:val="00B36226"/>
    <w:rsid w:val="00B371A3"/>
    <w:rsid w:val="00B4060E"/>
    <w:rsid w:val="00B40B45"/>
    <w:rsid w:val="00B41FA3"/>
    <w:rsid w:val="00B434D3"/>
    <w:rsid w:val="00B51335"/>
    <w:rsid w:val="00B54B1C"/>
    <w:rsid w:val="00B576F0"/>
    <w:rsid w:val="00B62C06"/>
    <w:rsid w:val="00B64A8C"/>
    <w:rsid w:val="00B64B72"/>
    <w:rsid w:val="00B650AA"/>
    <w:rsid w:val="00B65645"/>
    <w:rsid w:val="00B734CB"/>
    <w:rsid w:val="00B76BBD"/>
    <w:rsid w:val="00B81506"/>
    <w:rsid w:val="00B84CD5"/>
    <w:rsid w:val="00B85301"/>
    <w:rsid w:val="00B90C81"/>
    <w:rsid w:val="00B958BF"/>
    <w:rsid w:val="00BB1C7B"/>
    <w:rsid w:val="00BB49F9"/>
    <w:rsid w:val="00BB5B23"/>
    <w:rsid w:val="00BC273B"/>
    <w:rsid w:val="00BC4C99"/>
    <w:rsid w:val="00BD27E1"/>
    <w:rsid w:val="00BD41B2"/>
    <w:rsid w:val="00BD4797"/>
    <w:rsid w:val="00BD5401"/>
    <w:rsid w:val="00BE4387"/>
    <w:rsid w:val="00BF0FFF"/>
    <w:rsid w:val="00BF3467"/>
    <w:rsid w:val="00BF6B54"/>
    <w:rsid w:val="00C01672"/>
    <w:rsid w:val="00C0490E"/>
    <w:rsid w:val="00C05064"/>
    <w:rsid w:val="00C17C89"/>
    <w:rsid w:val="00C21938"/>
    <w:rsid w:val="00C30787"/>
    <w:rsid w:val="00C31FA1"/>
    <w:rsid w:val="00C33CE7"/>
    <w:rsid w:val="00C372A3"/>
    <w:rsid w:val="00C42AB2"/>
    <w:rsid w:val="00C47771"/>
    <w:rsid w:val="00C479F4"/>
    <w:rsid w:val="00C47A5C"/>
    <w:rsid w:val="00C51788"/>
    <w:rsid w:val="00C60475"/>
    <w:rsid w:val="00C63B36"/>
    <w:rsid w:val="00C66D3F"/>
    <w:rsid w:val="00C71B36"/>
    <w:rsid w:val="00C7230D"/>
    <w:rsid w:val="00C77E1A"/>
    <w:rsid w:val="00C844C9"/>
    <w:rsid w:val="00C84930"/>
    <w:rsid w:val="00C87030"/>
    <w:rsid w:val="00C97D60"/>
    <w:rsid w:val="00CA1079"/>
    <w:rsid w:val="00CA46C4"/>
    <w:rsid w:val="00CA4FE3"/>
    <w:rsid w:val="00CA7025"/>
    <w:rsid w:val="00CB0910"/>
    <w:rsid w:val="00CB37E7"/>
    <w:rsid w:val="00CB5B5D"/>
    <w:rsid w:val="00CB66A9"/>
    <w:rsid w:val="00CC0D31"/>
    <w:rsid w:val="00CC638A"/>
    <w:rsid w:val="00CC63D8"/>
    <w:rsid w:val="00CC686E"/>
    <w:rsid w:val="00CC79C8"/>
    <w:rsid w:val="00CD09DD"/>
    <w:rsid w:val="00CD0FB8"/>
    <w:rsid w:val="00CD3D92"/>
    <w:rsid w:val="00CE1AAE"/>
    <w:rsid w:val="00CF5C7D"/>
    <w:rsid w:val="00CF698B"/>
    <w:rsid w:val="00D01795"/>
    <w:rsid w:val="00D02FDC"/>
    <w:rsid w:val="00D034A3"/>
    <w:rsid w:val="00D0365D"/>
    <w:rsid w:val="00D10988"/>
    <w:rsid w:val="00D16B75"/>
    <w:rsid w:val="00D16BFE"/>
    <w:rsid w:val="00D22669"/>
    <w:rsid w:val="00D27E04"/>
    <w:rsid w:val="00D32C0C"/>
    <w:rsid w:val="00D37488"/>
    <w:rsid w:val="00D42DBE"/>
    <w:rsid w:val="00D4455B"/>
    <w:rsid w:val="00D45054"/>
    <w:rsid w:val="00D50A0C"/>
    <w:rsid w:val="00D61865"/>
    <w:rsid w:val="00D61C5F"/>
    <w:rsid w:val="00D63ACF"/>
    <w:rsid w:val="00D64DB7"/>
    <w:rsid w:val="00D6566F"/>
    <w:rsid w:val="00D678B0"/>
    <w:rsid w:val="00D74DDB"/>
    <w:rsid w:val="00D76C97"/>
    <w:rsid w:val="00D8160A"/>
    <w:rsid w:val="00D819CD"/>
    <w:rsid w:val="00D82163"/>
    <w:rsid w:val="00D821FA"/>
    <w:rsid w:val="00D87FBD"/>
    <w:rsid w:val="00D902E6"/>
    <w:rsid w:val="00D938DD"/>
    <w:rsid w:val="00D95075"/>
    <w:rsid w:val="00DA0F15"/>
    <w:rsid w:val="00DA3BE9"/>
    <w:rsid w:val="00DA6C68"/>
    <w:rsid w:val="00DA77BF"/>
    <w:rsid w:val="00DB10FC"/>
    <w:rsid w:val="00DB34FF"/>
    <w:rsid w:val="00DB3CC1"/>
    <w:rsid w:val="00DB3E66"/>
    <w:rsid w:val="00DB661E"/>
    <w:rsid w:val="00DB6CD2"/>
    <w:rsid w:val="00DB6EC0"/>
    <w:rsid w:val="00DC081D"/>
    <w:rsid w:val="00DC38C7"/>
    <w:rsid w:val="00DC4CAC"/>
    <w:rsid w:val="00DD1F26"/>
    <w:rsid w:val="00DD2580"/>
    <w:rsid w:val="00DD2A30"/>
    <w:rsid w:val="00DD344E"/>
    <w:rsid w:val="00DD77FE"/>
    <w:rsid w:val="00DE04AF"/>
    <w:rsid w:val="00DE1448"/>
    <w:rsid w:val="00DE34B8"/>
    <w:rsid w:val="00DE4CEA"/>
    <w:rsid w:val="00DF14AB"/>
    <w:rsid w:val="00DF1E4E"/>
    <w:rsid w:val="00DF4C38"/>
    <w:rsid w:val="00DF597A"/>
    <w:rsid w:val="00DF59E9"/>
    <w:rsid w:val="00E01F1C"/>
    <w:rsid w:val="00E10008"/>
    <w:rsid w:val="00E10E42"/>
    <w:rsid w:val="00E14D6C"/>
    <w:rsid w:val="00E14D82"/>
    <w:rsid w:val="00E1556C"/>
    <w:rsid w:val="00E15913"/>
    <w:rsid w:val="00E22C6D"/>
    <w:rsid w:val="00E2470F"/>
    <w:rsid w:val="00E24F69"/>
    <w:rsid w:val="00E26553"/>
    <w:rsid w:val="00E3269D"/>
    <w:rsid w:val="00E376BE"/>
    <w:rsid w:val="00E4137C"/>
    <w:rsid w:val="00E42962"/>
    <w:rsid w:val="00E4390D"/>
    <w:rsid w:val="00E464D2"/>
    <w:rsid w:val="00E603B0"/>
    <w:rsid w:val="00E60D83"/>
    <w:rsid w:val="00E65D73"/>
    <w:rsid w:val="00E6798E"/>
    <w:rsid w:val="00E72620"/>
    <w:rsid w:val="00E72E5E"/>
    <w:rsid w:val="00E73E2B"/>
    <w:rsid w:val="00E75246"/>
    <w:rsid w:val="00E80E48"/>
    <w:rsid w:val="00E9167C"/>
    <w:rsid w:val="00E93FB6"/>
    <w:rsid w:val="00E94D6C"/>
    <w:rsid w:val="00EA1DDE"/>
    <w:rsid w:val="00EA3078"/>
    <w:rsid w:val="00EA46B1"/>
    <w:rsid w:val="00EA706D"/>
    <w:rsid w:val="00EB1992"/>
    <w:rsid w:val="00EB1BED"/>
    <w:rsid w:val="00EB2FBE"/>
    <w:rsid w:val="00EB7742"/>
    <w:rsid w:val="00EC13EF"/>
    <w:rsid w:val="00EC2861"/>
    <w:rsid w:val="00EC49C8"/>
    <w:rsid w:val="00EC755E"/>
    <w:rsid w:val="00ED123A"/>
    <w:rsid w:val="00ED1DBD"/>
    <w:rsid w:val="00ED5DEA"/>
    <w:rsid w:val="00EE30DE"/>
    <w:rsid w:val="00EE4DD0"/>
    <w:rsid w:val="00EE6DFB"/>
    <w:rsid w:val="00EF01FD"/>
    <w:rsid w:val="00EF4D91"/>
    <w:rsid w:val="00EF51CE"/>
    <w:rsid w:val="00F11C2A"/>
    <w:rsid w:val="00F130E8"/>
    <w:rsid w:val="00F13198"/>
    <w:rsid w:val="00F13549"/>
    <w:rsid w:val="00F15599"/>
    <w:rsid w:val="00F22D39"/>
    <w:rsid w:val="00F23053"/>
    <w:rsid w:val="00F27489"/>
    <w:rsid w:val="00F32928"/>
    <w:rsid w:val="00F33612"/>
    <w:rsid w:val="00F34434"/>
    <w:rsid w:val="00F3473A"/>
    <w:rsid w:val="00F353CC"/>
    <w:rsid w:val="00F376F6"/>
    <w:rsid w:val="00F37B5C"/>
    <w:rsid w:val="00F4098E"/>
    <w:rsid w:val="00F455A5"/>
    <w:rsid w:val="00F523F5"/>
    <w:rsid w:val="00F539AB"/>
    <w:rsid w:val="00F55688"/>
    <w:rsid w:val="00F60C95"/>
    <w:rsid w:val="00F61D4D"/>
    <w:rsid w:val="00F62BAD"/>
    <w:rsid w:val="00F65D10"/>
    <w:rsid w:val="00F65E4D"/>
    <w:rsid w:val="00F67F01"/>
    <w:rsid w:val="00F7309E"/>
    <w:rsid w:val="00F76A1C"/>
    <w:rsid w:val="00F842CD"/>
    <w:rsid w:val="00F84D7A"/>
    <w:rsid w:val="00F8649E"/>
    <w:rsid w:val="00F87C61"/>
    <w:rsid w:val="00F9008B"/>
    <w:rsid w:val="00F91AB3"/>
    <w:rsid w:val="00FA001F"/>
    <w:rsid w:val="00FA0EDA"/>
    <w:rsid w:val="00FA7CB8"/>
    <w:rsid w:val="00FB08F2"/>
    <w:rsid w:val="00FB2B29"/>
    <w:rsid w:val="00FB3912"/>
    <w:rsid w:val="00FB525A"/>
    <w:rsid w:val="00FB58FF"/>
    <w:rsid w:val="00FB7F5B"/>
    <w:rsid w:val="00FC079B"/>
    <w:rsid w:val="00FC087B"/>
    <w:rsid w:val="00FC2B86"/>
    <w:rsid w:val="00FC34C8"/>
    <w:rsid w:val="00FC60C9"/>
    <w:rsid w:val="00FD0935"/>
    <w:rsid w:val="00FD39B0"/>
    <w:rsid w:val="00FD3BD9"/>
    <w:rsid w:val="00FE05C2"/>
    <w:rsid w:val="00FE18AD"/>
    <w:rsid w:val="00FF0329"/>
    <w:rsid w:val="00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1F62B2"/>
  <w15:chartTrackingRefBased/>
  <w15:docId w15:val="{29B47248-A537-4888-BD1F-32DD0C6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NTHelvetica/Cyrillic" w:hAnsi="NTHelvetica/Cyrillic"/>
      <w:b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NTHelvetica/Cyrillic" w:hAnsi="NTHelvetica/Cyrillic"/>
      <w:sz w:val="32"/>
      <w:lang w:val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7">
    <w:name w:val="heading 7"/>
    <w:basedOn w:val="Normal"/>
    <w:next w:val="Normal"/>
    <w:qFormat/>
    <w:pPr>
      <w:spacing w:before="240" w:after="60"/>
      <w:ind w:left="805" w:hanging="283"/>
      <w:outlineLvl w:val="6"/>
    </w:pPr>
    <w:rPr>
      <w:lang w:val="en-AU"/>
    </w:rPr>
  </w:style>
  <w:style w:type="paragraph" w:styleId="Heading8">
    <w:name w:val="heading 8"/>
    <w:basedOn w:val="Normal"/>
    <w:next w:val="Normal"/>
    <w:qFormat/>
    <w:pPr>
      <w:spacing w:before="240" w:after="60"/>
      <w:ind w:left="805" w:hanging="283"/>
      <w:outlineLvl w:val="7"/>
    </w:pPr>
    <w:rPr>
      <w:i/>
      <w:lang w:val="en-AU"/>
    </w:rPr>
  </w:style>
  <w:style w:type="paragraph" w:styleId="Heading9">
    <w:name w:val="heading 9"/>
    <w:basedOn w:val="Normal"/>
    <w:next w:val="Normal"/>
    <w:qFormat/>
    <w:pPr>
      <w:spacing w:before="240" w:after="60"/>
      <w:ind w:left="805" w:hanging="283"/>
      <w:outlineLvl w:val="8"/>
    </w:pPr>
    <w:rPr>
      <w:b/>
      <w:i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BodyTextIndent">
    <w:name w:val="Body Text Indent"/>
    <w:basedOn w:val="Normal"/>
    <w:pPr>
      <w:spacing w:before="120"/>
      <w:ind w:firstLine="567"/>
      <w:jc w:val="both"/>
    </w:pPr>
    <w:rPr>
      <w:sz w:val="22"/>
    </w:rPr>
  </w:style>
  <w:style w:type="paragraph" w:styleId="CommentText">
    <w:name w:val="annotation text"/>
    <w:basedOn w:val="Normal"/>
    <w:link w:val="CommentTextChar"/>
    <w:semiHidden/>
    <w:rPr>
      <w:rFonts w:ascii="NTHelvetica/Cyrillic" w:hAnsi="NTHelvetica/Cyrillic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a">
    <w:name w:val="Название"/>
    <w:basedOn w:val="Normal"/>
    <w:qFormat/>
    <w:pPr>
      <w:jc w:val="center"/>
    </w:pPr>
    <w:rPr>
      <w:b/>
      <w:sz w:val="24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3">
    <w:name w:val="Body Text 3"/>
    <w:basedOn w:val="Normal"/>
    <w:pPr>
      <w:spacing w:line="360" w:lineRule="auto"/>
    </w:pPr>
    <w:rPr>
      <w:sz w:val="16"/>
    </w:rPr>
  </w:style>
  <w:style w:type="paragraph" w:styleId="BodyTextIndent3">
    <w:name w:val="Body Text Indent 3"/>
    <w:basedOn w:val="Normal"/>
    <w:pPr>
      <w:ind w:firstLine="567"/>
    </w:pPr>
  </w:style>
  <w:style w:type="paragraph" w:styleId="BodyText">
    <w:name w:val="Body Text"/>
    <w:basedOn w:val="Normal"/>
    <w:pPr>
      <w:jc w:val="both"/>
    </w:pPr>
  </w:style>
  <w:style w:type="paragraph" w:styleId="BlockText">
    <w:name w:val="Block Text"/>
    <w:basedOn w:val="Normal"/>
    <w:pPr>
      <w:spacing w:line="360" w:lineRule="exact"/>
      <w:ind w:left="284" w:right="163"/>
      <w:jc w:val="both"/>
    </w:pPr>
  </w:style>
  <w:style w:type="paragraph" w:styleId="BodyTextIndent2">
    <w:name w:val="Body Text Indent 2"/>
    <w:basedOn w:val="Normal"/>
    <w:pPr>
      <w:ind w:firstLine="567"/>
      <w:jc w:val="both"/>
    </w:pPr>
    <w:rPr>
      <w:sz w:val="24"/>
    </w:rPr>
  </w:style>
  <w:style w:type="character" w:styleId="FootnoteReference">
    <w:name w:val="footnote reference"/>
    <w:semiHidden/>
    <w:rPr>
      <w:rFonts w:ascii="Arial" w:hAnsi="Arial"/>
      <w:sz w:val="24"/>
      <w:vertAlign w:val="superscript"/>
    </w:rPr>
  </w:style>
  <w:style w:type="paragraph" w:customStyle="1" w:styleId="1">
    <w:name w:val="Текст выноски1"/>
    <w:basedOn w:val="Normal"/>
    <w:semiHidden/>
    <w:rsid w:val="00B207A3"/>
    <w:rPr>
      <w:rFonts w:ascii="Tahoma" w:hAnsi="Tahoma" w:cs="Tahoma"/>
      <w:sz w:val="16"/>
      <w:szCs w:val="16"/>
    </w:rPr>
  </w:style>
  <w:style w:type="paragraph" w:customStyle="1" w:styleId="MLFB">
    <w:name w:val="MLFB"/>
    <w:basedOn w:val="Normal"/>
    <w:rsid w:val="00B207A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Times New Roman"/>
      <w:lang w:val="de-DE"/>
    </w:rPr>
  </w:style>
  <w:style w:type="paragraph" w:customStyle="1" w:styleId="Blickfang1">
    <w:name w:val="Blickfang1"/>
    <w:basedOn w:val="Normal"/>
    <w:rsid w:val="00B207A3"/>
    <w:pPr>
      <w:tabs>
        <w:tab w:val="left" w:pos="567"/>
      </w:tabs>
      <w:spacing w:after="120"/>
      <w:ind w:left="567" w:hanging="283"/>
      <w:jc w:val="both"/>
    </w:pPr>
    <w:rPr>
      <w:rFonts w:cs="Times New Roman"/>
      <w:color w:val="000000"/>
      <w:lang w:val="de-DE"/>
    </w:rPr>
  </w:style>
  <w:style w:type="paragraph" w:customStyle="1" w:styleId="Normal0">
    <w:name w:val="[Normal]"/>
    <w:rsid w:val="00B207A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rsid w:val="00B207A3"/>
    <w:pPr>
      <w:jc w:val="center"/>
    </w:pPr>
    <w:rPr>
      <w:rFonts w:cs="Times New Roman"/>
      <w:b/>
    </w:rPr>
  </w:style>
  <w:style w:type="paragraph" w:customStyle="1" w:styleId="Absatz">
    <w:name w:val="Absatz"/>
    <w:rsid w:val="00B207A3"/>
    <w:pPr>
      <w:keepLines/>
      <w:tabs>
        <w:tab w:val="left" w:pos="1134"/>
        <w:tab w:val="left" w:pos="2552"/>
        <w:tab w:val="left" w:pos="3969"/>
        <w:tab w:val="left" w:pos="5386"/>
      </w:tabs>
      <w:spacing w:before="61" w:line="259" w:lineRule="exact"/>
      <w:ind w:left="1134"/>
    </w:pPr>
    <w:rPr>
      <w:rFonts w:ascii="Helvetica" w:hAnsi="Helvetica"/>
      <w:snapToGrid w:val="0"/>
      <w:lang w:val="en-US"/>
    </w:rPr>
  </w:style>
  <w:style w:type="paragraph" w:customStyle="1" w:styleId="ListePunkt">
    <w:name w:val="Liste:Punkt"/>
    <w:rsid w:val="00B207A3"/>
    <w:pPr>
      <w:keepLines/>
      <w:tabs>
        <w:tab w:val="left" w:pos="1417"/>
      </w:tabs>
      <w:spacing w:before="80" w:line="240" w:lineRule="exact"/>
      <w:ind w:left="1417" w:hanging="283"/>
    </w:pPr>
    <w:rPr>
      <w:rFonts w:ascii="Helvetica" w:hAnsi="Helvetica"/>
      <w:snapToGrid w:val="0"/>
      <w:lang w:val="en-US"/>
    </w:rPr>
  </w:style>
  <w:style w:type="paragraph" w:customStyle="1" w:styleId="text10l">
    <w:name w:val="text10l"/>
    <w:basedOn w:val="Normal"/>
    <w:rsid w:val="00B207A3"/>
    <w:pPr>
      <w:spacing w:before="100" w:beforeAutospacing="1" w:after="100" w:afterAutospacing="1"/>
    </w:pPr>
    <w:rPr>
      <w:color w:val="000000"/>
    </w:rPr>
  </w:style>
  <w:style w:type="paragraph" w:customStyle="1" w:styleId="text10j">
    <w:name w:val="text10j"/>
    <w:basedOn w:val="Normal"/>
    <w:rsid w:val="00B207A3"/>
    <w:pPr>
      <w:spacing w:before="100" w:beforeAutospacing="1" w:after="100" w:afterAutospacing="1"/>
      <w:jc w:val="both"/>
    </w:pPr>
    <w:rPr>
      <w:color w:val="000000"/>
    </w:rPr>
  </w:style>
  <w:style w:type="paragraph" w:customStyle="1" w:styleId="TitelSecMap">
    <w:name w:val="Titel:Sec_Map"/>
    <w:rsid w:val="00B207A3"/>
    <w:pPr>
      <w:keepNext/>
      <w:keepLines/>
      <w:tabs>
        <w:tab w:val="left" w:pos="0"/>
        <w:tab w:val="left" w:pos="1134"/>
      </w:tabs>
      <w:spacing w:before="598" w:after="120" w:line="319" w:lineRule="exact"/>
      <w:ind w:left="1134" w:hanging="1134"/>
    </w:pPr>
    <w:rPr>
      <w:rFonts w:ascii="Helvetica" w:hAnsi="Helvetica"/>
      <w:b/>
      <w:snapToGrid w:val="0"/>
      <w:sz w:val="24"/>
      <w:lang w:val="en-US"/>
    </w:rPr>
  </w:style>
  <w:style w:type="character" w:styleId="Hyperlink">
    <w:name w:val="Hyperlink"/>
    <w:uiPriority w:val="99"/>
    <w:rsid w:val="00B207A3"/>
    <w:rPr>
      <w:color w:val="0000FF"/>
      <w:u w:val="single"/>
    </w:rPr>
  </w:style>
  <w:style w:type="character" w:customStyle="1" w:styleId="CharChar">
    <w:name w:val="Char Char"/>
    <w:rsid w:val="00B207A3"/>
    <w:rPr>
      <w:rFonts w:ascii="Arial" w:hAnsi="Arial"/>
      <w:b/>
      <w:i/>
      <w:noProof w:val="0"/>
      <w:sz w:val="22"/>
      <w:lang w:val="ru-RU" w:eastAsia="ru-RU" w:bidi="ar-SA"/>
    </w:rPr>
  </w:style>
  <w:style w:type="paragraph" w:customStyle="1" w:styleId="Default">
    <w:name w:val="Default"/>
    <w:rsid w:val="002267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04449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0444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401C0"/>
    <w:rPr>
      <w:rFonts w:ascii="Arial" w:hAnsi="Arial"/>
      <w:b/>
      <w:bCs/>
      <w:lang w:val="ru-RU"/>
    </w:rPr>
  </w:style>
  <w:style w:type="character" w:customStyle="1" w:styleId="CommentTextChar">
    <w:name w:val="Comment Text Char"/>
    <w:link w:val="CommentText"/>
    <w:semiHidden/>
    <w:rsid w:val="002401C0"/>
    <w:rPr>
      <w:rFonts w:ascii="NTHelvetica/Cyrillic" w:hAnsi="NTHelvetica/Cyrillic" w:cs="Arial"/>
      <w:lang w:val="en-GB" w:eastAsia="ru-RU"/>
    </w:rPr>
  </w:style>
  <w:style w:type="character" w:customStyle="1" w:styleId="CommentSubjectChar">
    <w:name w:val="Comment Subject Char"/>
    <w:link w:val="CommentSubject"/>
    <w:rsid w:val="002401C0"/>
    <w:rPr>
      <w:rFonts w:ascii="NTHelvetica/Cyrillic" w:hAnsi="NTHelvetica/Cyrillic" w:cs="Arial"/>
      <w:lang w:val="en-GB" w:eastAsia="ru-RU"/>
    </w:rPr>
  </w:style>
  <w:style w:type="paragraph" w:styleId="ListParagraph">
    <w:name w:val="List Paragraph"/>
    <w:basedOn w:val="Normal"/>
    <w:uiPriority w:val="34"/>
    <w:qFormat/>
    <w:rsid w:val="00DA0F15"/>
    <w:pPr>
      <w:ind w:left="720"/>
    </w:pPr>
  </w:style>
  <w:style w:type="paragraph" w:customStyle="1" w:styleId="Mezin">
    <w:name w:val="Mezin"/>
    <w:basedOn w:val="Normal"/>
    <w:rsid w:val="00C0490E"/>
    <w:pPr>
      <w:widowControl w:val="0"/>
      <w:overflowPunct w:val="0"/>
      <w:autoSpaceDE w:val="0"/>
      <w:autoSpaceDN w:val="0"/>
      <w:adjustRightInd w:val="0"/>
      <w:textAlignment w:val="baseline"/>
    </w:pPr>
    <w:rPr>
      <w:rFonts w:cs="Times New Roman"/>
      <w:sz w:val="22"/>
    </w:rPr>
  </w:style>
  <w:style w:type="paragraph" w:customStyle="1" w:styleId="10">
    <w:name w:val="Обычный1"/>
    <w:basedOn w:val="Normal"/>
    <w:link w:val="CharChar0"/>
    <w:rsid w:val="00085AF7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harChar0">
    <w:name w:val="Обычный Char Char"/>
    <w:link w:val="10"/>
    <w:rsid w:val="00085AF7"/>
    <w:rPr>
      <w:sz w:val="24"/>
      <w:szCs w:val="24"/>
    </w:rPr>
  </w:style>
  <w:style w:type="paragraph" w:customStyle="1" w:styleId="a0">
    <w:name w:val="ЗАГОЛОВОК (титульная)"/>
    <w:basedOn w:val="10"/>
    <w:next w:val="10"/>
    <w:rsid w:val="00085AF7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1">
    <w:name w:val="Подзаголовок (титульная)"/>
    <w:basedOn w:val="10"/>
    <w:next w:val="10"/>
    <w:autoRedefine/>
    <w:rsid w:val="00085AF7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085AF7"/>
    <w:pPr>
      <w:ind w:firstLine="0"/>
      <w:jc w:val="center"/>
    </w:pPr>
  </w:style>
  <w:style w:type="paragraph" w:customStyle="1" w:styleId="SP6204845">
    <w:name w:val="SP.6.204845"/>
    <w:basedOn w:val="Default"/>
    <w:next w:val="Default"/>
    <w:uiPriority w:val="99"/>
    <w:rsid w:val="00AF45A9"/>
    <w:rPr>
      <w:color w:val="auto"/>
    </w:rPr>
  </w:style>
  <w:style w:type="character" w:customStyle="1" w:styleId="SC6200735">
    <w:name w:val="SC.6.200735"/>
    <w:uiPriority w:val="99"/>
    <w:rsid w:val="00AF45A9"/>
    <w:rPr>
      <w:b/>
      <w:bCs/>
      <w:color w:val="000000"/>
      <w:sz w:val="21"/>
      <w:szCs w:val="21"/>
    </w:rPr>
  </w:style>
  <w:style w:type="paragraph" w:customStyle="1" w:styleId="SP13241709">
    <w:name w:val="SP.13.241709"/>
    <w:basedOn w:val="Default"/>
    <w:next w:val="Default"/>
    <w:uiPriority w:val="99"/>
    <w:rsid w:val="00FB2B29"/>
    <w:rPr>
      <w:color w:val="auto"/>
    </w:rPr>
  </w:style>
  <w:style w:type="paragraph" w:customStyle="1" w:styleId="SP13241746">
    <w:name w:val="SP.13.241746"/>
    <w:basedOn w:val="Default"/>
    <w:next w:val="Default"/>
    <w:uiPriority w:val="99"/>
    <w:rsid w:val="00FB2B29"/>
    <w:rPr>
      <w:color w:val="auto"/>
    </w:rPr>
  </w:style>
  <w:style w:type="character" w:customStyle="1" w:styleId="SC13200744">
    <w:name w:val="SC.13.200744"/>
    <w:uiPriority w:val="99"/>
    <w:rsid w:val="00FB2B29"/>
    <w:rPr>
      <w:b/>
      <w:bCs/>
      <w:color w:val="000000"/>
      <w:sz w:val="21"/>
      <w:szCs w:val="21"/>
    </w:rPr>
  </w:style>
  <w:style w:type="table" w:styleId="TableGrid">
    <w:name w:val="Table Grid"/>
    <w:basedOn w:val="TableNormal"/>
    <w:rsid w:val="00484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17274477">
    <w:name w:val="SP.17.274477"/>
    <w:basedOn w:val="Default"/>
    <w:next w:val="Default"/>
    <w:uiPriority w:val="99"/>
    <w:rsid w:val="00AD3A56"/>
    <w:rPr>
      <w:color w:val="auto"/>
    </w:rPr>
  </w:style>
  <w:style w:type="paragraph" w:customStyle="1" w:styleId="SP17274476">
    <w:name w:val="SP.17.274476"/>
    <w:basedOn w:val="Default"/>
    <w:next w:val="Default"/>
    <w:uiPriority w:val="99"/>
    <w:rsid w:val="00AD3A56"/>
    <w:rPr>
      <w:color w:val="auto"/>
    </w:rPr>
  </w:style>
  <w:style w:type="character" w:customStyle="1" w:styleId="SC17200764">
    <w:name w:val="SC.17.200764"/>
    <w:uiPriority w:val="99"/>
    <w:rsid w:val="00AD3A56"/>
    <w:rPr>
      <w:b/>
      <w:bCs/>
      <w:color w:val="000000"/>
      <w:sz w:val="22"/>
      <w:szCs w:val="22"/>
    </w:rPr>
  </w:style>
  <w:style w:type="character" w:customStyle="1" w:styleId="Heading1Char">
    <w:name w:val="Heading 1 Char"/>
    <w:link w:val="Heading1"/>
    <w:rsid w:val="006F49A6"/>
    <w:rPr>
      <w:rFonts w:ascii="Arial" w:hAnsi="Arial" w:cs="Arial"/>
      <w:b/>
      <w:sz w:val="24"/>
    </w:rPr>
  </w:style>
  <w:style w:type="character" w:customStyle="1" w:styleId="4">
    <w:name w:val="Основной текст (4)_"/>
    <w:rsid w:val="00074211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0">
    <w:name w:val="Основной текст (4)"/>
    <w:rsid w:val="0007421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a2">
    <w:name w:val="Основной текст_"/>
    <w:link w:val="3"/>
    <w:rsid w:val="00E3269D"/>
    <w:rPr>
      <w:rFonts w:ascii="Arial" w:eastAsia="Arial" w:hAnsi="Arial" w:cs="Arial"/>
      <w:sz w:val="23"/>
      <w:szCs w:val="23"/>
      <w:shd w:val="clear" w:color="auto" w:fill="FFFFFF"/>
    </w:rPr>
  </w:style>
  <w:style w:type="character" w:customStyle="1" w:styleId="12">
    <w:name w:val="Основной текст1"/>
    <w:rsid w:val="00E3269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">
    <w:name w:val="Основной текст2"/>
    <w:rsid w:val="00E3269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3">
    <w:name w:val="Основной текст3"/>
    <w:basedOn w:val="Normal"/>
    <w:link w:val="a2"/>
    <w:rsid w:val="00E3269D"/>
    <w:pPr>
      <w:widowControl w:val="0"/>
      <w:shd w:val="clear" w:color="auto" w:fill="FFFFFF"/>
      <w:spacing w:line="418" w:lineRule="exact"/>
      <w:ind w:hanging="340"/>
      <w:jc w:val="both"/>
    </w:pPr>
    <w:rPr>
      <w:rFonts w:eastAsia="Arial"/>
      <w:sz w:val="23"/>
      <w:szCs w:val="23"/>
    </w:rPr>
  </w:style>
  <w:style w:type="character" w:customStyle="1" w:styleId="29">
    <w:name w:val="Основной текст (29)_"/>
    <w:link w:val="290"/>
    <w:rsid w:val="00A73D0A"/>
    <w:rPr>
      <w:rFonts w:ascii="Arial" w:eastAsia="Arial" w:hAnsi="Arial" w:cs="Arial"/>
      <w:sz w:val="23"/>
      <w:szCs w:val="23"/>
      <w:shd w:val="clear" w:color="auto" w:fill="FFFFFF"/>
    </w:rPr>
  </w:style>
  <w:style w:type="character" w:customStyle="1" w:styleId="22">
    <w:name w:val="Основной текст (22)_"/>
    <w:rsid w:val="00A73D0A"/>
    <w:rPr>
      <w:rFonts w:ascii="Arial" w:eastAsia="Arial" w:hAnsi="Arial" w:cs="Aria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20">
    <w:name w:val="Основной текст (22)"/>
    <w:rsid w:val="00A73D0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290">
    <w:name w:val="Основной текст (29)"/>
    <w:basedOn w:val="Normal"/>
    <w:link w:val="29"/>
    <w:rsid w:val="00A73D0A"/>
    <w:pPr>
      <w:widowControl w:val="0"/>
      <w:shd w:val="clear" w:color="auto" w:fill="FFFFFF"/>
      <w:spacing w:line="413" w:lineRule="exact"/>
      <w:ind w:hanging="380"/>
    </w:pPr>
    <w:rPr>
      <w:rFonts w:eastAsia="Arial"/>
      <w:sz w:val="23"/>
      <w:szCs w:val="23"/>
    </w:rPr>
  </w:style>
  <w:style w:type="character" w:customStyle="1" w:styleId="9">
    <w:name w:val="Основной текст (9)_"/>
    <w:rsid w:val="00833725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90">
    <w:name w:val="Основной текст (9)"/>
    <w:rsid w:val="008337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91">
    <w:name w:val="Основной текст (9) + Полужирный"/>
    <w:rsid w:val="0083372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91">
    <w:name w:val="Основной текст (29) + Курсив"/>
    <w:rsid w:val="0083372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paragraph" w:styleId="FootnoteText">
    <w:name w:val="footnote text"/>
    <w:basedOn w:val="Normal"/>
    <w:link w:val="FootnoteTextChar"/>
    <w:rsid w:val="00A172F1"/>
  </w:style>
  <w:style w:type="character" w:customStyle="1" w:styleId="FootnoteTextChar">
    <w:name w:val="Footnote Text Char"/>
    <w:link w:val="FootnoteText"/>
    <w:rsid w:val="00A172F1"/>
    <w:rPr>
      <w:rFonts w:ascii="Arial" w:hAnsi="Arial" w:cs="Arial"/>
    </w:rPr>
  </w:style>
  <w:style w:type="character" w:customStyle="1" w:styleId="apple-converted-space">
    <w:name w:val="apple-converted-space"/>
    <w:rsid w:val="00652AEA"/>
  </w:style>
  <w:style w:type="character" w:styleId="Strong">
    <w:name w:val="Strong"/>
    <w:uiPriority w:val="22"/>
    <w:qFormat/>
    <w:rsid w:val="003523F4"/>
    <w:rPr>
      <w:b/>
      <w:bCs/>
    </w:rPr>
  </w:style>
  <w:style w:type="paragraph" w:styleId="NormalWeb">
    <w:name w:val="Normal (Web)"/>
    <w:basedOn w:val="Normal"/>
    <w:uiPriority w:val="99"/>
    <w:unhideWhenUsed/>
    <w:rsid w:val="0093658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24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Visio_2003_2010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imaticW\Ir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7897D-EAA4-4F66-9DC8-12075916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Ira</Template>
  <TotalTime>212</TotalTime>
  <Pages>4</Pages>
  <Words>923</Words>
  <Characters>4620</Characters>
  <Application>Microsoft Office Word</Application>
  <DocSecurity>0</DocSecurity>
  <Lines>891</Lines>
  <Paragraphs>476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IN.0555.ATX.</vt:lpstr>
      <vt:lpstr>IN.0508.ATX.</vt:lpstr>
      <vt:lpstr>ИА.788.РП–АТХ.ПЗ.03</vt:lpstr>
    </vt:vector>
  </TitlesOfParts>
  <Manager>Мацевитий</Manager>
  <Company>ІНТЕНЖИН</Company>
  <LinksUpToDate>false</LinksUpToDate>
  <CharactersWithSpaces>5100</CharactersWithSpaces>
  <SharedDoc>false</SharedDoc>
  <HLinks>
    <vt:vector size="6" baseType="variant">
      <vt:variant>
        <vt:i4>8060960</vt:i4>
      </vt:variant>
      <vt:variant>
        <vt:i4>0</vt:i4>
      </vt:variant>
      <vt:variant>
        <vt:i4>0</vt:i4>
      </vt:variant>
      <vt:variant>
        <vt:i4>5</vt:i4>
      </vt:variant>
      <vt:variant>
        <vt:lpwstr>https://www.stockworld.com.ua/ru/reports/irregularxml/116662/shownx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IN.0555.ATX.</dc:title>
  <dc:subject>ПТК АСУ ТП</dc:subject>
  <dc:creator>Mykola Tarasenko</dc:creator>
  <cp:keywords>11.05.2024</cp:keywords>
  <cp:lastModifiedBy>Roman Matsevytyi</cp:lastModifiedBy>
  <cp:revision>24</cp:revision>
  <cp:lastPrinted>2024-05-21T08:19:00Z</cp:lastPrinted>
  <dcterms:created xsi:type="dcterms:W3CDTF">2024-05-16T12:05:00Z</dcterms:created>
  <dcterms:modified xsi:type="dcterms:W3CDTF">2024-06-05T12:05:00Z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f1941bb2803fa9fd88834294a110b415c70d19c695e1531c66d8a4431ac13cfb</vt:lpwstr>
  </property>
</Properties>
</file>