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239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230"/>
        <w:gridCol w:w="3118"/>
        <w:gridCol w:w="1984"/>
        <w:gridCol w:w="2552"/>
        <w:gridCol w:w="1134"/>
        <w:gridCol w:w="1134"/>
        <w:gridCol w:w="1418"/>
        <w:gridCol w:w="2268"/>
      </w:tblGrid>
      <w:tr w:rsidR="00A172F1" w:rsidRPr="00EB1BED" w14:paraId="0F157BCF" w14:textId="77777777" w:rsidTr="00AE555B">
        <w:trPr>
          <w:trHeight w:hRule="exact" w:val="1853"/>
          <w:tblHeader/>
        </w:trPr>
        <w:tc>
          <w:tcPr>
            <w:tcW w:w="1560" w:type="dxa"/>
            <w:shd w:val="clear" w:color="auto" w:fill="auto"/>
            <w:vAlign w:val="center"/>
          </w:tcPr>
          <w:p w14:paraId="5867DA42" w14:textId="649B4579" w:rsidR="00F84D7A" w:rsidRPr="00EB1BED" w:rsidRDefault="00EB1BED" w:rsidP="00E1556C">
            <w:pPr>
              <w:pStyle w:val="a0"/>
              <w:spacing w:before="80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uk-UA"/>
              </w:rPr>
            </w:pPr>
            <w:bookmarkStart w:id="0" w:name="_Toc427833848"/>
            <w:bookmarkStart w:id="1" w:name="_Toc427856200"/>
            <w:bookmarkStart w:id="2" w:name="_Toc428978772"/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20"/>
                <w:lang w:val="uk-UA"/>
              </w:rPr>
              <w:t>Позиція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232CEB06" w14:textId="77777777" w:rsidR="00F84D7A" w:rsidRPr="00EB1BED" w:rsidRDefault="00B958BF" w:rsidP="00E1556C">
            <w:pPr>
              <w:pStyle w:val="a0"/>
              <w:spacing w:before="80"/>
              <w:rPr>
                <w:b w:val="0"/>
                <w:bCs w:val="0"/>
                <w:i/>
                <w:iCs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Найменування і технічна характеристика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D40FEE1" w14:textId="77777777" w:rsidR="00F84D7A" w:rsidRPr="00EB1BED" w:rsidRDefault="00B958BF" w:rsidP="00E1556C">
            <w:pPr>
              <w:pStyle w:val="a0"/>
              <w:spacing w:before="80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Тип, марка, позначення документа, опитувального листа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7EABF9" w14:textId="77777777" w:rsidR="00F84D7A" w:rsidRPr="00EB1BED" w:rsidRDefault="00B958BF" w:rsidP="00B958BF">
            <w:pPr>
              <w:pStyle w:val="a0"/>
              <w:spacing w:before="80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Код обладнання, виробу, матеріалу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39825B5" w14:textId="77777777" w:rsidR="00F84D7A" w:rsidRPr="00EB1BED" w:rsidRDefault="00B958BF" w:rsidP="00E1556C">
            <w:pPr>
              <w:pStyle w:val="a0"/>
              <w:spacing w:before="80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Завод-виробник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EB57B6" w14:textId="77777777" w:rsidR="00F84D7A" w:rsidRPr="00EB1BED" w:rsidRDefault="00B958BF" w:rsidP="00B958BF">
            <w:pPr>
              <w:pStyle w:val="a0"/>
              <w:spacing w:before="80"/>
              <w:rPr>
                <w:b w:val="0"/>
                <w:bCs w:val="0"/>
                <w:i/>
                <w:iCs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 xml:space="preserve">Одиниці </w:t>
            </w:r>
            <w:proofErr w:type="spellStart"/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вим</w:t>
            </w:r>
            <w:proofErr w:type="spellEnd"/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90BB7B" w14:textId="77777777" w:rsidR="00F84D7A" w:rsidRPr="00EB1BED" w:rsidRDefault="00B958BF" w:rsidP="00E1556C">
            <w:pPr>
              <w:pStyle w:val="a0"/>
              <w:spacing w:before="80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Кі</w:t>
            </w:r>
            <w:r w:rsidR="005029ED"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л-</w:t>
            </w:r>
            <w:proofErr w:type="spellStart"/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ть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7C7539C4" w14:textId="77777777" w:rsidR="00F84D7A" w:rsidRPr="00EB1BED" w:rsidRDefault="00B958BF" w:rsidP="00E1556C">
            <w:pPr>
              <w:pStyle w:val="a0"/>
              <w:spacing w:before="80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Маса, одиниці, кг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361D79" w14:textId="77777777" w:rsidR="00F84D7A" w:rsidRPr="00EB1BED" w:rsidRDefault="00B958BF" w:rsidP="00E1556C">
            <w:pPr>
              <w:pStyle w:val="a0"/>
              <w:spacing w:before="80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Примітки</w:t>
            </w:r>
          </w:p>
        </w:tc>
      </w:tr>
      <w:tr w:rsidR="00A172F1" w:rsidRPr="00EB1BED" w14:paraId="4692ADC5" w14:textId="77777777" w:rsidTr="00AE555B">
        <w:trPr>
          <w:trHeight w:hRule="exact" w:val="567"/>
        </w:trPr>
        <w:tc>
          <w:tcPr>
            <w:tcW w:w="1560" w:type="dxa"/>
            <w:shd w:val="clear" w:color="auto" w:fill="auto"/>
            <w:vAlign w:val="center"/>
          </w:tcPr>
          <w:p w14:paraId="463B674D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6FF6CA2A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9B69B40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D6ED8F8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4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0865917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14ADA1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55F75F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5FFB0FC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8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35733D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9</w:t>
            </w:r>
          </w:p>
        </w:tc>
      </w:tr>
      <w:bookmarkEnd w:id="0"/>
      <w:bookmarkEnd w:id="1"/>
      <w:bookmarkEnd w:id="2"/>
      <w:tr w:rsidR="0032127A" w:rsidRPr="0093658B" w14:paraId="1FA74FEF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4214AC4" w14:textId="4C6E59A1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7230" w:type="dxa"/>
            <w:shd w:val="clear" w:color="auto" w:fill="auto"/>
          </w:tcPr>
          <w:p w14:paraId="0C3DFFC6" w14:textId="7F865A35" w:rsidR="0032127A" w:rsidRPr="00915078" w:rsidRDefault="0032127A" w:rsidP="0032127A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Шафа тиристорного перетворювача і </w:t>
            </w: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канала</w:t>
            </w:r>
            <w:proofErr w:type="spellEnd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регулювання №1</w:t>
            </w:r>
          </w:p>
        </w:tc>
        <w:tc>
          <w:tcPr>
            <w:tcW w:w="3118" w:type="dxa"/>
            <w:shd w:val="clear" w:color="auto" w:fill="auto"/>
          </w:tcPr>
          <w:p w14:paraId="4189F5BE" w14:textId="603F948B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ШТПКР-1</w:t>
            </w:r>
          </w:p>
        </w:tc>
        <w:tc>
          <w:tcPr>
            <w:tcW w:w="1984" w:type="dxa"/>
            <w:shd w:val="clear" w:color="auto" w:fill="auto"/>
          </w:tcPr>
          <w:p w14:paraId="64A5574F" w14:textId="625BC21A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36135102" w14:textId="02328AEA" w:rsidR="0032127A" w:rsidRPr="00162952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</w:pPr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 xml:space="preserve">Aller Technologies </w:t>
            </w:r>
            <w:proofErr w:type="spellStart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s.r.o</w:t>
            </w:r>
            <w:proofErr w:type="spellEnd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1E17955E" w14:textId="6807F47E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09C9F03F" w14:textId="143B7C8A" w:rsidR="0032127A" w:rsidRPr="00915078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3126419" w14:textId="492580CA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350,0</w:t>
            </w:r>
          </w:p>
        </w:tc>
        <w:tc>
          <w:tcPr>
            <w:tcW w:w="2268" w:type="dxa"/>
            <w:shd w:val="clear" w:color="auto" w:fill="auto"/>
          </w:tcPr>
          <w:p w14:paraId="1396EA4D" w14:textId="77777777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32127A" w:rsidRPr="0093658B" w14:paraId="1C5BCC2E" w14:textId="77777777" w:rsidTr="00D178B4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7BF3183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2CDB61C2" w14:textId="3ECAAA3D" w:rsidR="0032127A" w:rsidRDefault="0032127A" w:rsidP="0032127A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Шафа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електротехнічна 800х1000х2000</w:t>
            </w:r>
          </w:p>
        </w:tc>
        <w:tc>
          <w:tcPr>
            <w:tcW w:w="3118" w:type="dxa"/>
            <w:shd w:val="clear" w:color="auto" w:fill="auto"/>
          </w:tcPr>
          <w:p w14:paraId="774209EB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3B837049" w14:textId="7FF1AC5D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STL</w:t>
            </w:r>
          </w:p>
        </w:tc>
        <w:tc>
          <w:tcPr>
            <w:tcW w:w="2552" w:type="dxa"/>
            <w:shd w:val="clear" w:color="auto" w:fill="auto"/>
          </w:tcPr>
          <w:p w14:paraId="3C777A5C" w14:textId="756E738D" w:rsidR="0032127A" w:rsidRPr="00162952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TVD</w:t>
            </w:r>
          </w:p>
        </w:tc>
        <w:tc>
          <w:tcPr>
            <w:tcW w:w="1134" w:type="dxa"/>
            <w:shd w:val="clear" w:color="auto" w:fill="auto"/>
          </w:tcPr>
          <w:p w14:paraId="4E9DED18" w14:textId="2953ED86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1B9D8B1C" w14:textId="13CBE68E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5EE7F67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299A37CF" w14:textId="77777777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32127A" w:rsidRPr="0093658B" w14:paraId="0D810B06" w14:textId="77777777" w:rsidTr="00D178B4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8B4BB3C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187F9AF5" w14:textId="105883E5" w:rsidR="0032127A" w:rsidRDefault="0032127A" w:rsidP="0032127A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Силовий тиристорний міст з повітряним охолодженням</w:t>
            </w:r>
          </w:p>
        </w:tc>
        <w:tc>
          <w:tcPr>
            <w:tcW w:w="3118" w:type="dxa"/>
            <w:shd w:val="clear" w:color="auto" w:fill="auto"/>
          </w:tcPr>
          <w:p w14:paraId="72685848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280FB399" w14:textId="2EC8A569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PB 3500</w:t>
            </w:r>
          </w:p>
        </w:tc>
        <w:tc>
          <w:tcPr>
            <w:tcW w:w="2552" w:type="dxa"/>
            <w:shd w:val="clear" w:color="auto" w:fill="auto"/>
          </w:tcPr>
          <w:p w14:paraId="7D69CEB8" w14:textId="627E6FFB" w:rsidR="0032127A" w:rsidRPr="00162952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</w:pPr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 xml:space="preserve">Aller Technologies </w:t>
            </w:r>
            <w:proofErr w:type="spellStart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s.r.o</w:t>
            </w:r>
            <w:proofErr w:type="spellEnd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5F2C5663" w14:textId="279ACAEC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42FB0362" w14:textId="7867984C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2BDA443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30537A21" w14:textId="77777777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32127A" w:rsidRPr="0093658B" w14:paraId="48707E3F" w14:textId="77777777" w:rsidTr="00D178B4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A90A026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095CA9C6" w14:textId="394A9046" w:rsidR="0032127A" w:rsidRDefault="0032127A" w:rsidP="0032127A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Підсилюва</w:t>
            </w:r>
            <w:proofErr w:type="spellEnd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імпульсів</w:t>
            </w:r>
          </w:p>
        </w:tc>
        <w:tc>
          <w:tcPr>
            <w:tcW w:w="3118" w:type="dxa"/>
            <w:shd w:val="clear" w:color="auto" w:fill="auto"/>
          </w:tcPr>
          <w:p w14:paraId="42E9CDD9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1E8ACB29" w14:textId="7C8DA039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GA-550</w:t>
            </w:r>
          </w:p>
        </w:tc>
        <w:tc>
          <w:tcPr>
            <w:tcW w:w="2552" w:type="dxa"/>
            <w:shd w:val="clear" w:color="auto" w:fill="auto"/>
          </w:tcPr>
          <w:p w14:paraId="4DA0A8C1" w14:textId="60489FE5" w:rsidR="0032127A" w:rsidRPr="00162952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</w:pPr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 xml:space="preserve">Aller Technologies </w:t>
            </w:r>
            <w:proofErr w:type="spellStart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s.r.o</w:t>
            </w:r>
            <w:proofErr w:type="spellEnd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2776CB2F" w14:textId="5D2AF153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135D801A" w14:textId="5378F4E3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5081780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227A49DE" w14:textId="77777777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32127A" w:rsidRPr="0093658B" w14:paraId="7C8744AE" w14:textId="77777777" w:rsidTr="00D178B4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70B253FF" w14:textId="36D0CE7C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044D451E" w14:textId="62578C58" w:rsidR="0032127A" w:rsidRPr="00EB1BED" w:rsidRDefault="0032127A" w:rsidP="0032127A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Запобіжник</w:t>
            </w:r>
          </w:p>
        </w:tc>
        <w:tc>
          <w:tcPr>
            <w:tcW w:w="3118" w:type="dxa"/>
            <w:shd w:val="clear" w:color="auto" w:fill="auto"/>
          </w:tcPr>
          <w:p w14:paraId="23613D88" w14:textId="0DF296F2" w:rsidR="0032127A" w:rsidRPr="007B1D34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48255A2" w14:textId="53AFEAAD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70155C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SQB3-2</w:t>
            </w:r>
          </w:p>
        </w:tc>
        <w:tc>
          <w:tcPr>
            <w:tcW w:w="2552" w:type="dxa"/>
            <w:shd w:val="clear" w:color="auto" w:fill="auto"/>
          </w:tcPr>
          <w:p w14:paraId="771C0FC6" w14:textId="1ECADF78" w:rsidR="0032127A" w:rsidRPr="007B1D34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SIBA</w:t>
            </w:r>
          </w:p>
        </w:tc>
        <w:tc>
          <w:tcPr>
            <w:tcW w:w="1134" w:type="dxa"/>
            <w:shd w:val="clear" w:color="auto" w:fill="auto"/>
          </w:tcPr>
          <w:p w14:paraId="0A961CAA" w14:textId="67EBB24B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3BD65171" w14:textId="5823CDD2" w:rsidR="0032127A" w:rsidRPr="00915078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27FF31EC" w14:textId="025E868D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042AE45C" w14:textId="77777777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32127A" w:rsidRPr="002E1CD6" w14:paraId="772C9C9E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DBED280" w14:textId="5747B7C7" w:rsidR="0032127A" w:rsidRP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2</w:t>
            </w:r>
          </w:p>
        </w:tc>
        <w:tc>
          <w:tcPr>
            <w:tcW w:w="7230" w:type="dxa"/>
            <w:shd w:val="clear" w:color="auto" w:fill="auto"/>
          </w:tcPr>
          <w:p w14:paraId="6C9E435A" w14:textId="27A0B690" w:rsidR="0032127A" w:rsidRDefault="0032127A" w:rsidP="0032127A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Шафа тиристорного перетворювача і </w:t>
            </w: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канала</w:t>
            </w:r>
            <w:proofErr w:type="spellEnd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регулювання №2</w:t>
            </w:r>
          </w:p>
        </w:tc>
        <w:tc>
          <w:tcPr>
            <w:tcW w:w="3118" w:type="dxa"/>
            <w:shd w:val="clear" w:color="auto" w:fill="auto"/>
          </w:tcPr>
          <w:p w14:paraId="0E8ABF25" w14:textId="5B887393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ШТПКР-2</w:t>
            </w:r>
          </w:p>
        </w:tc>
        <w:tc>
          <w:tcPr>
            <w:tcW w:w="1984" w:type="dxa"/>
            <w:shd w:val="clear" w:color="auto" w:fill="auto"/>
          </w:tcPr>
          <w:p w14:paraId="7BD3B432" w14:textId="0F801E37" w:rsidR="0032127A" w:rsidRPr="007B1D34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03B4E67E" w14:textId="1CC6B043" w:rsidR="0032127A" w:rsidRPr="00162952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</w:pPr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 xml:space="preserve">Aller Technologies </w:t>
            </w:r>
            <w:proofErr w:type="spellStart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s.r.o</w:t>
            </w:r>
            <w:proofErr w:type="spellEnd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4DFB1ADB" w14:textId="0D64B65C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35422E68" w14:textId="6BB4ADDA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46FB265F" w14:textId="0D7E7A83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350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,0</w:t>
            </w:r>
          </w:p>
        </w:tc>
        <w:tc>
          <w:tcPr>
            <w:tcW w:w="2268" w:type="dxa"/>
            <w:shd w:val="clear" w:color="auto" w:fill="auto"/>
          </w:tcPr>
          <w:p w14:paraId="2BFBD524" w14:textId="77777777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32127A" w:rsidRPr="002E1CD6" w14:paraId="7E2B728C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58151BD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4D296859" w14:textId="482E9FDF" w:rsidR="0032127A" w:rsidRDefault="0032127A" w:rsidP="0032127A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Шафа</w:t>
            </w:r>
            <w:r w:rsidRPr="00A802B4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електротехнічна 800х1000х2000</w:t>
            </w:r>
          </w:p>
        </w:tc>
        <w:tc>
          <w:tcPr>
            <w:tcW w:w="3118" w:type="dxa"/>
            <w:shd w:val="clear" w:color="auto" w:fill="auto"/>
          </w:tcPr>
          <w:p w14:paraId="4894EA02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13E23A1A" w14:textId="3FB81543" w:rsidR="0032127A" w:rsidRPr="007B1D34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STL</w:t>
            </w:r>
          </w:p>
        </w:tc>
        <w:tc>
          <w:tcPr>
            <w:tcW w:w="2552" w:type="dxa"/>
            <w:shd w:val="clear" w:color="auto" w:fill="auto"/>
          </w:tcPr>
          <w:p w14:paraId="68DBB615" w14:textId="141490B9" w:rsidR="0032127A" w:rsidRPr="00A46350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TVD</w:t>
            </w:r>
          </w:p>
        </w:tc>
        <w:tc>
          <w:tcPr>
            <w:tcW w:w="1134" w:type="dxa"/>
            <w:shd w:val="clear" w:color="auto" w:fill="auto"/>
          </w:tcPr>
          <w:p w14:paraId="4FE53E23" w14:textId="7400B3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88D9DE2" w14:textId="59F1C72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5BEEA06C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6C8D2759" w14:textId="77777777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32127A" w:rsidRPr="002E1CD6" w14:paraId="4E793A09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3D65061" w14:textId="77777777" w:rsidR="0032127A" w:rsidRPr="00337205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7230" w:type="dxa"/>
            <w:shd w:val="clear" w:color="auto" w:fill="auto"/>
          </w:tcPr>
          <w:p w14:paraId="2FD68C41" w14:textId="2B7204CD" w:rsidR="0032127A" w:rsidRDefault="0032127A" w:rsidP="0032127A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Силовий тиристорний міст з повітряним охолодженням</w:t>
            </w:r>
          </w:p>
        </w:tc>
        <w:tc>
          <w:tcPr>
            <w:tcW w:w="3118" w:type="dxa"/>
            <w:shd w:val="clear" w:color="auto" w:fill="auto"/>
          </w:tcPr>
          <w:p w14:paraId="54CF6C7C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3481A6D7" w14:textId="502EF9F3" w:rsidR="0032127A" w:rsidRPr="007B1D34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PB 3500</w:t>
            </w:r>
          </w:p>
        </w:tc>
        <w:tc>
          <w:tcPr>
            <w:tcW w:w="2552" w:type="dxa"/>
            <w:shd w:val="clear" w:color="auto" w:fill="auto"/>
          </w:tcPr>
          <w:p w14:paraId="6CEA5F1E" w14:textId="3537B213" w:rsidR="0032127A" w:rsidRPr="00A46350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</w:pPr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 xml:space="preserve">Aller Technologies </w:t>
            </w:r>
            <w:proofErr w:type="spellStart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s.r.o</w:t>
            </w:r>
            <w:proofErr w:type="spellEnd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64FFA01" w14:textId="34B751BA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7536FF28" w14:textId="77C729B4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59E7990A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24E70A0C" w14:textId="77777777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32127A" w:rsidRPr="002E1CD6" w14:paraId="43A071E9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1BB456A5" w14:textId="77777777" w:rsidR="0032127A" w:rsidRPr="00337205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7230" w:type="dxa"/>
            <w:shd w:val="clear" w:color="auto" w:fill="auto"/>
          </w:tcPr>
          <w:p w14:paraId="706CB694" w14:textId="2E97D621" w:rsidR="0032127A" w:rsidRDefault="0032127A" w:rsidP="0032127A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Підсилюва</w:t>
            </w:r>
            <w:proofErr w:type="spellEnd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імпульсів</w:t>
            </w:r>
          </w:p>
        </w:tc>
        <w:tc>
          <w:tcPr>
            <w:tcW w:w="3118" w:type="dxa"/>
            <w:shd w:val="clear" w:color="auto" w:fill="auto"/>
          </w:tcPr>
          <w:p w14:paraId="15A54647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0085C4AC" w14:textId="11FE6DA8" w:rsidR="0032127A" w:rsidRPr="007B1D34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GA-550</w:t>
            </w:r>
          </w:p>
        </w:tc>
        <w:tc>
          <w:tcPr>
            <w:tcW w:w="2552" w:type="dxa"/>
            <w:shd w:val="clear" w:color="auto" w:fill="auto"/>
          </w:tcPr>
          <w:p w14:paraId="26D6BAC6" w14:textId="68C18C50" w:rsidR="0032127A" w:rsidRP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</w:pPr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 xml:space="preserve">Aller Technologies </w:t>
            </w:r>
            <w:proofErr w:type="spellStart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s.r.o</w:t>
            </w:r>
            <w:proofErr w:type="spellEnd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16C811EE" w14:textId="6430C170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146487D5" w14:textId="3D79C080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6FBBA039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0BFEA8DA" w14:textId="77777777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32127A" w:rsidRPr="002E1CD6" w14:paraId="4238B1E4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C62CE4E" w14:textId="1D7BF5BB" w:rsidR="0032127A" w:rsidRPr="002F73B0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2591735C" w14:textId="02DACE0A" w:rsidR="0032127A" w:rsidRPr="005337CE" w:rsidRDefault="0032127A" w:rsidP="0032127A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Запобіжник</w:t>
            </w:r>
          </w:p>
        </w:tc>
        <w:tc>
          <w:tcPr>
            <w:tcW w:w="3118" w:type="dxa"/>
            <w:shd w:val="clear" w:color="auto" w:fill="auto"/>
          </w:tcPr>
          <w:p w14:paraId="58034EFC" w14:textId="2788BECA" w:rsidR="0032127A" w:rsidRPr="00B22586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11FA0D17" w14:textId="1F1EF973" w:rsidR="0032127A" w:rsidRPr="007B1D34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70155C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SQB3-2</w:t>
            </w:r>
          </w:p>
        </w:tc>
        <w:tc>
          <w:tcPr>
            <w:tcW w:w="2552" w:type="dxa"/>
            <w:shd w:val="clear" w:color="auto" w:fill="auto"/>
          </w:tcPr>
          <w:p w14:paraId="40D4E247" w14:textId="025483E1" w:rsidR="0032127A" w:rsidRPr="007B1D34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SIBA</w:t>
            </w:r>
          </w:p>
        </w:tc>
        <w:tc>
          <w:tcPr>
            <w:tcW w:w="1134" w:type="dxa"/>
            <w:shd w:val="clear" w:color="auto" w:fill="auto"/>
          </w:tcPr>
          <w:p w14:paraId="41F99D1A" w14:textId="7F5403B6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00CCA16" w14:textId="551F4711" w:rsidR="0032127A" w:rsidRPr="007B1D34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25B16717" w14:textId="0C0568C4" w:rsidR="0032127A" w:rsidRPr="00FC4406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21CCA091" w14:textId="77777777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32127A" w:rsidRPr="002E1CD6" w14:paraId="04E3A65F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F7236D7" w14:textId="53F6B8D4" w:rsidR="0032127A" w:rsidRP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3</w:t>
            </w:r>
          </w:p>
        </w:tc>
        <w:tc>
          <w:tcPr>
            <w:tcW w:w="7230" w:type="dxa"/>
            <w:shd w:val="clear" w:color="auto" w:fill="auto"/>
          </w:tcPr>
          <w:p w14:paraId="2BAE8862" w14:textId="214CDAE6" w:rsidR="0032127A" w:rsidRDefault="0032127A" w:rsidP="0032127A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Шафа гасіння поля та вводу резервного збудження</w:t>
            </w:r>
          </w:p>
        </w:tc>
        <w:tc>
          <w:tcPr>
            <w:tcW w:w="3118" w:type="dxa"/>
            <w:shd w:val="clear" w:color="auto" w:fill="auto"/>
          </w:tcPr>
          <w:p w14:paraId="61B2ECDE" w14:textId="1C76784F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ШГП</w:t>
            </w:r>
          </w:p>
        </w:tc>
        <w:tc>
          <w:tcPr>
            <w:tcW w:w="1984" w:type="dxa"/>
            <w:shd w:val="clear" w:color="auto" w:fill="auto"/>
          </w:tcPr>
          <w:p w14:paraId="2835F59D" w14:textId="510CBC0A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391C5044" w14:textId="07F21E82" w:rsidR="0032127A" w:rsidRPr="00162952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</w:pPr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 xml:space="preserve">Aller Technologies </w:t>
            </w:r>
            <w:proofErr w:type="spellStart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s.r.o</w:t>
            </w:r>
            <w:proofErr w:type="spellEnd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0E401E71" w14:textId="6E89105B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4CDC9171" w14:textId="1B455691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44C48553" w14:textId="4E16B48B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215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,0</w:t>
            </w:r>
          </w:p>
        </w:tc>
        <w:tc>
          <w:tcPr>
            <w:tcW w:w="2268" w:type="dxa"/>
            <w:shd w:val="clear" w:color="auto" w:fill="auto"/>
          </w:tcPr>
          <w:p w14:paraId="423BA2DC" w14:textId="77777777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32127A" w:rsidRPr="002E1CD6" w14:paraId="64F3E451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C7232D3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341497DA" w14:textId="5819175B" w:rsidR="0032127A" w:rsidRDefault="0032127A" w:rsidP="0032127A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Шафа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електротехнічна 800х1000х2000</w:t>
            </w:r>
          </w:p>
        </w:tc>
        <w:tc>
          <w:tcPr>
            <w:tcW w:w="3118" w:type="dxa"/>
            <w:shd w:val="clear" w:color="auto" w:fill="auto"/>
          </w:tcPr>
          <w:p w14:paraId="15125FD0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7CF26B53" w14:textId="55A1D640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STL</w:t>
            </w:r>
          </w:p>
        </w:tc>
        <w:tc>
          <w:tcPr>
            <w:tcW w:w="2552" w:type="dxa"/>
            <w:shd w:val="clear" w:color="auto" w:fill="auto"/>
          </w:tcPr>
          <w:p w14:paraId="7B0C5B44" w14:textId="3CA52712" w:rsidR="0032127A" w:rsidRPr="00A46350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TVD</w:t>
            </w:r>
          </w:p>
        </w:tc>
        <w:tc>
          <w:tcPr>
            <w:tcW w:w="1134" w:type="dxa"/>
            <w:shd w:val="clear" w:color="auto" w:fill="auto"/>
          </w:tcPr>
          <w:p w14:paraId="24163352" w14:textId="26D8C4DE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02BB8EC2" w14:textId="65053EA1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70606444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3CF382F6" w14:textId="77777777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32127A" w:rsidRPr="002E1CD6" w14:paraId="684F3FCF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7B8AE62B" w14:textId="77777777" w:rsidR="0032127A" w:rsidRPr="00A802B4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7230" w:type="dxa"/>
            <w:shd w:val="clear" w:color="auto" w:fill="auto"/>
          </w:tcPr>
          <w:p w14:paraId="1AACEB4C" w14:textId="1540995B" w:rsidR="0032127A" w:rsidRDefault="0032127A" w:rsidP="0032127A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Рубильник постійного струму</w:t>
            </w:r>
          </w:p>
        </w:tc>
        <w:tc>
          <w:tcPr>
            <w:tcW w:w="3118" w:type="dxa"/>
            <w:shd w:val="clear" w:color="auto" w:fill="auto"/>
          </w:tcPr>
          <w:p w14:paraId="76CB76D5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769ABA5E" w14:textId="6A47FCFE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E07350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 xml:space="preserve">SIRCOVER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4</w:t>
            </w:r>
            <w:r w:rsidRPr="00E07350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P 2000A</w:t>
            </w:r>
          </w:p>
        </w:tc>
        <w:tc>
          <w:tcPr>
            <w:tcW w:w="2552" w:type="dxa"/>
            <w:shd w:val="clear" w:color="auto" w:fill="auto"/>
          </w:tcPr>
          <w:p w14:paraId="28ECA50E" w14:textId="66C17A4E" w:rsidR="0032127A" w:rsidRPr="00162952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</w:pP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Socomec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984DC23" w14:textId="277E00F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18FDDA39" w14:textId="27F7DC86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5DA97653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492D4224" w14:textId="77777777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32127A" w:rsidRPr="002E1CD6" w14:paraId="3A7100FE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434FD525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68B0CA53" w14:textId="6AD3BD85" w:rsidR="0032127A" w:rsidRDefault="0032127A" w:rsidP="0032127A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Контактор гасіння поля</w:t>
            </w:r>
          </w:p>
        </w:tc>
        <w:tc>
          <w:tcPr>
            <w:tcW w:w="3118" w:type="dxa"/>
            <w:shd w:val="clear" w:color="auto" w:fill="auto"/>
          </w:tcPr>
          <w:p w14:paraId="614EC2D8" w14:textId="581A8409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CEX</w:t>
            </w:r>
          </w:p>
        </w:tc>
        <w:tc>
          <w:tcPr>
            <w:tcW w:w="1984" w:type="dxa"/>
            <w:shd w:val="clear" w:color="auto" w:fill="auto"/>
          </w:tcPr>
          <w:p w14:paraId="2595B981" w14:textId="0C483CB1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CEX 3500</w:t>
            </w:r>
          </w:p>
        </w:tc>
        <w:tc>
          <w:tcPr>
            <w:tcW w:w="2552" w:type="dxa"/>
            <w:shd w:val="clear" w:color="auto" w:fill="auto"/>
          </w:tcPr>
          <w:p w14:paraId="7BFA45F4" w14:textId="4A4D0999" w:rsidR="0032127A" w:rsidRPr="00162952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</w:pPr>
            <w:r w:rsidRPr="00A802B4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 xml:space="preserve">Lenoir </w:t>
            </w:r>
            <w:proofErr w:type="spellStart"/>
            <w:r w:rsidRPr="00A802B4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Elec</w:t>
            </w:r>
            <w:proofErr w:type="spellEnd"/>
            <w:r w:rsidRPr="00A802B4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4B5A9568" w14:textId="08760E5F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D2282AE" w14:textId="3412198B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5FFC4D7D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6D358D0C" w14:textId="77777777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32127A" w:rsidRPr="002E1CD6" w14:paraId="079975C4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140D6228" w14:textId="07ED8FAF" w:rsidR="0032127A" w:rsidRPr="00FC4406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607B4257" w14:textId="356ACAD4" w:rsidR="0032127A" w:rsidRPr="00FC4406" w:rsidRDefault="0032127A" w:rsidP="0032127A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Розрядний пристрій </w:t>
            </w:r>
            <w:r w:rsidRPr="00337205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CROWBAR</w:t>
            </w:r>
          </w:p>
        </w:tc>
        <w:tc>
          <w:tcPr>
            <w:tcW w:w="3118" w:type="dxa"/>
            <w:shd w:val="clear" w:color="auto" w:fill="auto"/>
          </w:tcPr>
          <w:p w14:paraId="73ACEB14" w14:textId="5CF3FEFB" w:rsidR="0032127A" w:rsidRPr="00B22586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A802B4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QE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-G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(</w:t>
            </w:r>
            <w:r w:rsidRPr="00A802B4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AUX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4BC3588C" w14:textId="1789C677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FV-550</w:t>
            </w:r>
          </w:p>
        </w:tc>
        <w:tc>
          <w:tcPr>
            <w:tcW w:w="2552" w:type="dxa"/>
            <w:shd w:val="clear" w:color="auto" w:fill="auto"/>
          </w:tcPr>
          <w:p w14:paraId="2028DD7C" w14:textId="1B8F908F" w:rsidR="0032127A" w:rsidRPr="007B1D34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 xml:space="preserve">Aller Technologies </w:t>
            </w:r>
            <w:proofErr w:type="spellStart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s.r.o</w:t>
            </w:r>
            <w:proofErr w:type="spellEnd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5AC5A3BB" w14:textId="6DA982CE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B2713EC" w14:textId="1B0C1645" w:rsidR="0032127A" w:rsidRPr="007B1D34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55344084" w14:textId="32DD4D7B" w:rsidR="0032127A" w:rsidRPr="00FC4406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509BE47D" w14:textId="465B9C68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32127A" w:rsidRPr="002E1CD6" w14:paraId="2646CAED" w14:textId="77777777" w:rsidTr="00F55E3E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67CAE43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1836110A" w14:textId="39BF0B3E" w:rsidR="0032127A" w:rsidRDefault="0032127A" w:rsidP="0032127A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Обмежувачі перенапруги</w:t>
            </w:r>
          </w:p>
        </w:tc>
        <w:tc>
          <w:tcPr>
            <w:tcW w:w="3118" w:type="dxa"/>
            <w:shd w:val="clear" w:color="auto" w:fill="auto"/>
          </w:tcPr>
          <w:p w14:paraId="6D387828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2A669A55" w14:textId="711F0982" w:rsidR="0032127A" w:rsidRPr="00C71B36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83708A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B72232B0551K001</w:t>
            </w:r>
          </w:p>
        </w:tc>
        <w:tc>
          <w:tcPr>
            <w:tcW w:w="2552" w:type="dxa"/>
            <w:shd w:val="clear" w:color="auto" w:fill="auto"/>
          </w:tcPr>
          <w:p w14:paraId="3D3B75D6" w14:textId="4EBCC513" w:rsidR="0032127A" w:rsidRPr="00162952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EPCOS</w:t>
            </w:r>
          </w:p>
        </w:tc>
        <w:tc>
          <w:tcPr>
            <w:tcW w:w="1134" w:type="dxa"/>
            <w:shd w:val="clear" w:color="auto" w:fill="auto"/>
          </w:tcPr>
          <w:p w14:paraId="2D246D1B" w14:textId="3AE145B1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97A80E5" w14:textId="6F3B5E55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1BAFB419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3E9CF3EE" w14:textId="77777777" w:rsidR="0032127A" w:rsidRPr="002E1CD6" w:rsidRDefault="0032127A" w:rsidP="0032127A"/>
        </w:tc>
      </w:tr>
      <w:tr w:rsidR="0032127A" w:rsidRPr="002E1CD6" w14:paraId="34CA0B3D" w14:textId="77777777" w:rsidTr="00F55E3E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4E3BB4C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2F94F3E1" w14:textId="539EC436" w:rsidR="0032127A" w:rsidRDefault="0032127A" w:rsidP="0032127A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Резистор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гасіння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поля</w:t>
            </w:r>
          </w:p>
        </w:tc>
        <w:tc>
          <w:tcPr>
            <w:tcW w:w="3118" w:type="dxa"/>
            <w:shd w:val="clear" w:color="auto" w:fill="auto"/>
          </w:tcPr>
          <w:p w14:paraId="005CCB18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02E80EB8" w14:textId="69DBD2FB" w:rsidR="0032127A" w:rsidRPr="00337205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2552" w:type="dxa"/>
            <w:shd w:val="clear" w:color="auto" w:fill="auto"/>
          </w:tcPr>
          <w:p w14:paraId="1B8968C3" w14:textId="0CDA23A9" w:rsidR="0032127A" w:rsidRPr="00162952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</w:pPr>
            <w:proofErr w:type="spellStart"/>
            <w:r w:rsidRPr="0083708A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Frizlen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184C05F" w14:textId="2796CE48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5CD4B14C" w14:textId="5F74695C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66A29C51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0753CC1C" w14:textId="77777777" w:rsidR="0032127A" w:rsidRPr="002E1CD6" w:rsidRDefault="0032127A" w:rsidP="0032127A"/>
        </w:tc>
      </w:tr>
      <w:tr w:rsidR="0032127A" w:rsidRPr="002E1CD6" w14:paraId="49B14DB1" w14:textId="77777777" w:rsidTr="00F55E3E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461DFE6C" w14:textId="77ACDB77" w:rsidR="0032127A" w:rsidRP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4</w:t>
            </w:r>
          </w:p>
        </w:tc>
        <w:tc>
          <w:tcPr>
            <w:tcW w:w="7230" w:type="dxa"/>
            <w:shd w:val="clear" w:color="auto" w:fill="auto"/>
          </w:tcPr>
          <w:p w14:paraId="07B65838" w14:textId="258AC55D" w:rsidR="0032127A" w:rsidRPr="00337205" w:rsidRDefault="0032127A" w:rsidP="0032127A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Шафа керування системою збудження</w:t>
            </w:r>
            <w:r w:rsidRPr="00FC4406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</w:tcPr>
          <w:p w14:paraId="79630DCB" w14:textId="57C24891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ШКТСВ</w:t>
            </w:r>
          </w:p>
        </w:tc>
        <w:tc>
          <w:tcPr>
            <w:tcW w:w="1984" w:type="dxa"/>
            <w:shd w:val="clear" w:color="auto" w:fill="auto"/>
          </w:tcPr>
          <w:p w14:paraId="68152073" w14:textId="49B91EF9" w:rsidR="0032127A" w:rsidRPr="00C71B36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0D8AD7C9" w14:textId="5366BCF7" w:rsidR="0032127A" w:rsidRPr="00162952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</w:pPr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 xml:space="preserve">Aller Technologies </w:t>
            </w:r>
            <w:proofErr w:type="spellStart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s.r.o</w:t>
            </w:r>
            <w:proofErr w:type="spellEnd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2285051A" w14:textId="276C24DA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4216A12" w14:textId="7ACE7FDB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70EF1425" w14:textId="5F0BEB65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15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0,5</w:t>
            </w:r>
          </w:p>
        </w:tc>
        <w:tc>
          <w:tcPr>
            <w:tcW w:w="2268" w:type="dxa"/>
            <w:shd w:val="clear" w:color="auto" w:fill="auto"/>
          </w:tcPr>
          <w:p w14:paraId="1EE4C6F4" w14:textId="77777777" w:rsidR="0032127A" w:rsidRPr="002E1CD6" w:rsidRDefault="0032127A" w:rsidP="0032127A"/>
        </w:tc>
      </w:tr>
      <w:tr w:rsidR="0032127A" w:rsidRPr="002E1CD6" w14:paraId="69F6461C" w14:textId="6EB8E7BF" w:rsidTr="00F55E3E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5479854" w14:textId="1AB3D778" w:rsidR="0032127A" w:rsidRPr="00AC25EC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3CEE9BB6" w14:textId="67525ED3" w:rsidR="0032127A" w:rsidRPr="0093658B" w:rsidRDefault="0032127A" w:rsidP="0032127A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Шафа</w:t>
            </w:r>
            <w:r w:rsidRPr="00A46350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електротехнічна 800х1000х2000</w:t>
            </w:r>
          </w:p>
        </w:tc>
        <w:tc>
          <w:tcPr>
            <w:tcW w:w="3118" w:type="dxa"/>
            <w:shd w:val="clear" w:color="auto" w:fill="auto"/>
          </w:tcPr>
          <w:p w14:paraId="28D87A92" w14:textId="779172D6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13E30AA2" w14:textId="5E0CBC63" w:rsidR="0032127A" w:rsidRPr="00C71B36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STL</w:t>
            </w:r>
          </w:p>
        </w:tc>
        <w:tc>
          <w:tcPr>
            <w:tcW w:w="2552" w:type="dxa"/>
            <w:shd w:val="clear" w:color="auto" w:fill="auto"/>
          </w:tcPr>
          <w:p w14:paraId="081BA94B" w14:textId="29A405D9" w:rsidR="0032127A" w:rsidRPr="007B1D34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TVD</w:t>
            </w:r>
          </w:p>
        </w:tc>
        <w:tc>
          <w:tcPr>
            <w:tcW w:w="1134" w:type="dxa"/>
            <w:shd w:val="clear" w:color="auto" w:fill="auto"/>
          </w:tcPr>
          <w:p w14:paraId="283A5DD1" w14:textId="14810E2E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22DDDE9" w14:textId="3609C4F7" w:rsidR="0032127A" w:rsidRPr="00162952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4A71C53" w14:textId="4588B945" w:rsidR="0032127A" w:rsidRPr="00FC4406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469F7E87" w14:textId="77777777" w:rsidR="0032127A" w:rsidRPr="002E1CD6" w:rsidRDefault="0032127A" w:rsidP="0032127A"/>
        </w:tc>
      </w:tr>
      <w:tr w:rsidR="0032127A" w:rsidRPr="002E1CD6" w14:paraId="17445923" w14:textId="77777777" w:rsidTr="00F55E3E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7CD387EF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5A12E95D" w14:textId="26F4E2BD" w:rsidR="0032127A" w:rsidRDefault="0032127A" w:rsidP="0032127A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Автоматичний регулятор збудження</w:t>
            </w:r>
          </w:p>
        </w:tc>
        <w:tc>
          <w:tcPr>
            <w:tcW w:w="3118" w:type="dxa"/>
            <w:shd w:val="clear" w:color="auto" w:fill="auto"/>
          </w:tcPr>
          <w:p w14:paraId="228F7346" w14:textId="1BAB345E" w:rsidR="0032127A" w:rsidRPr="00337205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 w:rsidRPr="00A802B4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AVR-G</w:t>
            </w:r>
          </w:p>
        </w:tc>
        <w:tc>
          <w:tcPr>
            <w:tcW w:w="1984" w:type="dxa"/>
            <w:shd w:val="clear" w:color="auto" w:fill="auto"/>
          </w:tcPr>
          <w:p w14:paraId="7445F9C7" w14:textId="1204CD79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DECS-450</w:t>
            </w:r>
          </w:p>
        </w:tc>
        <w:tc>
          <w:tcPr>
            <w:tcW w:w="2552" w:type="dxa"/>
            <w:shd w:val="clear" w:color="auto" w:fill="auto"/>
          </w:tcPr>
          <w:p w14:paraId="3B8C2DB8" w14:textId="5D4B4DD5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Basler</w:t>
            </w:r>
          </w:p>
        </w:tc>
        <w:tc>
          <w:tcPr>
            <w:tcW w:w="1134" w:type="dxa"/>
            <w:shd w:val="clear" w:color="auto" w:fill="auto"/>
          </w:tcPr>
          <w:p w14:paraId="0BC2D160" w14:textId="2CF5CB08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4BE70812" w14:textId="6C7AC5E6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792D7D37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6129AFA6" w14:textId="77777777" w:rsidR="0032127A" w:rsidRPr="002E1CD6" w:rsidRDefault="0032127A" w:rsidP="0032127A"/>
        </w:tc>
      </w:tr>
      <w:tr w:rsidR="0032127A" w:rsidRPr="002E1CD6" w14:paraId="0D66EF65" w14:textId="77777777" w:rsidTr="00F55E3E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D64E4F7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72B08D9A" w14:textId="3D06FA25" w:rsidR="0032127A" w:rsidRDefault="0032127A" w:rsidP="0032127A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A46350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Система </w:t>
            </w:r>
            <w:proofErr w:type="spellStart"/>
            <w:r w:rsidRPr="00A46350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фазо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</w:t>
            </w:r>
            <w:r w:rsidRPr="00A46350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мпульсного</w:t>
            </w:r>
            <w:proofErr w:type="spellEnd"/>
            <w:r w:rsidRPr="00A46350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керування</w:t>
            </w:r>
          </w:p>
        </w:tc>
        <w:tc>
          <w:tcPr>
            <w:tcW w:w="3118" w:type="dxa"/>
            <w:shd w:val="clear" w:color="auto" w:fill="auto"/>
          </w:tcPr>
          <w:p w14:paraId="7A353DC9" w14:textId="56D6B775" w:rsidR="0032127A" w:rsidRPr="00337205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7903723" w14:textId="4FB7455E" w:rsidR="0032127A" w:rsidRPr="00C71B36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IF-550</w:t>
            </w:r>
          </w:p>
        </w:tc>
        <w:tc>
          <w:tcPr>
            <w:tcW w:w="2552" w:type="dxa"/>
            <w:shd w:val="clear" w:color="auto" w:fill="auto"/>
          </w:tcPr>
          <w:p w14:paraId="22A021F1" w14:textId="44ECFE84" w:rsidR="0032127A" w:rsidRP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</w:pPr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 xml:space="preserve">Aller Technologies </w:t>
            </w:r>
            <w:proofErr w:type="spellStart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s.r.o</w:t>
            </w:r>
            <w:proofErr w:type="spellEnd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442E76D" w14:textId="52ECDFD9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45B52860" w14:textId="64547620" w:rsidR="0032127A" w:rsidRPr="00A802B4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51DAB461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4E46CE58" w14:textId="77777777" w:rsidR="0032127A" w:rsidRPr="002E1CD6" w:rsidRDefault="0032127A" w:rsidP="0032127A"/>
        </w:tc>
      </w:tr>
      <w:tr w:rsidR="0032127A" w:rsidRPr="002E1CD6" w14:paraId="18A16641" w14:textId="77777777" w:rsidTr="00F55E3E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FC11709" w14:textId="23A309E3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7D9D5BAE" w14:textId="174491DA" w:rsidR="0032127A" w:rsidRPr="00337205" w:rsidRDefault="0032127A" w:rsidP="0032127A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Промислова панель керування</w:t>
            </w:r>
          </w:p>
        </w:tc>
        <w:tc>
          <w:tcPr>
            <w:tcW w:w="3118" w:type="dxa"/>
            <w:shd w:val="clear" w:color="auto" w:fill="auto"/>
          </w:tcPr>
          <w:p w14:paraId="18D310E2" w14:textId="0834FFC8" w:rsidR="0032127A" w:rsidRPr="00337205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743B6C84" w14:textId="3C9C2513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 w:rsidRPr="0070155C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cmt3152x</w:t>
            </w:r>
          </w:p>
        </w:tc>
        <w:tc>
          <w:tcPr>
            <w:tcW w:w="2552" w:type="dxa"/>
            <w:shd w:val="clear" w:color="auto" w:fill="auto"/>
          </w:tcPr>
          <w:p w14:paraId="26BEE98F" w14:textId="4D470B50" w:rsidR="0032127A" w:rsidRPr="00A46350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</w:pP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Weintek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512D21E" w14:textId="751642CB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3E138118" w14:textId="17AD7961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14:paraId="0D4C5867" w14:textId="5C111DB4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44E8235C" w14:textId="77777777" w:rsidR="0032127A" w:rsidRPr="002E1CD6" w:rsidRDefault="0032127A" w:rsidP="0032127A"/>
        </w:tc>
      </w:tr>
      <w:tr w:rsidR="0032127A" w:rsidRPr="00162952" w14:paraId="12F73F93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7EC9596" w14:textId="0028212A" w:rsidR="0032127A" w:rsidRPr="00162952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5</w:t>
            </w:r>
          </w:p>
        </w:tc>
        <w:tc>
          <w:tcPr>
            <w:tcW w:w="7230" w:type="dxa"/>
            <w:shd w:val="clear" w:color="auto" w:fill="auto"/>
          </w:tcPr>
          <w:p w14:paraId="3A33672C" w14:textId="7B2A0AB2" w:rsidR="0032127A" w:rsidRPr="00162952" w:rsidRDefault="0032127A" w:rsidP="0032127A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Робоче місце на базі ноутбуку з програмним забезпеченням</w:t>
            </w:r>
          </w:p>
        </w:tc>
        <w:tc>
          <w:tcPr>
            <w:tcW w:w="3118" w:type="dxa"/>
            <w:shd w:val="clear" w:color="auto" w:fill="auto"/>
          </w:tcPr>
          <w:p w14:paraId="6109C7FE" w14:textId="16E93C36" w:rsidR="0032127A" w:rsidRPr="002E1CD6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АРМ-ТСВ</w:t>
            </w:r>
          </w:p>
        </w:tc>
        <w:tc>
          <w:tcPr>
            <w:tcW w:w="1984" w:type="dxa"/>
            <w:shd w:val="clear" w:color="auto" w:fill="auto"/>
          </w:tcPr>
          <w:p w14:paraId="4F4A4047" w14:textId="34767E1E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6E90B7EF" w14:textId="0CB7ACAD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 xml:space="preserve">Aller Technologies </w:t>
            </w:r>
            <w:proofErr w:type="spellStart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s.r.o</w:t>
            </w:r>
            <w:proofErr w:type="spellEnd"/>
            <w:r w:rsidRPr="00162952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40ED4B5A" w14:textId="7D682024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A709B87" w14:textId="1EA6073B" w:rsidR="0032127A" w:rsidRPr="007B1D34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7D0B7018" w14:textId="6270298A" w:rsidR="0032127A" w:rsidRPr="00EB1BED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3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,0</w:t>
            </w:r>
          </w:p>
        </w:tc>
        <w:tc>
          <w:tcPr>
            <w:tcW w:w="2268" w:type="dxa"/>
            <w:shd w:val="clear" w:color="auto" w:fill="auto"/>
          </w:tcPr>
          <w:p w14:paraId="506C4025" w14:textId="77777777" w:rsidR="0032127A" w:rsidRDefault="0032127A" w:rsidP="0032127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  <w:p w14:paraId="7B41F57D" w14:textId="77777777" w:rsidR="0032127A" w:rsidRPr="003B7D64" w:rsidRDefault="0032127A" w:rsidP="0032127A">
            <w:pPr>
              <w:rPr>
                <w:lang w:val="uk-UA"/>
              </w:rPr>
            </w:pPr>
          </w:p>
          <w:p w14:paraId="7028B891" w14:textId="77777777" w:rsidR="0032127A" w:rsidRPr="003B7D64" w:rsidRDefault="0032127A" w:rsidP="0032127A">
            <w:pPr>
              <w:rPr>
                <w:lang w:val="uk-UA"/>
              </w:rPr>
            </w:pPr>
          </w:p>
          <w:p w14:paraId="071029DD" w14:textId="77777777" w:rsidR="0032127A" w:rsidRPr="003B7D64" w:rsidRDefault="0032127A" w:rsidP="0032127A">
            <w:pPr>
              <w:rPr>
                <w:lang w:val="uk-UA"/>
              </w:rPr>
            </w:pPr>
          </w:p>
          <w:p w14:paraId="5A7C34FB" w14:textId="77777777" w:rsidR="0032127A" w:rsidRPr="003B7D64" w:rsidRDefault="0032127A" w:rsidP="0032127A">
            <w:pPr>
              <w:rPr>
                <w:lang w:val="uk-UA"/>
              </w:rPr>
            </w:pPr>
          </w:p>
          <w:p w14:paraId="085F7408" w14:textId="77777777" w:rsidR="0032127A" w:rsidRPr="003B7D64" w:rsidRDefault="0032127A" w:rsidP="0032127A">
            <w:pPr>
              <w:rPr>
                <w:lang w:val="uk-UA"/>
              </w:rPr>
            </w:pPr>
          </w:p>
          <w:p w14:paraId="1591D268" w14:textId="77777777" w:rsidR="0032127A" w:rsidRPr="003B7D64" w:rsidRDefault="0032127A" w:rsidP="0032127A">
            <w:pPr>
              <w:rPr>
                <w:lang w:val="uk-UA"/>
              </w:rPr>
            </w:pPr>
          </w:p>
          <w:p w14:paraId="6FEE57CA" w14:textId="77777777" w:rsidR="0032127A" w:rsidRPr="003B7D64" w:rsidRDefault="0032127A" w:rsidP="0032127A">
            <w:pPr>
              <w:rPr>
                <w:lang w:val="uk-UA"/>
              </w:rPr>
            </w:pPr>
          </w:p>
          <w:p w14:paraId="23DBF5D4" w14:textId="77777777" w:rsidR="0032127A" w:rsidRPr="003B7D64" w:rsidRDefault="0032127A" w:rsidP="0032127A">
            <w:pPr>
              <w:rPr>
                <w:lang w:val="uk-UA"/>
              </w:rPr>
            </w:pPr>
          </w:p>
          <w:p w14:paraId="3AD831B2" w14:textId="438C0E0F" w:rsidR="0032127A" w:rsidRPr="003B7D64" w:rsidRDefault="0032127A" w:rsidP="0032127A">
            <w:pPr>
              <w:jc w:val="center"/>
              <w:rPr>
                <w:lang w:val="uk-UA"/>
              </w:rPr>
            </w:pPr>
          </w:p>
        </w:tc>
      </w:tr>
    </w:tbl>
    <w:p w14:paraId="0270C8EC" w14:textId="77777777" w:rsidR="00296F61" w:rsidRDefault="00296F61" w:rsidP="00BF0FFF">
      <w:pPr>
        <w:tabs>
          <w:tab w:val="left" w:pos="2472"/>
        </w:tabs>
        <w:rPr>
          <w:lang w:val="uk-UA"/>
        </w:rPr>
      </w:pPr>
    </w:p>
    <w:p w14:paraId="223F6E2A" w14:textId="77777777" w:rsidR="0032127A" w:rsidRPr="00EB1BED" w:rsidRDefault="0032127A" w:rsidP="00BF0FFF">
      <w:pPr>
        <w:tabs>
          <w:tab w:val="left" w:pos="2472"/>
        </w:tabs>
        <w:rPr>
          <w:lang w:val="uk-UA"/>
        </w:rPr>
      </w:pPr>
    </w:p>
    <w:sectPr w:rsidR="0032127A" w:rsidRPr="00EB1BED" w:rsidSect="00096DFB">
      <w:headerReference w:type="default" r:id="rId8"/>
      <w:footerReference w:type="default" r:id="rId9"/>
      <w:headerReference w:type="first" r:id="rId10"/>
      <w:type w:val="continuous"/>
      <w:pgSz w:w="23814" w:h="16840" w:orient="landscape" w:code="9"/>
      <w:pgMar w:top="142" w:right="567" w:bottom="3402" w:left="1276" w:header="0" w:footer="0" w:gutter="284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275C9" w14:textId="77777777" w:rsidR="004F4BD4" w:rsidRDefault="004F4BD4">
      <w:r>
        <w:separator/>
      </w:r>
    </w:p>
  </w:endnote>
  <w:endnote w:type="continuationSeparator" w:id="0">
    <w:p w14:paraId="0DEA6FCC" w14:textId="77777777" w:rsidR="004F4BD4" w:rsidRDefault="004F4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B79DE" w14:textId="4600C3D9" w:rsidR="00833725" w:rsidRDefault="00A6199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040" behindDoc="1" locked="0" layoutInCell="1" allowOverlap="1" wp14:anchorId="298CDC9B" wp14:editId="52A2AE2D">
              <wp:simplePos x="0" y="0"/>
              <wp:positionH relativeFrom="column">
                <wp:posOffset>-2043430</wp:posOffset>
              </wp:positionH>
              <wp:positionV relativeFrom="paragraph">
                <wp:posOffset>-1614170</wp:posOffset>
              </wp:positionV>
              <wp:extent cx="3077210" cy="0"/>
              <wp:effectExtent l="0" t="0" r="0" b="0"/>
              <wp:wrapNone/>
              <wp:docPr id="3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0772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80EFB3" id="Line 16" o:spid="_x0000_s1026" style="position:absolute;rotation:-90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0.9pt,-127.1pt" to="81.4pt,-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6ECB6E81" wp14:editId="18BAFF12">
              <wp:simplePos x="0" y="0"/>
              <wp:positionH relativeFrom="column">
                <wp:posOffset>8415020</wp:posOffset>
              </wp:positionH>
              <wp:positionV relativeFrom="paragraph">
                <wp:posOffset>-247650</wp:posOffset>
              </wp:positionV>
              <wp:extent cx="361950" cy="144780"/>
              <wp:effectExtent l="0" t="0" r="0" b="0"/>
              <wp:wrapNone/>
              <wp:docPr id="33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E987C" w14:textId="77777777" w:rsidR="00833725" w:rsidRPr="00DE4CEA" w:rsidRDefault="00833725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E4CEA">
                            <w:rPr>
                              <w:i/>
                              <w:sz w:val="16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B6E81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662.6pt;margin-top:-19.5pt;width:28.5pt;height:11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" filled="f" stroked="f">
              <v:textbox inset="0,0,0,0">
                <w:txbxContent>
                  <w:p w14:paraId="64EE987C" w14:textId="77777777" w:rsidR="00833725" w:rsidRPr="00DE4CEA" w:rsidRDefault="00833725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DE4CEA">
                      <w:rPr>
                        <w:i/>
                        <w:sz w:val="16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1" locked="0" layoutInCell="1" allowOverlap="1" wp14:anchorId="0D5B4FA4" wp14:editId="2C3930B4">
              <wp:simplePos x="0" y="0"/>
              <wp:positionH relativeFrom="column">
                <wp:posOffset>-490855</wp:posOffset>
              </wp:positionH>
              <wp:positionV relativeFrom="paragraph">
                <wp:posOffset>-296545</wp:posOffset>
              </wp:positionV>
              <wp:extent cx="0" cy="431800"/>
              <wp:effectExtent l="0" t="0" r="0" b="0"/>
              <wp:wrapNone/>
              <wp:docPr id="32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431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17EAA" id="Line 88" o:spid="_x0000_s1026" style="position:absolute;rotation:-90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65pt,-23.35pt" to="-38.6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30AF4F6" wp14:editId="2E2700E4">
              <wp:simplePos x="0" y="0"/>
              <wp:positionH relativeFrom="page">
                <wp:posOffset>10835005</wp:posOffset>
              </wp:positionH>
              <wp:positionV relativeFrom="page">
                <wp:posOffset>10092055</wp:posOffset>
              </wp:positionV>
              <wp:extent cx="3619500" cy="263525"/>
              <wp:effectExtent l="0" t="0" r="0" b="0"/>
              <wp:wrapNone/>
              <wp:docPr id="31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0E820" w14:textId="2CCC8B5F" w:rsidR="00833725" w:rsidRPr="00911E0D" w:rsidRDefault="00D938DD" w:rsidP="00B90C81">
                          <w:pPr>
                            <w:autoSpaceDE w:val="0"/>
                            <w:autoSpaceDN w:val="0"/>
                            <w:adjustRightInd w:val="0"/>
                            <w:spacing w:line="288" w:lineRule="auto"/>
                            <w:jc w:val="center"/>
                            <w:rPr>
                              <w:i/>
                              <w:iCs/>
                              <w:color w:val="000000"/>
                              <w:sz w:val="36"/>
                              <w:szCs w:val="36"/>
                              <w:lang w:val="uk-UA"/>
                            </w:rPr>
                          </w:pPr>
                          <w:r w:rsidRPr="00D938DD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IN.05</w:t>
                          </w:r>
                          <w:r w:rsidR="0032127A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>60</w:t>
                          </w:r>
                          <w:r w:rsidR="00915078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.</w:t>
                          </w:r>
                          <w:r w:rsidR="00A46350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>1</w:t>
                          </w:r>
                          <w:r w:rsidRPr="00D938DD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.0.</w:t>
                          </w:r>
                          <w:r w:rsidR="00A46350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>0</w:t>
                          </w:r>
                          <w:r w:rsidRPr="00D938DD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.</w:t>
                          </w:r>
                          <w:r w:rsidR="00A46350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>ЕМ</w:t>
                          </w:r>
                          <w:r w:rsidRPr="00D938DD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.С</w:t>
                          </w:r>
                          <w:proofErr w:type="gramStart"/>
                          <w:r w:rsidR="00A46350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>4</w:t>
                          </w:r>
                          <w:r w:rsidRPr="00D938DD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0AF4F6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7" type="#_x0000_t202" style="position:absolute;margin-left:853.15pt;margin-top:794.65pt;width:285pt;height:20.7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" filled="f" stroked="f">
              <v:textbox inset="0,0,0,0">
                <w:txbxContent>
                  <w:p w14:paraId="72B0E820" w14:textId="2CCC8B5F" w:rsidR="00833725" w:rsidRPr="00911E0D" w:rsidRDefault="00D938DD" w:rsidP="00B90C81">
                    <w:pPr>
                      <w:autoSpaceDE w:val="0"/>
                      <w:autoSpaceDN w:val="0"/>
                      <w:adjustRightInd w:val="0"/>
                      <w:spacing w:line="288" w:lineRule="auto"/>
                      <w:jc w:val="center"/>
                      <w:rPr>
                        <w:i/>
                        <w:iCs/>
                        <w:color w:val="000000"/>
                        <w:sz w:val="36"/>
                        <w:szCs w:val="36"/>
                        <w:lang w:val="uk-UA"/>
                      </w:rPr>
                    </w:pPr>
                    <w:r w:rsidRPr="00D938DD">
                      <w:rPr>
                        <w:i/>
                        <w:iCs/>
                        <w:color w:val="000000"/>
                        <w:sz w:val="24"/>
                        <w:szCs w:val="24"/>
                      </w:rPr>
                      <w:t>IN.05</w:t>
                    </w:r>
                    <w:r w:rsidR="0032127A">
                      <w:rPr>
                        <w:i/>
                        <w:iCs/>
                        <w:color w:val="000000"/>
                        <w:sz w:val="24"/>
                        <w:szCs w:val="24"/>
                        <w:lang w:val="uk-UA"/>
                      </w:rPr>
                      <w:t>60</w:t>
                    </w:r>
                    <w:r w:rsidR="00915078">
                      <w:rPr>
                        <w:i/>
                        <w:iCs/>
                        <w:color w:val="000000"/>
                        <w:sz w:val="24"/>
                        <w:szCs w:val="24"/>
                      </w:rPr>
                      <w:t>.</w:t>
                    </w:r>
                    <w:r w:rsidR="00A46350">
                      <w:rPr>
                        <w:i/>
                        <w:iCs/>
                        <w:color w:val="000000"/>
                        <w:sz w:val="24"/>
                        <w:szCs w:val="24"/>
                        <w:lang w:val="uk-UA"/>
                      </w:rPr>
                      <w:t>1</w:t>
                    </w:r>
                    <w:r w:rsidRPr="00D938DD">
                      <w:rPr>
                        <w:i/>
                        <w:iCs/>
                        <w:color w:val="000000"/>
                        <w:sz w:val="24"/>
                        <w:szCs w:val="24"/>
                      </w:rPr>
                      <w:t>.0.</w:t>
                    </w:r>
                    <w:r w:rsidR="00A46350">
                      <w:rPr>
                        <w:i/>
                        <w:iCs/>
                        <w:color w:val="000000"/>
                        <w:sz w:val="24"/>
                        <w:szCs w:val="24"/>
                        <w:lang w:val="uk-UA"/>
                      </w:rPr>
                      <w:t>0</w:t>
                    </w:r>
                    <w:r w:rsidRPr="00D938DD">
                      <w:rPr>
                        <w:i/>
                        <w:iCs/>
                        <w:color w:val="000000"/>
                        <w:sz w:val="24"/>
                        <w:szCs w:val="24"/>
                      </w:rPr>
                      <w:t>.</w:t>
                    </w:r>
                    <w:r w:rsidR="00A46350">
                      <w:rPr>
                        <w:i/>
                        <w:iCs/>
                        <w:color w:val="000000"/>
                        <w:sz w:val="24"/>
                        <w:szCs w:val="24"/>
                        <w:lang w:val="uk-UA"/>
                      </w:rPr>
                      <w:t>ЕМ</w:t>
                    </w:r>
                    <w:r w:rsidRPr="00D938DD">
                      <w:rPr>
                        <w:i/>
                        <w:iCs/>
                        <w:color w:val="000000"/>
                        <w:sz w:val="24"/>
                        <w:szCs w:val="24"/>
                      </w:rPr>
                      <w:t>.С</w:t>
                    </w:r>
                    <w:proofErr w:type="gramStart"/>
                    <w:r w:rsidR="00A46350">
                      <w:rPr>
                        <w:i/>
                        <w:iCs/>
                        <w:color w:val="000000"/>
                        <w:sz w:val="24"/>
                        <w:szCs w:val="24"/>
                        <w:lang w:val="uk-UA"/>
                      </w:rPr>
                      <w:t>4</w:t>
                    </w:r>
                    <w:r w:rsidRPr="00D938DD">
                      <w:rPr>
                        <w:i/>
                        <w:iCs/>
                        <w:color w:val="000000"/>
                        <w:sz w:val="24"/>
                        <w:szCs w:val="24"/>
                      </w:rPr>
                      <w:t>.С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5664458D" wp14:editId="30FD40F3">
              <wp:simplePos x="0" y="0"/>
              <wp:positionH relativeFrom="column">
                <wp:posOffset>7324090</wp:posOffset>
              </wp:positionH>
              <wp:positionV relativeFrom="paragraph">
                <wp:posOffset>-250825</wp:posOffset>
              </wp:positionV>
              <wp:extent cx="325755" cy="144780"/>
              <wp:effectExtent l="0" t="0" r="0" b="0"/>
              <wp:wrapNone/>
              <wp:docPr id="3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83431" w14:textId="74C39FFB" w:rsidR="00833725" w:rsidRPr="00DE4CEA" w:rsidRDefault="00D938DD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sz w:val="16"/>
                              <w:lang w:val="uk-UA"/>
                            </w:rPr>
                            <w:t>З</w:t>
                          </w:r>
                          <w:r w:rsidR="00833725" w:rsidRPr="0087177A">
                            <w:rPr>
                              <w:i/>
                              <w:sz w:val="16"/>
                            </w:rPr>
                            <w:t>м</w:t>
                          </w:r>
                          <w:r w:rsidR="00833725" w:rsidRPr="00DE4CEA"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64458D" id="Text Box 21" o:spid="_x0000_s1028" type="#_x0000_t202" style="position:absolute;margin-left:576.7pt;margin-top:-19.75pt;width:25.65pt;height:11.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" filled="f" stroked="f">
              <v:textbox inset="0,0,0,0">
                <w:txbxContent>
                  <w:p w14:paraId="55C83431" w14:textId="74C39FFB" w:rsidR="00833725" w:rsidRPr="00DE4CEA" w:rsidRDefault="00D938DD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sz w:val="16"/>
                        <w:lang w:val="uk-UA"/>
                      </w:rPr>
                      <w:t>З</w:t>
                    </w:r>
                    <w:r w:rsidR="00833725" w:rsidRPr="0087177A">
                      <w:rPr>
                        <w:i/>
                        <w:sz w:val="16"/>
                      </w:rPr>
                      <w:t>м</w:t>
                    </w:r>
                    <w:r w:rsidR="00833725" w:rsidRPr="00DE4CEA">
                      <w:rPr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5FCD174D" wp14:editId="25D2B1AB">
              <wp:simplePos x="0" y="0"/>
              <wp:positionH relativeFrom="column">
                <wp:posOffset>7684135</wp:posOffset>
              </wp:positionH>
              <wp:positionV relativeFrom="paragraph">
                <wp:posOffset>-258445</wp:posOffset>
              </wp:positionV>
              <wp:extent cx="361950" cy="144780"/>
              <wp:effectExtent l="0" t="0" r="0" b="0"/>
              <wp:wrapNone/>
              <wp:docPr id="29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AD7A2" w14:textId="38E77D3C" w:rsidR="00833725" w:rsidRPr="00DE4CEA" w:rsidRDefault="00833725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E4CEA">
                            <w:rPr>
                              <w:i/>
                              <w:sz w:val="16"/>
                            </w:rPr>
                            <w:t>К</w:t>
                          </w:r>
                          <w:r w:rsidR="00D938DD">
                            <w:rPr>
                              <w:i/>
                              <w:sz w:val="16"/>
                              <w:lang w:val="uk-UA"/>
                            </w:rPr>
                            <w:t>і</w:t>
                          </w:r>
                          <w:proofErr w:type="spellStart"/>
                          <w:r w:rsidRPr="00DE4CEA">
                            <w:rPr>
                              <w:i/>
                              <w:sz w:val="16"/>
                            </w:rPr>
                            <w:t>л.уч</w:t>
                          </w:r>
                          <w:proofErr w:type="spellEnd"/>
                          <w:r w:rsidRPr="00DE4CEA"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CD174D" id="Text Box 22" o:spid="_x0000_s1029" type="#_x0000_t202" style="position:absolute;margin-left:605.05pt;margin-top:-20.35pt;width:28.5pt;height:11.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" filled="f" stroked="f">
              <v:textbox inset="0,0,0,0">
                <w:txbxContent>
                  <w:p w14:paraId="669AD7A2" w14:textId="38E77D3C" w:rsidR="00833725" w:rsidRPr="00DE4CEA" w:rsidRDefault="00833725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DE4CEA">
                      <w:rPr>
                        <w:i/>
                        <w:sz w:val="16"/>
                      </w:rPr>
                      <w:t>К</w:t>
                    </w:r>
                    <w:r w:rsidR="00D938DD">
                      <w:rPr>
                        <w:i/>
                        <w:sz w:val="16"/>
                        <w:lang w:val="uk-UA"/>
                      </w:rPr>
                      <w:t>і</w:t>
                    </w:r>
                    <w:proofErr w:type="spellStart"/>
                    <w:r w:rsidRPr="00DE4CEA">
                      <w:rPr>
                        <w:i/>
                        <w:sz w:val="16"/>
                      </w:rPr>
                      <w:t>л.уч</w:t>
                    </w:r>
                    <w:proofErr w:type="spellEnd"/>
                    <w:r w:rsidRPr="00DE4CEA">
                      <w:rPr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5A03D716" wp14:editId="053792BD">
              <wp:simplePos x="0" y="0"/>
              <wp:positionH relativeFrom="column">
                <wp:posOffset>8044180</wp:posOffset>
              </wp:positionH>
              <wp:positionV relativeFrom="paragraph">
                <wp:posOffset>-250825</wp:posOffset>
              </wp:positionV>
              <wp:extent cx="361950" cy="144780"/>
              <wp:effectExtent l="0" t="0" r="0" b="0"/>
              <wp:wrapNone/>
              <wp:docPr id="2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70E96" w14:textId="77777777" w:rsidR="00833725" w:rsidRPr="00DE4CEA" w:rsidRDefault="00833725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E4CEA">
                            <w:rPr>
                              <w:i/>
                              <w:sz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03D716" id="Text Box 23" o:spid="_x0000_s1030" type="#_x0000_t202" style="position:absolute;margin-left:633.4pt;margin-top:-19.75pt;width:28.5pt;height:11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" filled="f" stroked="f">
              <v:textbox inset="0,0,0,0">
                <w:txbxContent>
                  <w:p w14:paraId="48970E96" w14:textId="77777777" w:rsidR="00833725" w:rsidRPr="00DE4CEA" w:rsidRDefault="00833725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DE4CEA">
                      <w:rPr>
                        <w:i/>
                        <w:sz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605F5955" wp14:editId="4BDAE19F">
              <wp:simplePos x="0" y="0"/>
              <wp:positionH relativeFrom="column">
                <wp:posOffset>8790305</wp:posOffset>
              </wp:positionH>
              <wp:positionV relativeFrom="paragraph">
                <wp:posOffset>-245745</wp:posOffset>
              </wp:positionV>
              <wp:extent cx="506730" cy="144780"/>
              <wp:effectExtent l="0" t="0" r="0" b="0"/>
              <wp:wrapNone/>
              <wp:docPr id="27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73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74677" w14:textId="58CB55E6" w:rsidR="00833725" w:rsidRPr="00DE4CEA" w:rsidRDefault="00833725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E4CEA">
                            <w:rPr>
                              <w:i/>
                              <w:sz w:val="16"/>
                            </w:rPr>
                            <w:t>П</w:t>
                          </w:r>
                          <w:r w:rsidR="00D938DD">
                            <w:rPr>
                              <w:i/>
                              <w:sz w:val="16"/>
                              <w:lang w:val="uk-UA"/>
                            </w:rPr>
                            <w:t>і</w:t>
                          </w:r>
                          <w:proofErr w:type="spellStart"/>
                          <w:r w:rsidRPr="00DE4CEA">
                            <w:rPr>
                              <w:i/>
                              <w:sz w:val="16"/>
                            </w:rPr>
                            <w:t>дпис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F5955" id="Text Box 25" o:spid="_x0000_s1031" type="#_x0000_t202" style="position:absolute;margin-left:692.15pt;margin-top:-19.35pt;width:39.9pt;height:11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" filled="f" stroked="f">
              <v:textbox inset="0,0,0,0">
                <w:txbxContent>
                  <w:p w14:paraId="2C374677" w14:textId="58CB55E6" w:rsidR="00833725" w:rsidRPr="00DE4CEA" w:rsidRDefault="00833725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DE4CEA">
                      <w:rPr>
                        <w:i/>
                        <w:sz w:val="16"/>
                      </w:rPr>
                      <w:t>П</w:t>
                    </w:r>
                    <w:r w:rsidR="00D938DD">
                      <w:rPr>
                        <w:i/>
                        <w:sz w:val="16"/>
                        <w:lang w:val="uk-UA"/>
                      </w:rPr>
                      <w:t>і</w:t>
                    </w:r>
                    <w:proofErr w:type="spellStart"/>
                    <w:r w:rsidRPr="00DE4CEA">
                      <w:rPr>
                        <w:i/>
                        <w:sz w:val="16"/>
                      </w:rPr>
                      <w:t>дпис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44F2F2C3" wp14:editId="7FC24E9D">
              <wp:simplePos x="0" y="0"/>
              <wp:positionH relativeFrom="column">
                <wp:posOffset>9304655</wp:posOffset>
              </wp:positionH>
              <wp:positionV relativeFrom="paragraph">
                <wp:posOffset>-245745</wp:posOffset>
              </wp:positionV>
              <wp:extent cx="361950" cy="14478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042714" w14:textId="77777777" w:rsidR="00833725" w:rsidRPr="00DE4CEA" w:rsidRDefault="00833725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E4CEA"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F2F2C3" id="Text Box 26" o:spid="_x0000_s1032" type="#_x0000_t202" style="position:absolute;margin-left:732.65pt;margin-top:-19.35pt;width:28.5pt;height:11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" filled="f" stroked="f">
              <v:textbox inset="0,0,0,0">
                <w:txbxContent>
                  <w:p w14:paraId="41042714" w14:textId="77777777" w:rsidR="00833725" w:rsidRPr="00DE4CEA" w:rsidRDefault="00833725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DE4CEA">
                      <w:rPr>
                        <w:i/>
                        <w:sz w:val="16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3757F75C" wp14:editId="69E44D03">
              <wp:simplePos x="0" y="0"/>
              <wp:positionH relativeFrom="column">
                <wp:posOffset>13627735</wp:posOffset>
              </wp:positionH>
              <wp:positionV relativeFrom="paragraph">
                <wp:posOffset>-305435</wp:posOffset>
              </wp:positionV>
              <wp:extent cx="253365" cy="144780"/>
              <wp:effectExtent l="0" t="0" r="0" b="0"/>
              <wp:wrapNone/>
              <wp:docPr id="25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E3465" w14:textId="33680E7C" w:rsidR="00833725" w:rsidRDefault="00E1556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E1556C">
                            <w:rPr>
                              <w:lang w:val="en-US"/>
                            </w:rPr>
                            <w:fldChar w:fldCharType="begin"/>
                          </w:r>
                          <w:r w:rsidRPr="00E1556C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E1556C">
                            <w:rPr>
                              <w:lang w:val="en-US"/>
                            </w:rPr>
                            <w:fldChar w:fldCharType="separate"/>
                          </w:r>
                          <w:r w:rsidR="003F11E6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Pr="00E1556C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57F75C" id="Text Box 28" o:spid="_x0000_s1033" type="#_x0000_t202" style="position:absolute;margin-left:1073.05pt;margin-top:-24.05pt;width:19.95pt;height:11.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" filled="f" stroked="f">
              <v:textbox inset="0,0,0,0">
                <w:txbxContent>
                  <w:p w14:paraId="7D0E3465" w14:textId="33680E7C" w:rsidR="00833725" w:rsidRDefault="00E1556C">
                    <w:pPr>
                      <w:jc w:val="center"/>
                      <w:rPr>
                        <w:lang w:val="en-US"/>
                      </w:rPr>
                    </w:pPr>
                    <w:r w:rsidRPr="00E1556C">
                      <w:rPr>
                        <w:lang w:val="en-US"/>
                      </w:rPr>
                      <w:fldChar w:fldCharType="begin"/>
                    </w:r>
                    <w:r w:rsidRPr="00E1556C">
                      <w:rPr>
                        <w:lang w:val="en-US"/>
                      </w:rPr>
                      <w:instrText>PAGE   \* MERGEFORMAT</w:instrText>
                    </w:r>
                    <w:r w:rsidRPr="00E1556C">
                      <w:rPr>
                        <w:lang w:val="en-US"/>
                      </w:rPr>
                      <w:fldChar w:fldCharType="separate"/>
                    </w:r>
                    <w:r w:rsidR="003F11E6">
                      <w:rPr>
                        <w:noProof/>
                        <w:lang w:val="en-US"/>
                      </w:rPr>
                      <w:t>2</w:t>
                    </w:r>
                    <w:r w:rsidRPr="00E1556C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44B95A11" wp14:editId="1D9FC88A">
              <wp:simplePos x="0" y="0"/>
              <wp:positionH relativeFrom="column">
                <wp:posOffset>13597255</wp:posOffset>
              </wp:positionH>
              <wp:positionV relativeFrom="paragraph">
                <wp:posOffset>-594360</wp:posOffset>
              </wp:positionV>
              <wp:extent cx="325755" cy="180975"/>
              <wp:effectExtent l="0" t="0" r="0" b="0"/>
              <wp:wrapNone/>
              <wp:docPr id="2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2D175" w14:textId="77777777" w:rsidR="00833725" w:rsidRDefault="0083372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95A11" id="Text Box 27" o:spid="_x0000_s1034" type="#_x0000_t202" style="position:absolute;margin-left:1070.65pt;margin-top:-46.8pt;width:25.65pt;height:14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" filled="f" stroked="f">
              <v:textbox inset="0,0,0,0">
                <w:txbxContent>
                  <w:p w14:paraId="19F2D175" w14:textId="77777777" w:rsidR="00833725" w:rsidRDefault="00833725">
                    <w:pPr>
                      <w:jc w:val="center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112" behindDoc="1" locked="0" layoutInCell="1" allowOverlap="1" wp14:anchorId="15C10942" wp14:editId="619D7DB9">
              <wp:simplePos x="0" y="0"/>
              <wp:positionH relativeFrom="column">
                <wp:posOffset>7052310</wp:posOffset>
              </wp:positionH>
              <wp:positionV relativeFrom="paragraph">
                <wp:posOffset>-353060</wp:posOffset>
              </wp:positionV>
              <wp:extent cx="542925" cy="0"/>
              <wp:effectExtent l="0" t="0" r="0" b="0"/>
              <wp:wrapNone/>
              <wp:docPr id="23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8F0632" id="Line 89" o:spid="_x0000_s1026" style="position:absolute;rotation:-90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5.3pt,-27.8pt" to="598.05pt,-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1BF7DF8E" wp14:editId="323A3E4A">
              <wp:simplePos x="0" y="0"/>
              <wp:positionH relativeFrom="column">
                <wp:posOffset>-2254250</wp:posOffset>
              </wp:positionH>
              <wp:positionV relativeFrom="paragraph">
                <wp:posOffset>-1623695</wp:posOffset>
              </wp:positionV>
              <wp:extent cx="3077210" cy="0"/>
              <wp:effectExtent l="0" t="0" r="0" b="0"/>
              <wp:wrapNone/>
              <wp:docPr id="2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0772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FBF5A" id="Line 12" o:spid="_x0000_s1026" style="position:absolute;rotation:-90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7.5pt,-127.85pt" to="64.8pt,-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1" locked="0" layoutInCell="1" allowOverlap="1" wp14:anchorId="0F481BBD" wp14:editId="48BD3B53">
              <wp:simplePos x="0" y="0"/>
              <wp:positionH relativeFrom="column">
                <wp:posOffset>-499745</wp:posOffset>
              </wp:positionH>
              <wp:positionV relativeFrom="paragraph">
                <wp:posOffset>-2473325</wp:posOffset>
              </wp:positionV>
              <wp:extent cx="0" cy="431800"/>
              <wp:effectExtent l="0" t="0" r="0" b="0"/>
              <wp:wrapNone/>
              <wp:docPr id="2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431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7C82BD" id="Line 19" o:spid="_x0000_s1026" style="position:absolute;rotation:-90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35pt,-194.75pt" to="-39.35pt,-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1" locked="0" layoutInCell="1" allowOverlap="1" wp14:anchorId="5C5CCA45" wp14:editId="2C893C67">
              <wp:simplePos x="0" y="0"/>
              <wp:positionH relativeFrom="column">
                <wp:posOffset>-499745</wp:posOffset>
              </wp:positionH>
              <wp:positionV relativeFrom="paragraph">
                <wp:posOffset>-1205865</wp:posOffset>
              </wp:positionV>
              <wp:extent cx="0" cy="431800"/>
              <wp:effectExtent l="0" t="0" r="0" b="0"/>
              <wp:wrapNone/>
              <wp:docPr id="2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431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EE766" id="Line 18" o:spid="_x0000_s1026" style="position:absolute;rotation:-9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35pt,-94.95pt" to="-39.35pt,-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6EC8A423" wp14:editId="0B0FF797">
              <wp:simplePos x="0" y="0"/>
              <wp:positionH relativeFrom="column">
                <wp:posOffset>-487045</wp:posOffset>
              </wp:positionH>
              <wp:positionV relativeFrom="paragraph">
                <wp:posOffset>-3125470</wp:posOffset>
              </wp:positionV>
              <wp:extent cx="144780" cy="868680"/>
              <wp:effectExtent l="0" t="0" r="0" b="0"/>
              <wp:wrapNone/>
              <wp:docPr id="19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868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56F28" w14:textId="6904A0FF" w:rsidR="00833725" w:rsidRPr="00E1556C" w:rsidRDefault="00833725">
                          <w:pPr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E1556C">
                            <w:rPr>
                              <w:i/>
                              <w:sz w:val="16"/>
                              <w:szCs w:val="16"/>
                            </w:rPr>
                            <w:t>Вза</w:t>
                          </w:r>
                          <w:proofErr w:type="spellEnd"/>
                          <w:r w:rsidR="00D938DD">
                            <w:rPr>
                              <w:i/>
                              <w:sz w:val="16"/>
                              <w:szCs w:val="16"/>
                              <w:lang w:val="uk-UA"/>
                            </w:rPr>
                            <w:t>є</w:t>
                          </w:r>
                          <w:r w:rsidRPr="00E1556C">
                            <w:rPr>
                              <w:i/>
                              <w:sz w:val="16"/>
                              <w:szCs w:val="16"/>
                            </w:rPr>
                            <w:t xml:space="preserve">м. </w:t>
                          </w:r>
                          <w:r w:rsidR="00D938DD">
                            <w:rPr>
                              <w:i/>
                              <w:sz w:val="16"/>
                              <w:szCs w:val="16"/>
                              <w:lang w:val="uk-UA"/>
                            </w:rPr>
                            <w:t>І</w:t>
                          </w:r>
                          <w:proofErr w:type="spellStart"/>
                          <w:r w:rsidRPr="00E1556C">
                            <w:rPr>
                              <w:i/>
                              <w:sz w:val="16"/>
                              <w:szCs w:val="16"/>
                            </w:rPr>
                            <w:t>нв</w:t>
                          </w:r>
                          <w:proofErr w:type="spellEnd"/>
                          <w:r w:rsidRPr="00E1556C">
                            <w:rPr>
                              <w:i/>
                              <w:sz w:val="16"/>
                              <w:szCs w:val="16"/>
                            </w:rPr>
                            <w:t>. №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A423" id="Text Box 33" o:spid="_x0000_s1035" type="#_x0000_t202" style="position:absolute;margin-left:-38.35pt;margin-top:-246.1pt;width:11.4pt;height:68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" filled="f" stroked="f">
              <v:textbox style="layout-flow:vertical;mso-layout-flow-alt:bottom-to-top" inset="0,0,0,0">
                <w:txbxContent>
                  <w:p w14:paraId="08556F28" w14:textId="6904A0FF" w:rsidR="00833725" w:rsidRPr="00E1556C" w:rsidRDefault="00833725">
                    <w:pPr>
                      <w:jc w:val="center"/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 w:rsidRPr="00E1556C">
                      <w:rPr>
                        <w:i/>
                        <w:sz w:val="16"/>
                        <w:szCs w:val="16"/>
                      </w:rPr>
                      <w:t>Вза</w:t>
                    </w:r>
                    <w:proofErr w:type="spellEnd"/>
                    <w:r w:rsidR="00D938DD">
                      <w:rPr>
                        <w:i/>
                        <w:sz w:val="16"/>
                        <w:szCs w:val="16"/>
                        <w:lang w:val="uk-UA"/>
                      </w:rPr>
                      <w:t>є</w:t>
                    </w:r>
                    <w:r w:rsidRPr="00E1556C">
                      <w:rPr>
                        <w:i/>
                        <w:sz w:val="16"/>
                        <w:szCs w:val="16"/>
                      </w:rPr>
                      <w:t xml:space="preserve">м. </w:t>
                    </w:r>
                    <w:r w:rsidR="00D938DD">
                      <w:rPr>
                        <w:i/>
                        <w:sz w:val="16"/>
                        <w:szCs w:val="16"/>
                        <w:lang w:val="uk-UA"/>
                      </w:rPr>
                      <w:t>І</w:t>
                    </w:r>
                    <w:proofErr w:type="spellStart"/>
                    <w:r w:rsidRPr="00E1556C">
                      <w:rPr>
                        <w:i/>
                        <w:sz w:val="16"/>
                        <w:szCs w:val="16"/>
                      </w:rPr>
                      <w:t>нв</w:t>
                    </w:r>
                    <w:proofErr w:type="spellEnd"/>
                    <w:r w:rsidRPr="00E1556C">
                      <w:rPr>
                        <w:i/>
                        <w:sz w:val="16"/>
                        <w:szCs w:val="16"/>
                      </w:rPr>
                      <w:t>. 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224DC236" wp14:editId="7E5FF269">
              <wp:simplePos x="0" y="0"/>
              <wp:positionH relativeFrom="column">
                <wp:posOffset>-482600</wp:posOffset>
              </wp:positionH>
              <wp:positionV relativeFrom="paragraph">
                <wp:posOffset>-2170430</wp:posOffset>
              </wp:positionV>
              <wp:extent cx="144780" cy="1230630"/>
              <wp:effectExtent l="0" t="0" r="0" b="0"/>
              <wp:wrapNone/>
              <wp:docPr id="1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230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94EC1" w14:textId="3E1B566B" w:rsidR="00833725" w:rsidRPr="00E1556C" w:rsidRDefault="00833725">
                          <w:pPr>
                            <w:jc w:val="center"/>
                            <w:rPr>
                              <w:i/>
                              <w:sz w:val="16"/>
                            </w:rPr>
                          </w:pPr>
                          <w:r w:rsidRPr="00E1556C">
                            <w:rPr>
                              <w:i/>
                              <w:sz w:val="16"/>
                            </w:rPr>
                            <w:t>П</w:t>
                          </w:r>
                          <w:r w:rsidR="00D938DD">
                            <w:rPr>
                              <w:i/>
                              <w:sz w:val="16"/>
                              <w:lang w:val="uk-UA"/>
                            </w:rPr>
                            <w:t>і</w:t>
                          </w:r>
                          <w:proofErr w:type="spellStart"/>
                          <w:r w:rsidRPr="00E1556C">
                            <w:rPr>
                              <w:i/>
                              <w:sz w:val="16"/>
                            </w:rPr>
                            <w:t>дпис</w:t>
                          </w:r>
                          <w:proofErr w:type="spellEnd"/>
                          <w:r w:rsidRPr="00E1556C">
                            <w:rPr>
                              <w:i/>
                              <w:sz w:val="16"/>
                            </w:rPr>
                            <w:t xml:space="preserve"> </w:t>
                          </w:r>
                          <w:r w:rsidR="00D938DD">
                            <w:rPr>
                              <w:i/>
                              <w:sz w:val="16"/>
                              <w:lang w:val="uk-UA"/>
                            </w:rPr>
                            <w:t>та</w:t>
                          </w:r>
                          <w:r w:rsidRPr="00E1556C">
                            <w:rPr>
                              <w:i/>
                              <w:sz w:val="16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4DC236" id="Text Box 32" o:spid="_x0000_s1036" type="#_x0000_t202" style="position:absolute;margin-left:-38pt;margin-top:-170.9pt;width:11.4pt;height:96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" filled="f" stroked="f">
              <v:textbox style="layout-flow:vertical;mso-layout-flow-alt:bottom-to-top" inset="0,0,0,0">
                <w:txbxContent>
                  <w:p w14:paraId="26594EC1" w14:textId="3E1B566B" w:rsidR="00833725" w:rsidRPr="00E1556C" w:rsidRDefault="00833725">
                    <w:pPr>
                      <w:jc w:val="center"/>
                      <w:rPr>
                        <w:i/>
                        <w:sz w:val="16"/>
                      </w:rPr>
                    </w:pPr>
                    <w:r w:rsidRPr="00E1556C">
                      <w:rPr>
                        <w:i/>
                        <w:sz w:val="16"/>
                      </w:rPr>
                      <w:t>П</w:t>
                    </w:r>
                    <w:r w:rsidR="00D938DD">
                      <w:rPr>
                        <w:i/>
                        <w:sz w:val="16"/>
                        <w:lang w:val="uk-UA"/>
                      </w:rPr>
                      <w:t>і</w:t>
                    </w:r>
                    <w:proofErr w:type="spellStart"/>
                    <w:r w:rsidRPr="00E1556C">
                      <w:rPr>
                        <w:i/>
                        <w:sz w:val="16"/>
                      </w:rPr>
                      <w:t>дпис</w:t>
                    </w:r>
                    <w:proofErr w:type="spellEnd"/>
                    <w:r w:rsidRPr="00E1556C">
                      <w:rPr>
                        <w:i/>
                        <w:sz w:val="16"/>
                      </w:rPr>
                      <w:t xml:space="preserve"> </w:t>
                    </w:r>
                    <w:r w:rsidR="00D938DD">
                      <w:rPr>
                        <w:i/>
                        <w:sz w:val="16"/>
                        <w:lang w:val="uk-UA"/>
                      </w:rPr>
                      <w:t>та</w:t>
                    </w:r>
                    <w:r w:rsidRPr="00E1556C">
                      <w:rPr>
                        <w:i/>
                        <w:sz w:val="16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C204FE3" wp14:editId="241646E4">
              <wp:simplePos x="0" y="0"/>
              <wp:positionH relativeFrom="column">
                <wp:posOffset>-482600</wp:posOffset>
              </wp:positionH>
              <wp:positionV relativeFrom="paragraph">
                <wp:posOffset>-932180</wp:posOffset>
              </wp:positionV>
              <wp:extent cx="144780" cy="832485"/>
              <wp:effectExtent l="0" t="0" r="0" b="0"/>
              <wp:wrapNone/>
              <wp:docPr id="17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832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2875A7" w14:textId="6100C11C" w:rsidR="00833725" w:rsidRPr="00E1556C" w:rsidRDefault="00D938DD" w:rsidP="00D938DD">
                          <w:pPr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lang w:val="uk-UA"/>
                            </w:rPr>
                            <w:t>І</w:t>
                          </w:r>
                          <w:proofErr w:type="spellStart"/>
                          <w:r w:rsidR="00833725" w:rsidRPr="00E1556C">
                            <w:rPr>
                              <w:i/>
                              <w:sz w:val="16"/>
                            </w:rPr>
                            <w:t>нв</w:t>
                          </w:r>
                          <w:proofErr w:type="spellEnd"/>
                          <w:r w:rsidR="00833725" w:rsidRPr="00E1556C">
                            <w:rPr>
                              <w:i/>
                              <w:sz w:val="16"/>
                            </w:rPr>
                            <w:t xml:space="preserve">. № 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lang w:val="uk-UA"/>
                            </w:rPr>
                            <w:t>ориг</w:t>
                          </w:r>
                          <w:proofErr w:type="spellEnd"/>
                          <w:r w:rsidR="00833725" w:rsidRPr="00E1556C"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04FE3" id="Text Box 31" o:spid="_x0000_s1037" type="#_x0000_t202" style="position:absolute;margin-left:-38pt;margin-top:-73.4pt;width:11.4pt;height:65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" filled="f" stroked="f">
              <v:textbox style="layout-flow:vertical;mso-layout-flow-alt:bottom-to-top" inset="0,0,0,0">
                <w:txbxContent>
                  <w:p w14:paraId="662875A7" w14:textId="6100C11C" w:rsidR="00833725" w:rsidRPr="00E1556C" w:rsidRDefault="00D938DD" w:rsidP="00D938DD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  <w:lang w:val="uk-UA"/>
                      </w:rPr>
                      <w:t>І</w:t>
                    </w:r>
                    <w:proofErr w:type="spellStart"/>
                    <w:r w:rsidR="00833725" w:rsidRPr="00E1556C">
                      <w:rPr>
                        <w:i/>
                        <w:sz w:val="16"/>
                      </w:rPr>
                      <w:t>нв</w:t>
                    </w:r>
                    <w:proofErr w:type="spellEnd"/>
                    <w:r w:rsidR="00833725" w:rsidRPr="00E1556C">
                      <w:rPr>
                        <w:i/>
                        <w:sz w:val="16"/>
                      </w:rPr>
                      <w:t xml:space="preserve">. № </w:t>
                    </w:r>
                    <w:proofErr w:type="spellStart"/>
                    <w:r>
                      <w:rPr>
                        <w:i/>
                        <w:sz w:val="16"/>
                        <w:lang w:val="uk-UA"/>
                      </w:rPr>
                      <w:t>ориг</w:t>
                    </w:r>
                    <w:proofErr w:type="spellEnd"/>
                    <w:r w:rsidR="00833725" w:rsidRPr="00E1556C">
                      <w:rPr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1" locked="0" layoutInCell="1" allowOverlap="1" wp14:anchorId="1EA568C5" wp14:editId="5AC9DFF0">
              <wp:simplePos x="0" y="0"/>
              <wp:positionH relativeFrom="column">
                <wp:posOffset>-498475</wp:posOffset>
              </wp:positionH>
              <wp:positionV relativeFrom="paragraph">
                <wp:posOffset>-3381375</wp:posOffset>
              </wp:positionV>
              <wp:extent cx="0" cy="431800"/>
              <wp:effectExtent l="0" t="0" r="0" b="0"/>
              <wp:wrapNone/>
              <wp:docPr id="1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431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32DA7" id="Line 20" o:spid="_x0000_s1026" style="position:absolute;rotation:-90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25pt,-266.25pt" to="-39.25pt,-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1" locked="0" layoutInCell="1" allowOverlap="1" wp14:anchorId="4AB114F9" wp14:editId="77FF2019">
              <wp:simplePos x="0" y="0"/>
              <wp:positionH relativeFrom="column">
                <wp:posOffset>13769975</wp:posOffset>
              </wp:positionH>
              <wp:positionV relativeFrom="paragraph">
                <wp:posOffset>-555625</wp:posOffset>
              </wp:positionV>
              <wp:extent cx="0" cy="360045"/>
              <wp:effectExtent l="0" t="0" r="0" b="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05F3DF" id="Line 15" o:spid="_x0000_s1026" style="position:absolute;rotation:-90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4.25pt,-43.75pt" to="1084.25pt,-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1" locked="0" layoutInCell="1" allowOverlap="1" wp14:anchorId="067E7245" wp14:editId="12FF19C8">
              <wp:simplePos x="0" y="0"/>
              <wp:positionH relativeFrom="column">
                <wp:posOffset>8494395</wp:posOffset>
              </wp:positionH>
              <wp:positionV relativeFrom="paragraph">
                <wp:posOffset>-1436370</wp:posOffset>
              </wp:positionV>
              <wp:extent cx="0" cy="2339975"/>
              <wp:effectExtent l="0" t="0" r="0" b="0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2339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97C87" id="Line 14" o:spid="_x0000_s1026" style="position:absolute;rotation:-90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8.85pt,-113.1pt" to="668.8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3BF2846D" wp14:editId="1BCF37E4">
              <wp:simplePos x="0" y="0"/>
              <wp:positionH relativeFrom="column">
                <wp:posOffset>8494395</wp:posOffset>
              </wp:positionH>
              <wp:positionV relativeFrom="paragraph">
                <wp:posOffset>-1617345</wp:posOffset>
              </wp:positionV>
              <wp:extent cx="0" cy="2339975"/>
              <wp:effectExtent l="0" t="0" r="0" b="0"/>
              <wp:wrapNone/>
              <wp:docPr id="13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2339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F1B84" id="Line 13" o:spid="_x0000_s1026" style="position:absolute;rotation:-90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8.85pt,-127.35pt" to="668.8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61CF2EC0" wp14:editId="4C9DE6F7">
              <wp:simplePos x="0" y="0"/>
              <wp:positionH relativeFrom="column">
                <wp:posOffset>9032875</wp:posOffset>
              </wp:positionH>
              <wp:positionV relativeFrom="paragraph">
                <wp:posOffset>-358140</wp:posOffset>
              </wp:positionV>
              <wp:extent cx="54292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E9AB6" id="Line 11" o:spid="_x0000_s1026" style="position:absolute;rotation:-90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1.25pt,-28.2pt" to="754pt,-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64415DD4" wp14:editId="27BCBD5F">
              <wp:simplePos x="0" y="0"/>
              <wp:positionH relativeFrom="column">
                <wp:posOffset>8492490</wp:posOffset>
              </wp:positionH>
              <wp:positionV relativeFrom="paragraph">
                <wp:posOffset>-358140</wp:posOffset>
              </wp:positionV>
              <wp:extent cx="542925" cy="0"/>
              <wp:effectExtent l="0" t="0" r="0" b="0"/>
              <wp:wrapNone/>
              <wp:docPr id="1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E82496" id="Line 10" o:spid="_x0000_s1026" style="position:absolute;rotation:-90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8.7pt,-28.2pt" to="711.45pt,-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3AB9854D" wp14:editId="1BE94D70">
              <wp:simplePos x="0" y="0"/>
              <wp:positionH relativeFrom="column">
                <wp:posOffset>8132445</wp:posOffset>
              </wp:positionH>
              <wp:positionV relativeFrom="paragraph">
                <wp:posOffset>-358140</wp:posOffset>
              </wp:positionV>
              <wp:extent cx="542925" cy="0"/>
              <wp:effectExtent l="0" t="0" r="0" b="0"/>
              <wp:wrapNone/>
              <wp:docPr id="1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90F54" id="Line 9" o:spid="_x0000_s1026" style="position:absolute;rotation:-90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0.35pt,-28.2pt" to="683.1pt,-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7A3BBB67" wp14:editId="1A347A3E">
              <wp:simplePos x="0" y="0"/>
              <wp:positionH relativeFrom="column">
                <wp:posOffset>13317855</wp:posOffset>
              </wp:positionH>
              <wp:positionV relativeFrom="paragraph">
                <wp:posOffset>-358140</wp:posOffset>
              </wp:positionV>
              <wp:extent cx="542925" cy="0"/>
              <wp:effectExtent l="0" t="0" r="0" b="0"/>
              <wp:wrapNone/>
              <wp:docPr id="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718B2" id="Line 8" o:spid="_x0000_s1026" style="position:absolute;rotation:-90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8.65pt,-28.2pt" to="1091.4pt,-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609155DA" wp14:editId="08F3E884">
              <wp:simplePos x="0" y="0"/>
              <wp:positionH relativeFrom="column">
                <wp:posOffset>9393555</wp:posOffset>
              </wp:positionH>
              <wp:positionV relativeFrom="paragraph">
                <wp:posOffset>-356870</wp:posOffset>
              </wp:positionV>
              <wp:extent cx="542925" cy="0"/>
              <wp:effectExtent l="0" t="0" r="0" b="0"/>
              <wp:wrapNone/>
              <wp:docPr id="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D4AF5" id="Line 7" o:spid="_x0000_s1026" style="position:absolute;rotation:-90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9.65pt,-28.1pt" to="782.4pt,-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2977AB7" wp14:editId="69817DFB">
              <wp:simplePos x="0" y="0"/>
              <wp:positionH relativeFrom="column">
                <wp:posOffset>7772400</wp:posOffset>
              </wp:positionH>
              <wp:positionV relativeFrom="paragraph">
                <wp:posOffset>-356870</wp:posOffset>
              </wp:positionV>
              <wp:extent cx="542925" cy="0"/>
              <wp:effectExtent l="0" t="0" r="0" b="0"/>
              <wp:wrapNone/>
              <wp:docPr id="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32E4" id="Line 6" o:spid="_x0000_s1026" style="position:absolute;rotation:-90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2pt,-28.1pt" to="654.75pt,-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4B953F" wp14:editId="0D4AA832">
              <wp:simplePos x="0" y="0"/>
              <wp:positionH relativeFrom="column">
                <wp:posOffset>7412355</wp:posOffset>
              </wp:positionH>
              <wp:positionV relativeFrom="paragraph">
                <wp:posOffset>-356870</wp:posOffset>
              </wp:positionV>
              <wp:extent cx="542925" cy="0"/>
              <wp:effectExtent l="0" t="0" r="0" b="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2CC87" id="Line 5" o:spid="_x0000_s1026" style="position:absolute;rotation:-90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3.65pt,-28.1pt" to="626.4pt,-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6A978C4" wp14:editId="4C713632">
              <wp:simplePos x="0" y="0"/>
              <wp:positionH relativeFrom="column">
                <wp:posOffset>10636885</wp:posOffset>
              </wp:positionH>
              <wp:positionV relativeFrom="paragraph">
                <wp:posOffset>-3940175</wp:posOffset>
              </wp:positionV>
              <wp:extent cx="0" cy="6623685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66236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FB1D4" id="Line 4" o:spid="_x0000_s1026" style="position:absolute;rotation:-90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7.55pt,-310.25pt" to="837.55pt,2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7E8AB9BC" wp14:editId="0AC42B54">
              <wp:simplePos x="0" y="0"/>
              <wp:positionH relativeFrom="column">
                <wp:posOffset>-129540</wp:posOffset>
              </wp:positionH>
              <wp:positionV relativeFrom="paragraph">
                <wp:posOffset>-563880</wp:posOffset>
              </wp:positionV>
              <wp:extent cx="325755" cy="108585"/>
              <wp:effectExtent l="0" t="0" r="0" b="0"/>
              <wp:wrapNone/>
              <wp:docPr id="4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" cy="108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475E63" w14:textId="77777777" w:rsidR="00833725" w:rsidRDefault="0083372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8AB9BC" id="Text Box 30" o:spid="_x0000_s1038" type="#_x0000_t202" style="position:absolute;margin-left:-10.2pt;margin-top:-44.4pt;width:25.65pt;height:8.5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" filled="f" stroked="f">
              <v:textbox inset="0,0,0,0">
                <w:txbxContent>
                  <w:p w14:paraId="77475E63" w14:textId="77777777" w:rsidR="00833725" w:rsidRDefault="0083372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2B046CE4" wp14:editId="10692838">
              <wp:simplePos x="0" y="0"/>
              <wp:positionH relativeFrom="column">
                <wp:posOffset>-87630</wp:posOffset>
              </wp:positionH>
              <wp:positionV relativeFrom="paragraph">
                <wp:posOffset>-871855</wp:posOffset>
              </wp:positionV>
              <wp:extent cx="4815205" cy="97790"/>
              <wp:effectExtent l="0" t="0" r="0" b="0"/>
              <wp:wrapNone/>
              <wp:docPr id="3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5205" cy="97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9557" w14:textId="77777777" w:rsidR="00833725" w:rsidRPr="00134D5B" w:rsidRDefault="00833725" w:rsidP="00134D5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6CE4" id="Text Box 29" o:spid="_x0000_s1039" type="#_x0000_t202" style="position:absolute;margin-left:-6.9pt;margin-top:-68.65pt;width:379.15pt;height:7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" filled="f" stroked="f">
              <v:textbox inset="0,0,0,0">
                <w:txbxContent>
                  <w:p w14:paraId="0C189557" w14:textId="77777777" w:rsidR="00833725" w:rsidRPr="00134D5B" w:rsidRDefault="00833725" w:rsidP="00134D5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1A692" w14:textId="77777777" w:rsidR="004F4BD4" w:rsidRDefault="004F4BD4">
      <w:r>
        <w:separator/>
      </w:r>
    </w:p>
  </w:footnote>
  <w:footnote w:type="continuationSeparator" w:id="0">
    <w:p w14:paraId="7DF8195A" w14:textId="77777777" w:rsidR="004F4BD4" w:rsidRDefault="004F4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43F4B" w14:textId="718171AC" w:rsidR="00833725" w:rsidRDefault="00A619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20E0E55A" wp14:editId="32834882">
              <wp:simplePos x="0" y="0"/>
              <wp:positionH relativeFrom="column">
                <wp:posOffset>1688465</wp:posOffset>
              </wp:positionH>
              <wp:positionV relativeFrom="paragraph">
                <wp:posOffset>-1798320</wp:posOffset>
              </wp:positionV>
              <wp:extent cx="10292715" cy="14237335"/>
              <wp:effectExtent l="0" t="0" r="0" b="0"/>
              <wp:wrapNone/>
              <wp:docPr id="3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10292715" cy="1423733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D1E23C" id="Rectangle 3" o:spid="_x0000_s1026" style="position:absolute;margin-left:132.95pt;margin-top:-141.6pt;width:810.45pt;height:1121.05pt;rotation:-90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" filled="f"/>
          </w:pict>
        </mc:Fallback>
      </mc:AlternateContent>
    </w:r>
  </w:p>
  <w:p w14:paraId="769CFE6E" w14:textId="1106065B" w:rsidR="00205F57" w:rsidRDefault="00A61990" w:rsidP="00205F57">
    <w:pPr>
      <w:pStyle w:val="Header"/>
      <w:rPr>
        <w:sz w:val="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1" locked="0" layoutInCell="1" allowOverlap="1" wp14:anchorId="51255955" wp14:editId="653DDAF6">
              <wp:simplePos x="0" y="0"/>
              <wp:positionH relativeFrom="column">
                <wp:posOffset>1688465</wp:posOffset>
              </wp:positionH>
              <wp:positionV relativeFrom="paragraph">
                <wp:posOffset>-1945640</wp:posOffset>
              </wp:positionV>
              <wp:extent cx="10292715" cy="14237335"/>
              <wp:effectExtent l="0" t="0" r="0" b="0"/>
              <wp:wrapNone/>
              <wp:docPr id="35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10292715" cy="1423733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B1B5A" id="Rectangle 91" o:spid="_x0000_s1026" style="position:absolute;margin-left:132.95pt;margin-top:-153.2pt;width:810.45pt;height:1121.05pt;rotation:-90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" filled="f"/>
          </w:pict>
        </mc:Fallback>
      </mc:AlternateContent>
    </w:r>
  </w:p>
  <w:p w14:paraId="7FD9A829" w14:textId="5072236E" w:rsidR="00833725" w:rsidRDefault="00833725">
    <w:pPr>
      <w:pStyle w:val="Header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D35D6" w14:textId="2C506215" w:rsidR="00833725" w:rsidRDefault="00000000" w:rsidP="00BD5401">
    <w:pPr>
      <w:pStyle w:val="Header"/>
      <w:tabs>
        <w:tab w:val="left" w:pos="17719"/>
      </w:tabs>
    </w:pPr>
    <w:r>
      <w:rPr>
        <w:noProof/>
      </w:rPr>
      <w:object w:dxaOrig="1440" w:dyaOrig="1440" w14:anchorId="63D229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4" type="#_x0000_t75" style="position:absolute;margin-left:-84.75pt;margin-top:8.7pt;width:1204.2pt;height:821.3pt;z-index:-251640320">
          <v:imagedata r:id="rId1" o:title=""/>
        </v:shape>
        <o:OLEObject Type="Embed" ProgID="Visio.Drawing.11" ShapeID="_x0000_s1114" DrawAspect="Content" ObjectID="_1779108267" r:id="rId2"/>
      </w:object>
    </w:r>
    <w:r w:rsidR="00A61990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109259A1" wp14:editId="75969148">
              <wp:simplePos x="0" y="0"/>
              <wp:positionH relativeFrom="column">
                <wp:posOffset>600075</wp:posOffset>
              </wp:positionH>
              <wp:positionV relativeFrom="paragraph">
                <wp:posOffset>10026650</wp:posOffset>
              </wp:positionV>
              <wp:extent cx="723900" cy="144145"/>
              <wp:effectExtent l="0" t="0" r="0" b="0"/>
              <wp:wrapNone/>
              <wp:docPr id="2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3217F8" w14:textId="77777777" w:rsidR="00833725" w:rsidRDefault="00833725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9259A1" id="_x0000_t202" coordsize="21600,21600" o:spt="202" path="m,l,21600r21600,l21600,xe">
              <v:stroke joinstyle="miter"/>
              <v:path gradientshapeok="t" o:connecttype="rect"/>
            </v:shapetype>
            <v:shape id="Text Box 85" o:spid="_x0000_s1040" type="#_x0000_t202" style="position:absolute;margin-left:47.25pt;margin-top:789.5pt;width:57pt;height:11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" o:allowincell="f" filled="f" stroked="f">
              <v:textbox inset="0,0,0,0">
                <w:txbxContent>
                  <w:p w14:paraId="0C3217F8" w14:textId="77777777" w:rsidR="00833725" w:rsidRDefault="00833725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61990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0" allowOverlap="1" wp14:anchorId="59852BCF" wp14:editId="74530ABE">
              <wp:simplePos x="0" y="0"/>
              <wp:positionH relativeFrom="column">
                <wp:posOffset>-87630</wp:posOffset>
              </wp:positionH>
              <wp:positionV relativeFrom="paragraph">
                <wp:posOffset>10206990</wp:posOffset>
              </wp:positionV>
              <wp:extent cx="651510" cy="144145"/>
              <wp:effectExtent l="0" t="0" r="0" b="0"/>
              <wp:wrapNone/>
              <wp:docPr id="1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ACEC5" w14:textId="77777777" w:rsidR="00833725" w:rsidRDefault="0083372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852BCF" id="Text Box 82" o:spid="_x0000_s1041" type="#_x0000_t202" style="position:absolute;margin-left:-6.9pt;margin-top:803.7pt;width:51.3pt;height:11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" o:allowincell="f" filled="f" stroked="f">
              <v:textbox inset="0,0,0,0">
                <w:txbxContent>
                  <w:p w14:paraId="193ACEC5" w14:textId="77777777" w:rsidR="00833725" w:rsidRDefault="00833725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3AE9"/>
    <w:multiLevelType w:val="hybridMultilevel"/>
    <w:tmpl w:val="543AA640"/>
    <w:lvl w:ilvl="0" w:tplc="CEF4211C">
      <w:numFmt w:val="bullet"/>
      <w:lvlText w:val="•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1CCE4960"/>
    <w:multiLevelType w:val="multilevel"/>
    <w:tmpl w:val="64F6A098"/>
    <w:lvl w:ilvl="0">
      <w:start w:val="1"/>
      <w:numFmt w:val="decimal"/>
      <w:pStyle w:val="Heading1"/>
      <w:lvlText w:val="%1"/>
      <w:lvlJc w:val="left"/>
      <w:pPr>
        <w:tabs>
          <w:tab w:val="num" w:pos="1140"/>
        </w:tabs>
        <w:ind w:left="1140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284"/>
        </w:tabs>
        <w:ind w:left="1284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1"/>
        </w:tabs>
        <w:ind w:left="1711" w:hanging="720"/>
      </w:pPr>
      <w:rPr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72"/>
        </w:tabs>
        <w:ind w:left="1572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16"/>
        </w:tabs>
        <w:ind w:left="1716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60"/>
        </w:tabs>
        <w:ind w:left="1860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</w:lvl>
  </w:abstractNum>
  <w:abstractNum w:abstractNumId="2" w15:restartNumberingAfterBreak="0">
    <w:nsid w:val="27C31FA2"/>
    <w:multiLevelType w:val="hybridMultilevel"/>
    <w:tmpl w:val="6256DB1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4C8555E1"/>
    <w:multiLevelType w:val="hybridMultilevel"/>
    <w:tmpl w:val="5D96BDD8"/>
    <w:lvl w:ilvl="0" w:tplc="121039DE">
      <w:numFmt w:val="bullet"/>
      <w:lvlText w:val="-"/>
      <w:lvlJc w:val="left"/>
      <w:pPr>
        <w:ind w:left="1384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4" w15:restartNumberingAfterBreak="0">
    <w:nsid w:val="4D64346F"/>
    <w:multiLevelType w:val="hybridMultilevel"/>
    <w:tmpl w:val="4418B17C"/>
    <w:lvl w:ilvl="0" w:tplc="D982F1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8260D"/>
    <w:multiLevelType w:val="hybridMultilevel"/>
    <w:tmpl w:val="12548B32"/>
    <w:lvl w:ilvl="0" w:tplc="CEF4211C">
      <w:numFmt w:val="bullet"/>
      <w:lvlText w:val="•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78E654F3"/>
    <w:multiLevelType w:val="hybridMultilevel"/>
    <w:tmpl w:val="7A6035BC"/>
    <w:lvl w:ilvl="0" w:tplc="CEF4211C">
      <w:numFmt w:val="bullet"/>
      <w:lvlText w:val="•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7FD55BA1"/>
    <w:multiLevelType w:val="hybridMultilevel"/>
    <w:tmpl w:val="EB34CC26"/>
    <w:lvl w:ilvl="0" w:tplc="CEF4211C">
      <w:numFmt w:val="bullet"/>
      <w:lvlText w:val="•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633870242">
    <w:abstractNumId w:val="1"/>
  </w:num>
  <w:num w:numId="2" w16cid:durableId="111825200">
    <w:abstractNumId w:val="2"/>
  </w:num>
  <w:num w:numId="3" w16cid:durableId="1760248073">
    <w:abstractNumId w:val="6"/>
  </w:num>
  <w:num w:numId="4" w16cid:durableId="1344431731">
    <w:abstractNumId w:val="1"/>
  </w:num>
  <w:num w:numId="5" w16cid:durableId="163132693">
    <w:abstractNumId w:val="7"/>
  </w:num>
  <w:num w:numId="6" w16cid:durableId="1979318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1003053">
    <w:abstractNumId w:val="1"/>
  </w:num>
  <w:num w:numId="8" w16cid:durableId="537935958">
    <w:abstractNumId w:val="0"/>
  </w:num>
  <w:num w:numId="9" w16cid:durableId="16597736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3261892">
    <w:abstractNumId w:val="1"/>
  </w:num>
  <w:num w:numId="11" w16cid:durableId="928002495">
    <w:abstractNumId w:val="1"/>
  </w:num>
  <w:num w:numId="12" w16cid:durableId="1111045178">
    <w:abstractNumId w:val="5"/>
  </w:num>
  <w:num w:numId="13" w16cid:durableId="16054611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10662644">
    <w:abstractNumId w:val="1"/>
  </w:num>
  <w:num w:numId="15" w16cid:durableId="1428229727">
    <w:abstractNumId w:val="1"/>
  </w:num>
  <w:num w:numId="16" w16cid:durableId="1455518342">
    <w:abstractNumId w:val="1"/>
  </w:num>
  <w:num w:numId="17" w16cid:durableId="2004695272">
    <w:abstractNumId w:val="1"/>
  </w:num>
  <w:num w:numId="18" w16cid:durableId="1621183209">
    <w:abstractNumId w:val="1"/>
  </w:num>
  <w:num w:numId="19" w16cid:durableId="809634982">
    <w:abstractNumId w:val="1"/>
  </w:num>
  <w:num w:numId="20" w16cid:durableId="1554345157">
    <w:abstractNumId w:val="3"/>
  </w:num>
  <w:num w:numId="21" w16cid:durableId="2110659911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08B"/>
    <w:rsid w:val="0000045D"/>
    <w:rsid w:val="00001507"/>
    <w:rsid w:val="00004445"/>
    <w:rsid w:val="00006443"/>
    <w:rsid w:val="000106CC"/>
    <w:rsid w:val="000213E2"/>
    <w:rsid w:val="00023B4E"/>
    <w:rsid w:val="00026034"/>
    <w:rsid w:val="00032E8E"/>
    <w:rsid w:val="00035493"/>
    <w:rsid w:val="00035F3A"/>
    <w:rsid w:val="000428EC"/>
    <w:rsid w:val="00042D5D"/>
    <w:rsid w:val="00046989"/>
    <w:rsid w:val="0005089F"/>
    <w:rsid w:val="0005092F"/>
    <w:rsid w:val="00051543"/>
    <w:rsid w:val="0005433A"/>
    <w:rsid w:val="0005651D"/>
    <w:rsid w:val="00057BBE"/>
    <w:rsid w:val="00061A8D"/>
    <w:rsid w:val="00065E2E"/>
    <w:rsid w:val="000663C0"/>
    <w:rsid w:val="00067B0A"/>
    <w:rsid w:val="000711AD"/>
    <w:rsid w:val="00074211"/>
    <w:rsid w:val="000746BE"/>
    <w:rsid w:val="00080C70"/>
    <w:rsid w:val="00081BDF"/>
    <w:rsid w:val="00085AF7"/>
    <w:rsid w:val="00086287"/>
    <w:rsid w:val="000902CA"/>
    <w:rsid w:val="0009110E"/>
    <w:rsid w:val="0009146D"/>
    <w:rsid w:val="00091B6E"/>
    <w:rsid w:val="00092862"/>
    <w:rsid w:val="00093718"/>
    <w:rsid w:val="00094BE5"/>
    <w:rsid w:val="000952B2"/>
    <w:rsid w:val="00095D36"/>
    <w:rsid w:val="00096C66"/>
    <w:rsid w:val="00096DFB"/>
    <w:rsid w:val="000A2D0C"/>
    <w:rsid w:val="000A3DD7"/>
    <w:rsid w:val="000A4149"/>
    <w:rsid w:val="000A544C"/>
    <w:rsid w:val="000B0AFC"/>
    <w:rsid w:val="000B0D7E"/>
    <w:rsid w:val="000B0F68"/>
    <w:rsid w:val="000B55C4"/>
    <w:rsid w:val="000C0AC5"/>
    <w:rsid w:val="000C11C6"/>
    <w:rsid w:val="000C2906"/>
    <w:rsid w:val="000C4BC9"/>
    <w:rsid w:val="000D19BB"/>
    <w:rsid w:val="000D2AA4"/>
    <w:rsid w:val="000D4A3E"/>
    <w:rsid w:val="000D68AA"/>
    <w:rsid w:val="000E553E"/>
    <w:rsid w:val="000E6023"/>
    <w:rsid w:val="000E6BF0"/>
    <w:rsid w:val="000F0B4A"/>
    <w:rsid w:val="000F2C11"/>
    <w:rsid w:val="000F2E17"/>
    <w:rsid w:val="000F731F"/>
    <w:rsid w:val="000F7B58"/>
    <w:rsid w:val="001032F1"/>
    <w:rsid w:val="0010389A"/>
    <w:rsid w:val="001068A0"/>
    <w:rsid w:val="0011074D"/>
    <w:rsid w:val="0011220E"/>
    <w:rsid w:val="00112D86"/>
    <w:rsid w:val="0011321A"/>
    <w:rsid w:val="00117AFD"/>
    <w:rsid w:val="00120892"/>
    <w:rsid w:val="00121482"/>
    <w:rsid w:val="00125E0A"/>
    <w:rsid w:val="00130AEE"/>
    <w:rsid w:val="00132222"/>
    <w:rsid w:val="00134D5B"/>
    <w:rsid w:val="00136ABE"/>
    <w:rsid w:val="0014007E"/>
    <w:rsid w:val="0014033A"/>
    <w:rsid w:val="00140391"/>
    <w:rsid w:val="00146D55"/>
    <w:rsid w:val="0015099C"/>
    <w:rsid w:val="00156508"/>
    <w:rsid w:val="00162529"/>
    <w:rsid w:val="00162952"/>
    <w:rsid w:val="00164901"/>
    <w:rsid w:val="00165407"/>
    <w:rsid w:val="00170D9F"/>
    <w:rsid w:val="00171736"/>
    <w:rsid w:val="00172709"/>
    <w:rsid w:val="00172D03"/>
    <w:rsid w:val="00174B05"/>
    <w:rsid w:val="001759CD"/>
    <w:rsid w:val="00175F1F"/>
    <w:rsid w:val="00181440"/>
    <w:rsid w:val="00186528"/>
    <w:rsid w:val="001970B2"/>
    <w:rsid w:val="001972FB"/>
    <w:rsid w:val="001A02A7"/>
    <w:rsid w:val="001A39EA"/>
    <w:rsid w:val="001A7AE4"/>
    <w:rsid w:val="001B041F"/>
    <w:rsid w:val="001B2335"/>
    <w:rsid w:val="001B5172"/>
    <w:rsid w:val="001B5776"/>
    <w:rsid w:val="001C2F0B"/>
    <w:rsid w:val="001C4488"/>
    <w:rsid w:val="001C5ABB"/>
    <w:rsid w:val="001C5D59"/>
    <w:rsid w:val="001D1A98"/>
    <w:rsid w:val="001D22D7"/>
    <w:rsid w:val="001D545A"/>
    <w:rsid w:val="001D5C3C"/>
    <w:rsid w:val="001D670A"/>
    <w:rsid w:val="001E36EC"/>
    <w:rsid w:val="001E4A61"/>
    <w:rsid w:val="001E6292"/>
    <w:rsid w:val="001F36F1"/>
    <w:rsid w:val="001F4ED5"/>
    <w:rsid w:val="001F601A"/>
    <w:rsid w:val="00200C96"/>
    <w:rsid w:val="00203C07"/>
    <w:rsid w:val="00204128"/>
    <w:rsid w:val="00205F57"/>
    <w:rsid w:val="00205F6F"/>
    <w:rsid w:val="002070E6"/>
    <w:rsid w:val="0020798D"/>
    <w:rsid w:val="00210A23"/>
    <w:rsid w:val="0021147A"/>
    <w:rsid w:val="002131E6"/>
    <w:rsid w:val="00221215"/>
    <w:rsid w:val="00222C3B"/>
    <w:rsid w:val="0022672D"/>
    <w:rsid w:val="00227BD5"/>
    <w:rsid w:val="00230BFF"/>
    <w:rsid w:val="00233C2B"/>
    <w:rsid w:val="00234179"/>
    <w:rsid w:val="002357D7"/>
    <w:rsid w:val="0023698E"/>
    <w:rsid w:val="002401C0"/>
    <w:rsid w:val="00240C3B"/>
    <w:rsid w:val="00242F9A"/>
    <w:rsid w:val="002450BC"/>
    <w:rsid w:val="002514CD"/>
    <w:rsid w:val="0025238A"/>
    <w:rsid w:val="00253ACD"/>
    <w:rsid w:val="002545B2"/>
    <w:rsid w:val="00254E4B"/>
    <w:rsid w:val="0025581A"/>
    <w:rsid w:val="00256B44"/>
    <w:rsid w:val="00263C7D"/>
    <w:rsid w:val="00264560"/>
    <w:rsid w:val="002650D3"/>
    <w:rsid w:val="002657B6"/>
    <w:rsid w:val="00266A9B"/>
    <w:rsid w:val="0027259A"/>
    <w:rsid w:val="00293BBE"/>
    <w:rsid w:val="00296F61"/>
    <w:rsid w:val="002A150C"/>
    <w:rsid w:val="002A35E6"/>
    <w:rsid w:val="002A6D27"/>
    <w:rsid w:val="002A7559"/>
    <w:rsid w:val="002B3402"/>
    <w:rsid w:val="002B62E0"/>
    <w:rsid w:val="002C680B"/>
    <w:rsid w:val="002C7760"/>
    <w:rsid w:val="002D10F3"/>
    <w:rsid w:val="002D1EEC"/>
    <w:rsid w:val="002D6CBF"/>
    <w:rsid w:val="002E1CD6"/>
    <w:rsid w:val="002E7865"/>
    <w:rsid w:val="002F05E2"/>
    <w:rsid w:val="002F2312"/>
    <w:rsid w:val="002F3FA3"/>
    <w:rsid w:val="002F73B0"/>
    <w:rsid w:val="00304960"/>
    <w:rsid w:val="00307185"/>
    <w:rsid w:val="00307C41"/>
    <w:rsid w:val="00310C21"/>
    <w:rsid w:val="003125D5"/>
    <w:rsid w:val="00313F45"/>
    <w:rsid w:val="00313FC5"/>
    <w:rsid w:val="0032127A"/>
    <w:rsid w:val="00321CB6"/>
    <w:rsid w:val="00321F29"/>
    <w:rsid w:val="0032428E"/>
    <w:rsid w:val="00336634"/>
    <w:rsid w:val="00337205"/>
    <w:rsid w:val="00345966"/>
    <w:rsid w:val="003510F4"/>
    <w:rsid w:val="00351355"/>
    <w:rsid w:val="003523F4"/>
    <w:rsid w:val="003531EA"/>
    <w:rsid w:val="00357A7A"/>
    <w:rsid w:val="00362131"/>
    <w:rsid w:val="00365074"/>
    <w:rsid w:val="00371970"/>
    <w:rsid w:val="00372403"/>
    <w:rsid w:val="00372B0F"/>
    <w:rsid w:val="003744ED"/>
    <w:rsid w:val="003760A3"/>
    <w:rsid w:val="00377159"/>
    <w:rsid w:val="00377828"/>
    <w:rsid w:val="003800C5"/>
    <w:rsid w:val="0038157E"/>
    <w:rsid w:val="00382F4F"/>
    <w:rsid w:val="00387D47"/>
    <w:rsid w:val="00390F3A"/>
    <w:rsid w:val="00392184"/>
    <w:rsid w:val="00392386"/>
    <w:rsid w:val="00393F7B"/>
    <w:rsid w:val="003954E9"/>
    <w:rsid w:val="00397F6B"/>
    <w:rsid w:val="003A5B23"/>
    <w:rsid w:val="003A682B"/>
    <w:rsid w:val="003B7D64"/>
    <w:rsid w:val="003C14CA"/>
    <w:rsid w:val="003C4C9F"/>
    <w:rsid w:val="003C5042"/>
    <w:rsid w:val="003D2964"/>
    <w:rsid w:val="003D42EE"/>
    <w:rsid w:val="003D6134"/>
    <w:rsid w:val="003D64D6"/>
    <w:rsid w:val="003D6C68"/>
    <w:rsid w:val="003E6AA5"/>
    <w:rsid w:val="003F0008"/>
    <w:rsid w:val="003F11E6"/>
    <w:rsid w:val="003F1A0D"/>
    <w:rsid w:val="004015F3"/>
    <w:rsid w:val="00406F7C"/>
    <w:rsid w:val="004071D3"/>
    <w:rsid w:val="00410388"/>
    <w:rsid w:val="00415851"/>
    <w:rsid w:val="0042102C"/>
    <w:rsid w:val="00423252"/>
    <w:rsid w:val="00426519"/>
    <w:rsid w:val="004265DA"/>
    <w:rsid w:val="00427728"/>
    <w:rsid w:val="004300DC"/>
    <w:rsid w:val="004305B4"/>
    <w:rsid w:val="00436174"/>
    <w:rsid w:val="00442310"/>
    <w:rsid w:val="0044738B"/>
    <w:rsid w:val="00452A6F"/>
    <w:rsid w:val="004614D2"/>
    <w:rsid w:val="004741FE"/>
    <w:rsid w:val="00475927"/>
    <w:rsid w:val="004812D1"/>
    <w:rsid w:val="0048335B"/>
    <w:rsid w:val="00484A1B"/>
    <w:rsid w:val="00492E9C"/>
    <w:rsid w:val="00493167"/>
    <w:rsid w:val="00493CFF"/>
    <w:rsid w:val="004B07F5"/>
    <w:rsid w:val="004B3AB1"/>
    <w:rsid w:val="004C0AB7"/>
    <w:rsid w:val="004C0FE5"/>
    <w:rsid w:val="004C1170"/>
    <w:rsid w:val="004C29A5"/>
    <w:rsid w:val="004C36EC"/>
    <w:rsid w:val="004C5343"/>
    <w:rsid w:val="004C5BA2"/>
    <w:rsid w:val="004D715C"/>
    <w:rsid w:val="004E3E67"/>
    <w:rsid w:val="004E619F"/>
    <w:rsid w:val="004E6CE1"/>
    <w:rsid w:val="004E7F54"/>
    <w:rsid w:val="004F070E"/>
    <w:rsid w:val="004F49B2"/>
    <w:rsid w:val="004F4BD4"/>
    <w:rsid w:val="004F6A4D"/>
    <w:rsid w:val="00501A60"/>
    <w:rsid w:val="005029ED"/>
    <w:rsid w:val="00507869"/>
    <w:rsid w:val="00507D4A"/>
    <w:rsid w:val="00522146"/>
    <w:rsid w:val="005226F2"/>
    <w:rsid w:val="005228AB"/>
    <w:rsid w:val="0052338A"/>
    <w:rsid w:val="005337CE"/>
    <w:rsid w:val="00533DAA"/>
    <w:rsid w:val="00534426"/>
    <w:rsid w:val="00534AD6"/>
    <w:rsid w:val="0053576C"/>
    <w:rsid w:val="00537371"/>
    <w:rsid w:val="00537A5D"/>
    <w:rsid w:val="00537C3E"/>
    <w:rsid w:val="00537EB2"/>
    <w:rsid w:val="00541D7A"/>
    <w:rsid w:val="00541F6F"/>
    <w:rsid w:val="00546A5D"/>
    <w:rsid w:val="00550B49"/>
    <w:rsid w:val="00554372"/>
    <w:rsid w:val="005545E6"/>
    <w:rsid w:val="00561FE1"/>
    <w:rsid w:val="00563BF2"/>
    <w:rsid w:val="00566068"/>
    <w:rsid w:val="005751A1"/>
    <w:rsid w:val="00580457"/>
    <w:rsid w:val="00584216"/>
    <w:rsid w:val="00586002"/>
    <w:rsid w:val="00590CB6"/>
    <w:rsid w:val="00591B4A"/>
    <w:rsid w:val="00591CCC"/>
    <w:rsid w:val="00592713"/>
    <w:rsid w:val="00595258"/>
    <w:rsid w:val="005A4115"/>
    <w:rsid w:val="005A69D6"/>
    <w:rsid w:val="005B1314"/>
    <w:rsid w:val="005B553A"/>
    <w:rsid w:val="005B56C1"/>
    <w:rsid w:val="005C35BB"/>
    <w:rsid w:val="005D01CE"/>
    <w:rsid w:val="005D1FAB"/>
    <w:rsid w:val="005D35AC"/>
    <w:rsid w:val="005D3CBC"/>
    <w:rsid w:val="005D4C5B"/>
    <w:rsid w:val="005D5DE8"/>
    <w:rsid w:val="005D6EEB"/>
    <w:rsid w:val="005E3C94"/>
    <w:rsid w:val="005E429E"/>
    <w:rsid w:val="005E53D9"/>
    <w:rsid w:val="005F50AC"/>
    <w:rsid w:val="005F717C"/>
    <w:rsid w:val="005F7936"/>
    <w:rsid w:val="006105A4"/>
    <w:rsid w:val="00612715"/>
    <w:rsid w:val="006148A9"/>
    <w:rsid w:val="0061700D"/>
    <w:rsid w:val="00625442"/>
    <w:rsid w:val="00625624"/>
    <w:rsid w:val="00630002"/>
    <w:rsid w:val="006310A7"/>
    <w:rsid w:val="006343A3"/>
    <w:rsid w:val="00634431"/>
    <w:rsid w:val="0063485E"/>
    <w:rsid w:val="00635AE4"/>
    <w:rsid w:val="00636994"/>
    <w:rsid w:val="00636B39"/>
    <w:rsid w:val="006376E5"/>
    <w:rsid w:val="00644D53"/>
    <w:rsid w:val="00652AEA"/>
    <w:rsid w:val="00661EE2"/>
    <w:rsid w:val="00662355"/>
    <w:rsid w:val="006625A7"/>
    <w:rsid w:val="006711E6"/>
    <w:rsid w:val="0068047A"/>
    <w:rsid w:val="00680828"/>
    <w:rsid w:val="0068575A"/>
    <w:rsid w:val="00685A85"/>
    <w:rsid w:val="006A02A5"/>
    <w:rsid w:val="006A0C53"/>
    <w:rsid w:val="006A304C"/>
    <w:rsid w:val="006A4D12"/>
    <w:rsid w:val="006A72BD"/>
    <w:rsid w:val="006B29FF"/>
    <w:rsid w:val="006B522B"/>
    <w:rsid w:val="006B71FE"/>
    <w:rsid w:val="006C1358"/>
    <w:rsid w:val="006C4646"/>
    <w:rsid w:val="006C7B5F"/>
    <w:rsid w:val="006D095C"/>
    <w:rsid w:val="006D1BF4"/>
    <w:rsid w:val="006D4AF7"/>
    <w:rsid w:val="006D5091"/>
    <w:rsid w:val="006D670A"/>
    <w:rsid w:val="006D68F7"/>
    <w:rsid w:val="006E0A50"/>
    <w:rsid w:val="006E1E44"/>
    <w:rsid w:val="006E38DB"/>
    <w:rsid w:val="006E4912"/>
    <w:rsid w:val="006E5A10"/>
    <w:rsid w:val="006E682A"/>
    <w:rsid w:val="006F0CEA"/>
    <w:rsid w:val="006F1FB3"/>
    <w:rsid w:val="006F3A2D"/>
    <w:rsid w:val="006F49A6"/>
    <w:rsid w:val="00700307"/>
    <w:rsid w:val="007008C2"/>
    <w:rsid w:val="00704449"/>
    <w:rsid w:val="00707684"/>
    <w:rsid w:val="00714021"/>
    <w:rsid w:val="00716475"/>
    <w:rsid w:val="00717C01"/>
    <w:rsid w:val="00720568"/>
    <w:rsid w:val="00720D81"/>
    <w:rsid w:val="00725A28"/>
    <w:rsid w:val="00735857"/>
    <w:rsid w:val="00736D63"/>
    <w:rsid w:val="0074108E"/>
    <w:rsid w:val="007443B0"/>
    <w:rsid w:val="0074515C"/>
    <w:rsid w:val="00745BAA"/>
    <w:rsid w:val="007468FD"/>
    <w:rsid w:val="00746F8C"/>
    <w:rsid w:val="00752601"/>
    <w:rsid w:val="00752A60"/>
    <w:rsid w:val="00757A1F"/>
    <w:rsid w:val="007674CC"/>
    <w:rsid w:val="00767B84"/>
    <w:rsid w:val="00772122"/>
    <w:rsid w:val="00773B9A"/>
    <w:rsid w:val="007744E0"/>
    <w:rsid w:val="00775281"/>
    <w:rsid w:val="007756B0"/>
    <w:rsid w:val="00780E8C"/>
    <w:rsid w:val="0078362F"/>
    <w:rsid w:val="00783A77"/>
    <w:rsid w:val="00784A99"/>
    <w:rsid w:val="0078597D"/>
    <w:rsid w:val="00795426"/>
    <w:rsid w:val="00795FC2"/>
    <w:rsid w:val="007A057D"/>
    <w:rsid w:val="007A4D4E"/>
    <w:rsid w:val="007B1448"/>
    <w:rsid w:val="007B1D34"/>
    <w:rsid w:val="007B5310"/>
    <w:rsid w:val="007B7926"/>
    <w:rsid w:val="007C07DF"/>
    <w:rsid w:val="007C5F8A"/>
    <w:rsid w:val="007D6144"/>
    <w:rsid w:val="007D711A"/>
    <w:rsid w:val="007E0897"/>
    <w:rsid w:val="007E2E00"/>
    <w:rsid w:val="007E32B7"/>
    <w:rsid w:val="007E4C93"/>
    <w:rsid w:val="007E5038"/>
    <w:rsid w:val="007E6139"/>
    <w:rsid w:val="007F1A17"/>
    <w:rsid w:val="007F240F"/>
    <w:rsid w:val="007F61B3"/>
    <w:rsid w:val="0080237B"/>
    <w:rsid w:val="00802718"/>
    <w:rsid w:val="008045FB"/>
    <w:rsid w:val="00807F67"/>
    <w:rsid w:val="00810157"/>
    <w:rsid w:val="00810F83"/>
    <w:rsid w:val="00811E86"/>
    <w:rsid w:val="00815989"/>
    <w:rsid w:val="008213D5"/>
    <w:rsid w:val="00822741"/>
    <w:rsid w:val="008239AD"/>
    <w:rsid w:val="00826310"/>
    <w:rsid w:val="0082764F"/>
    <w:rsid w:val="00833725"/>
    <w:rsid w:val="00833C10"/>
    <w:rsid w:val="00836E59"/>
    <w:rsid w:val="00837B5B"/>
    <w:rsid w:val="00841E98"/>
    <w:rsid w:val="008548B1"/>
    <w:rsid w:val="0086649E"/>
    <w:rsid w:val="008705BD"/>
    <w:rsid w:val="0087147D"/>
    <w:rsid w:val="0087177A"/>
    <w:rsid w:val="008736C7"/>
    <w:rsid w:val="008751AF"/>
    <w:rsid w:val="00877A41"/>
    <w:rsid w:val="00882BA4"/>
    <w:rsid w:val="00895662"/>
    <w:rsid w:val="00896B83"/>
    <w:rsid w:val="008973CE"/>
    <w:rsid w:val="008A4488"/>
    <w:rsid w:val="008A65C9"/>
    <w:rsid w:val="008A6C54"/>
    <w:rsid w:val="008B7F6F"/>
    <w:rsid w:val="008C0A71"/>
    <w:rsid w:val="008C47FA"/>
    <w:rsid w:val="008C7686"/>
    <w:rsid w:val="008D0769"/>
    <w:rsid w:val="008D16DA"/>
    <w:rsid w:val="008D32B6"/>
    <w:rsid w:val="008D3440"/>
    <w:rsid w:val="008D39EF"/>
    <w:rsid w:val="008E214E"/>
    <w:rsid w:val="008E4F8B"/>
    <w:rsid w:val="008F0AF0"/>
    <w:rsid w:val="008F613B"/>
    <w:rsid w:val="00904EF5"/>
    <w:rsid w:val="009060A3"/>
    <w:rsid w:val="00907F57"/>
    <w:rsid w:val="00910497"/>
    <w:rsid w:val="00911E0D"/>
    <w:rsid w:val="00915078"/>
    <w:rsid w:val="009154FD"/>
    <w:rsid w:val="00915A4D"/>
    <w:rsid w:val="00917131"/>
    <w:rsid w:val="00917B38"/>
    <w:rsid w:val="00922D9A"/>
    <w:rsid w:val="00923964"/>
    <w:rsid w:val="00923B40"/>
    <w:rsid w:val="0093658B"/>
    <w:rsid w:val="00937B9B"/>
    <w:rsid w:val="00940623"/>
    <w:rsid w:val="0094091B"/>
    <w:rsid w:val="00940FD1"/>
    <w:rsid w:val="00943185"/>
    <w:rsid w:val="009431F4"/>
    <w:rsid w:val="00943E6D"/>
    <w:rsid w:val="009466BE"/>
    <w:rsid w:val="009478A5"/>
    <w:rsid w:val="00952063"/>
    <w:rsid w:val="00953995"/>
    <w:rsid w:val="00963DA1"/>
    <w:rsid w:val="0097405C"/>
    <w:rsid w:val="00977204"/>
    <w:rsid w:val="009811BB"/>
    <w:rsid w:val="00984CB6"/>
    <w:rsid w:val="0098549B"/>
    <w:rsid w:val="00986A60"/>
    <w:rsid w:val="00990CAD"/>
    <w:rsid w:val="009932B8"/>
    <w:rsid w:val="00996190"/>
    <w:rsid w:val="009A2422"/>
    <w:rsid w:val="009A3A33"/>
    <w:rsid w:val="009A712B"/>
    <w:rsid w:val="009B3623"/>
    <w:rsid w:val="009B3790"/>
    <w:rsid w:val="009B5C2D"/>
    <w:rsid w:val="009C1229"/>
    <w:rsid w:val="009C43AE"/>
    <w:rsid w:val="009C4E02"/>
    <w:rsid w:val="009C51D1"/>
    <w:rsid w:val="009C6DD4"/>
    <w:rsid w:val="009D1926"/>
    <w:rsid w:val="009D2680"/>
    <w:rsid w:val="009D37C6"/>
    <w:rsid w:val="009D5B80"/>
    <w:rsid w:val="009E4BBA"/>
    <w:rsid w:val="00A0325F"/>
    <w:rsid w:val="00A05EC1"/>
    <w:rsid w:val="00A10732"/>
    <w:rsid w:val="00A172F1"/>
    <w:rsid w:val="00A2606A"/>
    <w:rsid w:val="00A32FCB"/>
    <w:rsid w:val="00A33056"/>
    <w:rsid w:val="00A34072"/>
    <w:rsid w:val="00A34348"/>
    <w:rsid w:val="00A34513"/>
    <w:rsid w:val="00A34BD7"/>
    <w:rsid w:val="00A354DB"/>
    <w:rsid w:val="00A3641D"/>
    <w:rsid w:val="00A36D1C"/>
    <w:rsid w:val="00A4322D"/>
    <w:rsid w:val="00A44E3F"/>
    <w:rsid w:val="00A46350"/>
    <w:rsid w:val="00A525A3"/>
    <w:rsid w:val="00A55FFB"/>
    <w:rsid w:val="00A600BF"/>
    <w:rsid w:val="00A6129E"/>
    <w:rsid w:val="00A617EA"/>
    <w:rsid w:val="00A61990"/>
    <w:rsid w:val="00A65AA2"/>
    <w:rsid w:val="00A65EF0"/>
    <w:rsid w:val="00A73BD6"/>
    <w:rsid w:val="00A73D0A"/>
    <w:rsid w:val="00A802B4"/>
    <w:rsid w:val="00A80A05"/>
    <w:rsid w:val="00A817D7"/>
    <w:rsid w:val="00A82807"/>
    <w:rsid w:val="00A8483E"/>
    <w:rsid w:val="00A900F2"/>
    <w:rsid w:val="00A92D6F"/>
    <w:rsid w:val="00A93AF2"/>
    <w:rsid w:val="00A95075"/>
    <w:rsid w:val="00A9686E"/>
    <w:rsid w:val="00AA17D8"/>
    <w:rsid w:val="00AA2E71"/>
    <w:rsid w:val="00AA5F38"/>
    <w:rsid w:val="00AA6D24"/>
    <w:rsid w:val="00AA713B"/>
    <w:rsid w:val="00AA7946"/>
    <w:rsid w:val="00AA7FFE"/>
    <w:rsid w:val="00AB15A0"/>
    <w:rsid w:val="00AB1FAC"/>
    <w:rsid w:val="00AB435C"/>
    <w:rsid w:val="00AB5902"/>
    <w:rsid w:val="00AB61C1"/>
    <w:rsid w:val="00AC25EC"/>
    <w:rsid w:val="00AC4197"/>
    <w:rsid w:val="00AC5CDF"/>
    <w:rsid w:val="00AC6BA3"/>
    <w:rsid w:val="00AC7017"/>
    <w:rsid w:val="00AD011B"/>
    <w:rsid w:val="00AD10C4"/>
    <w:rsid w:val="00AD26AD"/>
    <w:rsid w:val="00AD2D1A"/>
    <w:rsid w:val="00AD3A56"/>
    <w:rsid w:val="00AD4BD6"/>
    <w:rsid w:val="00AE1756"/>
    <w:rsid w:val="00AE4A57"/>
    <w:rsid w:val="00AE555B"/>
    <w:rsid w:val="00AE6AC7"/>
    <w:rsid w:val="00AF4077"/>
    <w:rsid w:val="00AF45A9"/>
    <w:rsid w:val="00AF547D"/>
    <w:rsid w:val="00AF648F"/>
    <w:rsid w:val="00B02C77"/>
    <w:rsid w:val="00B07AB6"/>
    <w:rsid w:val="00B10411"/>
    <w:rsid w:val="00B12AD4"/>
    <w:rsid w:val="00B142DA"/>
    <w:rsid w:val="00B145F0"/>
    <w:rsid w:val="00B14B10"/>
    <w:rsid w:val="00B14D82"/>
    <w:rsid w:val="00B14E9E"/>
    <w:rsid w:val="00B207A3"/>
    <w:rsid w:val="00B22586"/>
    <w:rsid w:val="00B23674"/>
    <w:rsid w:val="00B310EA"/>
    <w:rsid w:val="00B31B5C"/>
    <w:rsid w:val="00B32070"/>
    <w:rsid w:val="00B34D94"/>
    <w:rsid w:val="00B36226"/>
    <w:rsid w:val="00B371A3"/>
    <w:rsid w:val="00B4060E"/>
    <w:rsid w:val="00B40B45"/>
    <w:rsid w:val="00B41FA3"/>
    <w:rsid w:val="00B434D3"/>
    <w:rsid w:val="00B51335"/>
    <w:rsid w:val="00B54B1C"/>
    <w:rsid w:val="00B576F0"/>
    <w:rsid w:val="00B62C06"/>
    <w:rsid w:val="00B64A8C"/>
    <w:rsid w:val="00B64B72"/>
    <w:rsid w:val="00B650AA"/>
    <w:rsid w:val="00B65645"/>
    <w:rsid w:val="00B734CB"/>
    <w:rsid w:val="00B76BBD"/>
    <w:rsid w:val="00B81506"/>
    <w:rsid w:val="00B84CD5"/>
    <w:rsid w:val="00B85301"/>
    <w:rsid w:val="00B85D1B"/>
    <w:rsid w:val="00B90C81"/>
    <w:rsid w:val="00B958BF"/>
    <w:rsid w:val="00BB1C7B"/>
    <w:rsid w:val="00BB49F9"/>
    <w:rsid w:val="00BB5B23"/>
    <w:rsid w:val="00BC273B"/>
    <w:rsid w:val="00BC4C99"/>
    <w:rsid w:val="00BD27E1"/>
    <w:rsid w:val="00BD41B2"/>
    <w:rsid w:val="00BD4797"/>
    <w:rsid w:val="00BD5401"/>
    <w:rsid w:val="00BE4387"/>
    <w:rsid w:val="00BF0FFF"/>
    <w:rsid w:val="00BF3467"/>
    <w:rsid w:val="00BF6B54"/>
    <w:rsid w:val="00C01672"/>
    <w:rsid w:val="00C0490E"/>
    <w:rsid w:val="00C05064"/>
    <w:rsid w:val="00C17C89"/>
    <w:rsid w:val="00C21938"/>
    <w:rsid w:val="00C30787"/>
    <w:rsid w:val="00C31FA1"/>
    <w:rsid w:val="00C33CE7"/>
    <w:rsid w:val="00C42AB2"/>
    <w:rsid w:val="00C47771"/>
    <w:rsid w:val="00C479F4"/>
    <w:rsid w:val="00C47A5C"/>
    <w:rsid w:val="00C51788"/>
    <w:rsid w:val="00C60475"/>
    <w:rsid w:val="00C63B36"/>
    <w:rsid w:val="00C65650"/>
    <w:rsid w:val="00C66D3F"/>
    <w:rsid w:val="00C71B36"/>
    <w:rsid w:val="00C7230D"/>
    <w:rsid w:val="00C77E1A"/>
    <w:rsid w:val="00C844C9"/>
    <w:rsid w:val="00C84930"/>
    <w:rsid w:val="00C87030"/>
    <w:rsid w:val="00C97D60"/>
    <w:rsid w:val="00CA1079"/>
    <w:rsid w:val="00CA46C4"/>
    <w:rsid w:val="00CA7025"/>
    <w:rsid w:val="00CB0910"/>
    <w:rsid w:val="00CB37E7"/>
    <w:rsid w:val="00CB550D"/>
    <w:rsid w:val="00CB5B5D"/>
    <w:rsid w:val="00CB66A9"/>
    <w:rsid w:val="00CC0D31"/>
    <w:rsid w:val="00CC638A"/>
    <w:rsid w:val="00CC63D8"/>
    <w:rsid w:val="00CC686E"/>
    <w:rsid w:val="00CC79C8"/>
    <w:rsid w:val="00CD09DD"/>
    <w:rsid w:val="00CD0FB8"/>
    <w:rsid w:val="00CD3D92"/>
    <w:rsid w:val="00CE1AAE"/>
    <w:rsid w:val="00CF698B"/>
    <w:rsid w:val="00D01795"/>
    <w:rsid w:val="00D02FDC"/>
    <w:rsid w:val="00D034A3"/>
    <w:rsid w:val="00D0365D"/>
    <w:rsid w:val="00D10988"/>
    <w:rsid w:val="00D16B75"/>
    <w:rsid w:val="00D16BFE"/>
    <w:rsid w:val="00D22669"/>
    <w:rsid w:val="00D27E04"/>
    <w:rsid w:val="00D32C0C"/>
    <w:rsid w:val="00D37488"/>
    <w:rsid w:val="00D42DBE"/>
    <w:rsid w:val="00D4455B"/>
    <w:rsid w:val="00D45054"/>
    <w:rsid w:val="00D50A0C"/>
    <w:rsid w:val="00D61865"/>
    <w:rsid w:val="00D61C5F"/>
    <w:rsid w:val="00D63ACF"/>
    <w:rsid w:val="00D64DB7"/>
    <w:rsid w:val="00D6566F"/>
    <w:rsid w:val="00D678B0"/>
    <w:rsid w:val="00D74DDB"/>
    <w:rsid w:val="00D76C97"/>
    <w:rsid w:val="00D8160A"/>
    <w:rsid w:val="00D819CD"/>
    <w:rsid w:val="00D82163"/>
    <w:rsid w:val="00D821FA"/>
    <w:rsid w:val="00D87FBD"/>
    <w:rsid w:val="00D902E6"/>
    <w:rsid w:val="00D938DD"/>
    <w:rsid w:val="00D95075"/>
    <w:rsid w:val="00DA0F15"/>
    <w:rsid w:val="00DA3BE9"/>
    <w:rsid w:val="00DA6C68"/>
    <w:rsid w:val="00DA77BF"/>
    <w:rsid w:val="00DB10FC"/>
    <w:rsid w:val="00DB3CC1"/>
    <w:rsid w:val="00DB3E66"/>
    <w:rsid w:val="00DB661E"/>
    <w:rsid w:val="00DB6CD2"/>
    <w:rsid w:val="00DC081D"/>
    <w:rsid w:val="00DC11B8"/>
    <w:rsid w:val="00DC38C7"/>
    <w:rsid w:val="00DC4CAC"/>
    <w:rsid w:val="00DD1F26"/>
    <w:rsid w:val="00DD2580"/>
    <w:rsid w:val="00DD2A30"/>
    <w:rsid w:val="00DD77FE"/>
    <w:rsid w:val="00DE04AF"/>
    <w:rsid w:val="00DE1448"/>
    <w:rsid w:val="00DE34B8"/>
    <w:rsid w:val="00DE4CEA"/>
    <w:rsid w:val="00DF14AB"/>
    <w:rsid w:val="00DF1E4E"/>
    <w:rsid w:val="00DF4C38"/>
    <w:rsid w:val="00DF597A"/>
    <w:rsid w:val="00DF59E9"/>
    <w:rsid w:val="00E01F1C"/>
    <w:rsid w:val="00E10008"/>
    <w:rsid w:val="00E10E42"/>
    <w:rsid w:val="00E14D6C"/>
    <w:rsid w:val="00E14D82"/>
    <w:rsid w:val="00E1556C"/>
    <w:rsid w:val="00E15913"/>
    <w:rsid w:val="00E22C6D"/>
    <w:rsid w:val="00E2470F"/>
    <w:rsid w:val="00E24F69"/>
    <w:rsid w:val="00E26553"/>
    <w:rsid w:val="00E3269D"/>
    <w:rsid w:val="00E376BE"/>
    <w:rsid w:val="00E4137C"/>
    <w:rsid w:val="00E42962"/>
    <w:rsid w:val="00E4390D"/>
    <w:rsid w:val="00E464D2"/>
    <w:rsid w:val="00E603B0"/>
    <w:rsid w:val="00E60D83"/>
    <w:rsid w:val="00E65D73"/>
    <w:rsid w:val="00E6798E"/>
    <w:rsid w:val="00E72620"/>
    <w:rsid w:val="00E72E5E"/>
    <w:rsid w:val="00E73E2B"/>
    <w:rsid w:val="00E75246"/>
    <w:rsid w:val="00E80E48"/>
    <w:rsid w:val="00E9167C"/>
    <w:rsid w:val="00E93FB6"/>
    <w:rsid w:val="00E97B09"/>
    <w:rsid w:val="00EA1DDE"/>
    <w:rsid w:val="00EA3078"/>
    <w:rsid w:val="00EA46B1"/>
    <w:rsid w:val="00EA706D"/>
    <w:rsid w:val="00EB1992"/>
    <w:rsid w:val="00EB1BED"/>
    <w:rsid w:val="00EB2FBE"/>
    <w:rsid w:val="00EB7742"/>
    <w:rsid w:val="00EC13EF"/>
    <w:rsid w:val="00EC2861"/>
    <w:rsid w:val="00EC49C8"/>
    <w:rsid w:val="00EC755E"/>
    <w:rsid w:val="00ED123A"/>
    <w:rsid w:val="00ED1DBD"/>
    <w:rsid w:val="00ED5DEA"/>
    <w:rsid w:val="00EE30DE"/>
    <w:rsid w:val="00EE4DD0"/>
    <w:rsid w:val="00EE6DFB"/>
    <w:rsid w:val="00EF01FD"/>
    <w:rsid w:val="00EF4D91"/>
    <w:rsid w:val="00EF51CE"/>
    <w:rsid w:val="00F11C2A"/>
    <w:rsid w:val="00F130E8"/>
    <w:rsid w:val="00F13549"/>
    <w:rsid w:val="00F15599"/>
    <w:rsid w:val="00F22D39"/>
    <w:rsid w:val="00F23053"/>
    <w:rsid w:val="00F27489"/>
    <w:rsid w:val="00F32928"/>
    <w:rsid w:val="00F32BE3"/>
    <w:rsid w:val="00F33612"/>
    <w:rsid w:val="00F34434"/>
    <w:rsid w:val="00F3473A"/>
    <w:rsid w:val="00F353CC"/>
    <w:rsid w:val="00F376F6"/>
    <w:rsid w:val="00F37B5C"/>
    <w:rsid w:val="00F4098E"/>
    <w:rsid w:val="00F455A5"/>
    <w:rsid w:val="00F523F5"/>
    <w:rsid w:val="00F539AB"/>
    <w:rsid w:val="00F55688"/>
    <w:rsid w:val="00F60C95"/>
    <w:rsid w:val="00F61D4D"/>
    <w:rsid w:val="00F62BAD"/>
    <w:rsid w:val="00F65D10"/>
    <w:rsid w:val="00F65E4D"/>
    <w:rsid w:val="00F67F01"/>
    <w:rsid w:val="00F7309E"/>
    <w:rsid w:val="00F76A1C"/>
    <w:rsid w:val="00F842CD"/>
    <w:rsid w:val="00F84D7A"/>
    <w:rsid w:val="00F8649E"/>
    <w:rsid w:val="00F9008B"/>
    <w:rsid w:val="00F91AB3"/>
    <w:rsid w:val="00F970D6"/>
    <w:rsid w:val="00FA001F"/>
    <w:rsid w:val="00FA0EDA"/>
    <w:rsid w:val="00FA2618"/>
    <w:rsid w:val="00FA7CB8"/>
    <w:rsid w:val="00FB08F2"/>
    <w:rsid w:val="00FB2B29"/>
    <w:rsid w:val="00FB3912"/>
    <w:rsid w:val="00FB40E9"/>
    <w:rsid w:val="00FB525A"/>
    <w:rsid w:val="00FB58FF"/>
    <w:rsid w:val="00FB7F5B"/>
    <w:rsid w:val="00FC079B"/>
    <w:rsid w:val="00FC087B"/>
    <w:rsid w:val="00FC2B86"/>
    <w:rsid w:val="00FC34C8"/>
    <w:rsid w:val="00FC4406"/>
    <w:rsid w:val="00FC60C9"/>
    <w:rsid w:val="00FD0935"/>
    <w:rsid w:val="00FD39B0"/>
    <w:rsid w:val="00FD3BD9"/>
    <w:rsid w:val="00FE05C2"/>
    <w:rsid w:val="00FF0329"/>
    <w:rsid w:val="00F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1F62B2"/>
  <w15:chartTrackingRefBased/>
  <w15:docId w15:val="{29B47248-A537-4888-BD1F-32DD0C61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1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12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120" w:after="12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NTHelvetica/Cyrillic" w:hAnsi="NTHelvetica/Cyrillic"/>
      <w:b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NTHelvetica/Cyrillic" w:hAnsi="NTHelvetica/Cyrillic"/>
      <w:sz w:val="32"/>
      <w:lang w:val="en-US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7">
    <w:name w:val="heading 7"/>
    <w:basedOn w:val="Normal"/>
    <w:next w:val="Normal"/>
    <w:qFormat/>
    <w:pPr>
      <w:spacing w:before="240" w:after="60"/>
      <w:ind w:left="805" w:hanging="283"/>
      <w:outlineLvl w:val="6"/>
    </w:pPr>
    <w:rPr>
      <w:lang w:val="en-AU"/>
    </w:rPr>
  </w:style>
  <w:style w:type="paragraph" w:styleId="Heading8">
    <w:name w:val="heading 8"/>
    <w:basedOn w:val="Normal"/>
    <w:next w:val="Normal"/>
    <w:qFormat/>
    <w:pPr>
      <w:spacing w:before="240" w:after="60"/>
      <w:ind w:left="805" w:hanging="283"/>
      <w:outlineLvl w:val="7"/>
    </w:pPr>
    <w:rPr>
      <w:i/>
      <w:lang w:val="en-AU"/>
    </w:rPr>
  </w:style>
  <w:style w:type="paragraph" w:styleId="Heading9">
    <w:name w:val="heading 9"/>
    <w:basedOn w:val="Normal"/>
    <w:next w:val="Normal"/>
    <w:qFormat/>
    <w:pPr>
      <w:spacing w:before="240" w:after="60"/>
      <w:ind w:left="805" w:hanging="283"/>
      <w:outlineLvl w:val="8"/>
    </w:pPr>
    <w:rPr>
      <w:b/>
      <w:i/>
      <w:sz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BodyTextIndent">
    <w:name w:val="Body Text Indent"/>
    <w:basedOn w:val="Normal"/>
    <w:pPr>
      <w:spacing w:before="120"/>
      <w:ind w:firstLine="567"/>
      <w:jc w:val="both"/>
    </w:pPr>
    <w:rPr>
      <w:sz w:val="22"/>
    </w:rPr>
  </w:style>
  <w:style w:type="paragraph" w:styleId="CommentText">
    <w:name w:val="annotation text"/>
    <w:basedOn w:val="Normal"/>
    <w:link w:val="CommentTextChar"/>
    <w:semiHidden/>
    <w:rPr>
      <w:rFonts w:ascii="NTHelvetica/Cyrillic" w:hAnsi="NTHelvetica/Cyrillic"/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customStyle="1" w:styleId="a">
    <w:name w:val="Название"/>
    <w:basedOn w:val="Normal"/>
    <w:qFormat/>
    <w:pPr>
      <w:jc w:val="center"/>
    </w:pPr>
    <w:rPr>
      <w:b/>
      <w:sz w:val="24"/>
    </w:rPr>
  </w:style>
  <w:style w:type="paragraph" w:styleId="BodyText2">
    <w:name w:val="Body Text 2"/>
    <w:basedOn w:val="Normal"/>
    <w:pPr>
      <w:jc w:val="center"/>
    </w:pPr>
    <w:rPr>
      <w:sz w:val="24"/>
    </w:rPr>
  </w:style>
  <w:style w:type="paragraph" w:styleId="BodyText3">
    <w:name w:val="Body Text 3"/>
    <w:basedOn w:val="Normal"/>
    <w:pPr>
      <w:spacing w:line="360" w:lineRule="auto"/>
    </w:pPr>
    <w:rPr>
      <w:sz w:val="16"/>
    </w:rPr>
  </w:style>
  <w:style w:type="paragraph" w:styleId="BodyTextIndent3">
    <w:name w:val="Body Text Indent 3"/>
    <w:basedOn w:val="Normal"/>
    <w:pPr>
      <w:ind w:firstLine="567"/>
    </w:pPr>
  </w:style>
  <w:style w:type="paragraph" w:styleId="BodyText">
    <w:name w:val="Body Text"/>
    <w:basedOn w:val="Normal"/>
    <w:pPr>
      <w:jc w:val="both"/>
    </w:pPr>
  </w:style>
  <w:style w:type="paragraph" w:styleId="BlockText">
    <w:name w:val="Block Text"/>
    <w:basedOn w:val="Normal"/>
    <w:pPr>
      <w:spacing w:line="360" w:lineRule="exact"/>
      <w:ind w:left="284" w:right="163"/>
      <w:jc w:val="both"/>
    </w:pPr>
  </w:style>
  <w:style w:type="paragraph" w:styleId="BodyTextIndent2">
    <w:name w:val="Body Text Indent 2"/>
    <w:basedOn w:val="Normal"/>
    <w:pPr>
      <w:ind w:firstLine="567"/>
      <w:jc w:val="both"/>
    </w:pPr>
    <w:rPr>
      <w:sz w:val="24"/>
    </w:rPr>
  </w:style>
  <w:style w:type="character" w:styleId="FootnoteReference">
    <w:name w:val="footnote reference"/>
    <w:semiHidden/>
    <w:rPr>
      <w:rFonts w:ascii="Arial" w:hAnsi="Arial"/>
      <w:sz w:val="24"/>
      <w:vertAlign w:val="superscript"/>
    </w:rPr>
  </w:style>
  <w:style w:type="paragraph" w:customStyle="1" w:styleId="1">
    <w:name w:val="Текст выноски1"/>
    <w:basedOn w:val="Normal"/>
    <w:semiHidden/>
    <w:rsid w:val="00B207A3"/>
    <w:rPr>
      <w:rFonts w:ascii="Tahoma" w:hAnsi="Tahoma" w:cs="Tahoma"/>
      <w:sz w:val="16"/>
      <w:szCs w:val="16"/>
    </w:rPr>
  </w:style>
  <w:style w:type="paragraph" w:customStyle="1" w:styleId="MLFB">
    <w:name w:val="MLFB"/>
    <w:basedOn w:val="Normal"/>
    <w:rsid w:val="00B207A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Times New Roman"/>
      <w:lang w:val="de-DE"/>
    </w:rPr>
  </w:style>
  <w:style w:type="paragraph" w:customStyle="1" w:styleId="Blickfang1">
    <w:name w:val="Blickfang1"/>
    <w:basedOn w:val="Normal"/>
    <w:rsid w:val="00B207A3"/>
    <w:pPr>
      <w:tabs>
        <w:tab w:val="left" w:pos="567"/>
      </w:tabs>
      <w:spacing w:after="120"/>
      <w:ind w:left="567" w:hanging="283"/>
      <w:jc w:val="both"/>
    </w:pPr>
    <w:rPr>
      <w:rFonts w:cs="Times New Roman"/>
      <w:color w:val="000000"/>
      <w:lang w:val="de-DE"/>
    </w:rPr>
  </w:style>
  <w:style w:type="paragraph" w:customStyle="1" w:styleId="Normal0">
    <w:name w:val="[Normal]"/>
    <w:rsid w:val="00B207A3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Normal"/>
    <w:qFormat/>
    <w:rsid w:val="00B207A3"/>
    <w:pPr>
      <w:jc w:val="center"/>
    </w:pPr>
    <w:rPr>
      <w:rFonts w:cs="Times New Roman"/>
      <w:b/>
    </w:rPr>
  </w:style>
  <w:style w:type="paragraph" w:customStyle="1" w:styleId="Absatz">
    <w:name w:val="Absatz"/>
    <w:rsid w:val="00B207A3"/>
    <w:pPr>
      <w:keepLines/>
      <w:tabs>
        <w:tab w:val="left" w:pos="1134"/>
        <w:tab w:val="left" w:pos="2552"/>
        <w:tab w:val="left" w:pos="3969"/>
        <w:tab w:val="left" w:pos="5386"/>
      </w:tabs>
      <w:spacing w:before="61" w:line="259" w:lineRule="exact"/>
      <w:ind w:left="1134"/>
    </w:pPr>
    <w:rPr>
      <w:rFonts w:ascii="Helvetica" w:hAnsi="Helvetica"/>
      <w:snapToGrid w:val="0"/>
      <w:lang w:val="en-US"/>
    </w:rPr>
  </w:style>
  <w:style w:type="paragraph" w:customStyle="1" w:styleId="ListePunkt">
    <w:name w:val="Liste:Punkt"/>
    <w:rsid w:val="00B207A3"/>
    <w:pPr>
      <w:keepLines/>
      <w:tabs>
        <w:tab w:val="left" w:pos="1417"/>
      </w:tabs>
      <w:spacing w:before="80" w:line="240" w:lineRule="exact"/>
      <w:ind w:left="1417" w:hanging="283"/>
    </w:pPr>
    <w:rPr>
      <w:rFonts w:ascii="Helvetica" w:hAnsi="Helvetica"/>
      <w:snapToGrid w:val="0"/>
      <w:lang w:val="en-US"/>
    </w:rPr>
  </w:style>
  <w:style w:type="paragraph" w:customStyle="1" w:styleId="text10l">
    <w:name w:val="text10l"/>
    <w:basedOn w:val="Normal"/>
    <w:rsid w:val="00B207A3"/>
    <w:pPr>
      <w:spacing w:before="100" w:beforeAutospacing="1" w:after="100" w:afterAutospacing="1"/>
    </w:pPr>
    <w:rPr>
      <w:color w:val="000000"/>
    </w:rPr>
  </w:style>
  <w:style w:type="paragraph" w:customStyle="1" w:styleId="text10j">
    <w:name w:val="text10j"/>
    <w:basedOn w:val="Normal"/>
    <w:rsid w:val="00B207A3"/>
    <w:pPr>
      <w:spacing w:before="100" w:beforeAutospacing="1" w:after="100" w:afterAutospacing="1"/>
      <w:jc w:val="both"/>
    </w:pPr>
    <w:rPr>
      <w:color w:val="000000"/>
    </w:rPr>
  </w:style>
  <w:style w:type="paragraph" w:customStyle="1" w:styleId="TitelSecMap">
    <w:name w:val="Titel:Sec_Map"/>
    <w:rsid w:val="00B207A3"/>
    <w:pPr>
      <w:keepNext/>
      <w:keepLines/>
      <w:tabs>
        <w:tab w:val="left" w:pos="0"/>
        <w:tab w:val="left" w:pos="1134"/>
      </w:tabs>
      <w:spacing w:before="598" w:after="120" w:line="319" w:lineRule="exact"/>
      <w:ind w:left="1134" w:hanging="1134"/>
    </w:pPr>
    <w:rPr>
      <w:rFonts w:ascii="Helvetica" w:hAnsi="Helvetica"/>
      <w:b/>
      <w:snapToGrid w:val="0"/>
      <w:sz w:val="24"/>
      <w:lang w:val="en-US"/>
    </w:rPr>
  </w:style>
  <w:style w:type="character" w:styleId="Hyperlink">
    <w:name w:val="Hyperlink"/>
    <w:uiPriority w:val="99"/>
    <w:rsid w:val="00B207A3"/>
    <w:rPr>
      <w:color w:val="0000FF"/>
      <w:u w:val="single"/>
    </w:rPr>
  </w:style>
  <w:style w:type="character" w:customStyle="1" w:styleId="CharChar">
    <w:name w:val="Char Char"/>
    <w:rsid w:val="00B207A3"/>
    <w:rPr>
      <w:rFonts w:ascii="Arial" w:hAnsi="Arial"/>
      <w:b/>
      <w:i/>
      <w:noProof w:val="0"/>
      <w:sz w:val="22"/>
      <w:lang w:val="ru-RU" w:eastAsia="ru-RU" w:bidi="ar-SA"/>
    </w:rPr>
  </w:style>
  <w:style w:type="paragraph" w:customStyle="1" w:styleId="Default">
    <w:name w:val="Default"/>
    <w:rsid w:val="0022672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04449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0444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2401C0"/>
    <w:rPr>
      <w:rFonts w:ascii="Arial" w:hAnsi="Arial"/>
      <w:b/>
      <w:bCs/>
      <w:lang w:val="ru-RU"/>
    </w:rPr>
  </w:style>
  <w:style w:type="character" w:customStyle="1" w:styleId="CommentTextChar">
    <w:name w:val="Comment Text Char"/>
    <w:link w:val="CommentText"/>
    <w:semiHidden/>
    <w:rsid w:val="002401C0"/>
    <w:rPr>
      <w:rFonts w:ascii="NTHelvetica/Cyrillic" w:hAnsi="NTHelvetica/Cyrillic" w:cs="Arial"/>
      <w:lang w:val="en-GB" w:eastAsia="ru-RU"/>
    </w:rPr>
  </w:style>
  <w:style w:type="character" w:customStyle="1" w:styleId="CommentSubjectChar">
    <w:name w:val="Comment Subject Char"/>
    <w:link w:val="CommentSubject"/>
    <w:rsid w:val="002401C0"/>
    <w:rPr>
      <w:rFonts w:ascii="NTHelvetica/Cyrillic" w:hAnsi="NTHelvetica/Cyrillic" w:cs="Arial"/>
      <w:lang w:val="en-GB" w:eastAsia="ru-RU"/>
    </w:rPr>
  </w:style>
  <w:style w:type="paragraph" w:styleId="ListParagraph">
    <w:name w:val="List Paragraph"/>
    <w:basedOn w:val="Normal"/>
    <w:uiPriority w:val="34"/>
    <w:qFormat/>
    <w:rsid w:val="00DA0F15"/>
    <w:pPr>
      <w:ind w:left="720"/>
    </w:pPr>
  </w:style>
  <w:style w:type="paragraph" w:customStyle="1" w:styleId="Mezin">
    <w:name w:val="Mezin"/>
    <w:basedOn w:val="Normal"/>
    <w:rsid w:val="00C0490E"/>
    <w:pPr>
      <w:widowControl w:val="0"/>
      <w:overflowPunct w:val="0"/>
      <w:autoSpaceDE w:val="0"/>
      <w:autoSpaceDN w:val="0"/>
      <w:adjustRightInd w:val="0"/>
      <w:textAlignment w:val="baseline"/>
    </w:pPr>
    <w:rPr>
      <w:rFonts w:cs="Times New Roman"/>
      <w:sz w:val="22"/>
    </w:rPr>
  </w:style>
  <w:style w:type="paragraph" w:customStyle="1" w:styleId="10">
    <w:name w:val="Обычный1"/>
    <w:basedOn w:val="Normal"/>
    <w:link w:val="CharChar0"/>
    <w:rsid w:val="00085AF7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CharChar0">
    <w:name w:val="Обычный Char Char"/>
    <w:link w:val="10"/>
    <w:rsid w:val="00085AF7"/>
    <w:rPr>
      <w:sz w:val="24"/>
      <w:szCs w:val="24"/>
    </w:rPr>
  </w:style>
  <w:style w:type="paragraph" w:customStyle="1" w:styleId="a0">
    <w:name w:val="ЗАГОЛОВОК (титульная)"/>
    <w:basedOn w:val="10"/>
    <w:next w:val="10"/>
    <w:rsid w:val="00085AF7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1">
    <w:name w:val="Подзаголовок (титульная)"/>
    <w:basedOn w:val="10"/>
    <w:next w:val="10"/>
    <w:autoRedefine/>
    <w:rsid w:val="00085AF7"/>
    <w:pPr>
      <w:ind w:firstLine="0"/>
      <w:jc w:val="center"/>
    </w:pPr>
    <w:rPr>
      <w:b/>
      <w:sz w:val="28"/>
    </w:rPr>
  </w:style>
  <w:style w:type="paragraph" w:customStyle="1" w:styleId="11">
    <w:name w:val="Дата1"/>
    <w:basedOn w:val="10"/>
    <w:next w:val="10"/>
    <w:autoRedefine/>
    <w:rsid w:val="00085AF7"/>
    <w:pPr>
      <w:ind w:firstLine="0"/>
      <w:jc w:val="center"/>
    </w:pPr>
  </w:style>
  <w:style w:type="paragraph" w:customStyle="1" w:styleId="SP6204845">
    <w:name w:val="SP.6.204845"/>
    <w:basedOn w:val="Default"/>
    <w:next w:val="Default"/>
    <w:uiPriority w:val="99"/>
    <w:rsid w:val="00AF45A9"/>
    <w:rPr>
      <w:color w:val="auto"/>
    </w:rPr>
  </w:style>
  <w:style w:type="character" w:customStyle="1" w:styleId="SC6200735">
    <w:name w:val="SC.6.200735"/>
    <w:uiPriority w:val="99"/>
    <w:rsid w:val="00AF45A9"/>
    <w:rPr>
      <w:b/>
      <w:bCs/>
      <w:color w:val="000000"/>
      <w:sz w:val="21"/>
      <w:szCs w:val="21"/>
    </w:rPr>
  </w:style>
  <w:style w:type="paragraph" w:customStyle="1" w:styleId="SP13241709">
    <w:name w:val="SP.13.241709"/>
    <w:basedOn w:val="Default"/>
    <w:next w:val="Default"/>
    <w:uiPriority w:val="99"/>
    <w:rsid w:val="00FB2B29"/>
    <w:rPr>
      <w:color w:val="auto"/>
    </w:rPr>
  </w:style>
  <w:style w:type="paragraph" w:customStyle="1" w:styleId="SP13241746">
    <w:name w:val="SP.13.241746"/>
    <w:basedOn w:val="Default"/>
    <w:next w:val="Default"/>
    <w:uiPriority w:val="99"/>
    <w:rsid w:val="00FB2B29"/>
    <w:rPr>
      <w:color w:val="auto"/>
    </w:rPr>
  </w:style>
  <w:style w:type="character" w:customStyle="1" w:styleId="SC13200744">
    <w:name w:val="SC.13.200744"/>
    <w:uiPriority w:val="99"/>
    <w:rsid w:val="00FB2B29"/>
    <w:rPr>
      <w:b/>
      <w:bCs/>
      <w:color w:val="000000"/>
      <w:sz w:val="21"/>
      <w:szCs w:val="21"/>
    </w:rPr>
  </w:style>
  <w:style w:type="table" w:styleId="TableGrid">
    <w:name w:val="Table Grid"/>
    <w:basedOn w:val="TableNormal"/>
    <w:rsid w:val="00484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17274477">
    <w:name w:val="SP.17.274477"/>
    <w:basedOn w:val="Default"/>
    <w:next w:val="Default"/>
    <w:uiPriority w:val="99"/>
    <w:rsid w:val="00AD3A56"/>
    <w:rPr>
      <w:color w:val="auto"/>
    </w:rPr>
  </w:style>
  <w:style w:type="paragraph" w:customStyle="1" w:styleId="SP17274476">
    <w:name w:val="SP.17.274476"/>
    <w:basedOn w:val="Default"/>
    <w:next w:val="Default"/>
    <w:uiPriority w:val="99"/>
    <w:rsid w:val="00AD3A56"/>
    <w:rPr>
      <w:color w:val="auto"/>
    </w:rPr>
  </w:style>
  <w:style w:type="character" w:customStyle="1" w:styleId="SC17200764">
    <w:name w:val="SC.17.200764"/>
    <w:uiPriority w:val="99"/>
    <w:rsid w:val="00AD3A56"/>
    <w:rPr>
      <w:b/>
      <w:bCs/>
      <w:color w:val="000000"/>
      <w:sz w:val="22"/>
      <w:szCs w:val="22"/>
    </w:rPr>
  </w:style>
  <w:style w:type="character" w:customStyle="1" w:styleId="Heading1Char">
    <w:name w:val="Heading 1 Char"/>
    <w:link w:val="Heading1"/>
    <w:rsid w:val="006F49A6"/>
    <w:rPr>
      <w:rFonts w:ascii="Arial" w:hAnsi="Arial" w:cs="Arial"/>
      <w:b/>
      <w:sz w:val="24"/>
    </w:rPr>
  </w:style>
  <w:style w:type="character" w:customStyle="1" w:styleId="4">
    <w:name w:val="Основной текст (4)_"/>
    <w:rsid w:val="00074211"/>
    <w:rPr>
      <w:rFonts w:ascii="Arial" w:eastAsia="Arial" w:hAnsi="Arial" w:cs="Arial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40">
    <w:name w:val="Основной текст (4)"/>
    <w:rsid w:val="0007421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a2">
    <w:name w:val="Основной текст_"/>
    <w:link w:val="3"/>
    <w:rsid w:val="00E3269D"/>
    <w:rPr>
      <w:rFonts w:ascii="Arial" w:eastAsia="Arial" w:hAnsi="Arial" w:cs="Arial"/>
      <w:sz w:val="23"/>
      <w:szCs w:val="23"/>
      <w:shd w:val="clear" w:color="auto" w:fill="FFFFFF"/>
    </w:rPr>
  </w:style>
  <w:style w:type="character" w:customStyle="1" w:styleId="12">
    <w:name w:val="Основной текст1"/>
    <w:rsid w:val="00E3269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2">
    <w:name w:val="Основной текст2"/>
    <w:rsid w:val="00E3269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paragraph" w:customStyle="1" w:styleId="3">
    <w:name w:val="Основной текст3"/>
    <w:basedOn w:val="Normal"/>
    <w:link w:val="a2"/>
    <w:rsid w:val="00E3269D"/>
    <w:pPr>
      <w:widowControl w:val="0"/>
      <w:shd w:val="clear" w:color="auto" w:fill="FFFFFF"/>
      <w:spacing w:line="418" w:lineRule="exact"/>
      <w:ind w:hanging="340"/>
      <w:jc w:val="both"/>
    </w:pPr>
    <w:rPr>
      <w:rFonts w:eastAsia="Arial"/>
      <w:sz w:val="23"/>
      <w:szCs w:val="23"/>
    </w:rPr>
  </w:style>
  <w:style w:type="character" w:customStyle="1" w:styleId="29">
    <w:name w:val="Основной текст (29)_"/>
    <w:link w:val="290"/>
    <w:rsid w:val="00A73D0A"/>
    <w:rPr>
      <w:rFonts w:ascii="Arial" w:eastAsia="Arial" w:hAnsi="Arial" w:cs="Arial"/>
      <w:sz w:val="23"/>
      <w:szCs w:val="23"/>
      <w:shd w:val="clear" w:color="auto" w:fill="FFFFFF"/>
    </w:rPr>
  </w:style>
  <w:style w:type="character" w:customStyle="1" w:styleId="22">
    <w:name w:val="Основной текст (22)_"/>
    <w:rsid w:val="00A73D0A"/>
    <w:rPr>
      <w:rFonts w:ascii="Arial" w:eastAsia="Arial" w:hAnsi="Arial" w:cs="Arial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220">
    <w:name w:val="Основной текст (22)"/>
    <w:rsid w:val="00A73D0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paragraph" w:customStyle="1" w:styleId="290">
    <w:name w:val="Основной текст (29)"/>
    <w:basedOn w:val="Normal"/>
    <w:link w:val="29"/>
    <w:rsid w:val="00A73D0A"/>
    <w:pPr>
      <w:widowControl w:val="0"/>
      <w:shd w:val="clear" w:color="auto" w:fill="FFFFFF"/>
      <w:spacing w:line="413" w:lineRule="exact"/>
      <w:ind w:hanging="380"/>
    </w:pPr>
    <w:rPr>
      <w:rFonts w:eastAsia="Arial"/>
      <w:sz w:val="23"/>
      <w:szCs w:val="23"/>
    </w:rPr>
  </w:style>
  <w:style w:type="character" w:customStyle="1" w:styleId="9">
    <w:name w:val="Основной текст (9)_"/>
    <w:rsid w:val="00833725"/>
    <w:rPr>
      <w:rFonts w:ascii="Arial" w:eastAsia="Arial" w:hAnsi="Arial" w:cs="Arial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90">
    <w:name w:val="Основной текст (9)"/>
    <w:rsid w:val="0083372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91">
    <w:name w:val="Основной текст (9) + Полужирный"/>
    <w:rsid w:val="0083372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291">
    <w:name w:val="Основной текст (29) + Курсив"/>
    <w:rsid w:val="00833725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en-US" w:eastAsia="en-US" w:bidi="en-US"/>
    </w:rPr>
  </w:style>
  <w:style w:type="paragraph" w:styleId="FootnoteText">
    <w:name w:val="footnote text"/>
    <w:basedOn w:val="Normal"/>
    <w:link w:val="FootnoteTextChar"/>
    <w:rsid w:val="00A172F1"/>
  </w:style>
  <w:style w:type="character" w:customStyle="1" w:styleId="FootnoteTextChar">
    <w:name w:val="Footnote Text Char"/>
    <w:link w:val="FootnoteText"/>
    <w:rsid w:val="00A172F1"/>
    <w:rPr>
      <w:rFonts w:ascii="Arial" w:hAnsi="Arial" w:cs="Arial"/>
    </w:rPr>
  </w:style>
  <w:style w:type="character" w:customStyle="1" w:styleId="apple-converted-space">
    <w:name w:val="apple-converted-space"/>
    <w:rsid w:val="00652AEA"/>
  </w:style>
  <w:style w:type="character" w:styleId="Strong">
    <w:name w:val="Strong"/>
    <w:uiPriority w:val="22"/>
    <w:qFormat/>
    <w:rsid w:val="003523F4"/>
    <w:rPr>
      <w:b/>
      <w:bCs/>
    </w:rPr>
  </w:style>
  <w:style w:type="paragraph" w:styleId="NormalWeb">
    <w:name w:val="Normal (Web)"/>
    <w:basedOn w:val="Normal"/>
    <w:uiPriority w:val="99"/>
    <w:unhideWhenUsed/>
    <w:rsid w:val="0093658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2F73B0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4248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Visio_2003_2010.vsd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SimaticW\Ira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47897D-EAA4-4F66-9DC8-120759169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Ira</Template>
  <TotalTime>161</TotalTime>
  <Pages>2</Pages>
  <Words>264</Words>
  <Characters>1477</Characters>
  <Application>Microsoft Office Word</Application>
  <DocSecurity>0</DocSecurity>
  <Lines>241</Lines>
  <Paragraphs>143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IN.0575.ЕМ</vt:lpstr>
      <vt:lpstr>IN.0508.ATX.</vt:lpstr>
      <vt:lpstr>ИА.788.РП–АТХ.ПЗ.03</vt:lpstr>
    </vt:vector>
  </TitlesOfParts>
  <Manager>Мацевитий</Manager>
  <Company>ІНТЕНЖИН</Company>
  <LinksUpToDate>false</LinksUpToDate>
  <CharactersWithSpaces>1599</CharactersWithSpaces>
  <SharedDoc>false</SharedDoc>
  <HLinks>
    <vt:vector size="6" baseType="variant">
      <vt:variant>
        <vt:i4>8060960</vt:i4>
      </vt:variant>
      <vt:variant>
        <vt:i4>0</vt:i4>
      </vt:variant>
      <vt:variant>
        <vt:i4>0</vt:i4>
      </vt:variant>
      <vt:variant>
        <vt:i4>5</vt:i4>
      </vt:variant>
      <vt:variant>
        <vt:lpwstr>https://www.stockworld.com.ua/ru/reports/irregularxml/116662/shownx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IN.0575.ЕМ</dc:title>
  <dc:subject>ТСВ</dc:subject>
  <dc:creator>Mykola Tarasenko</dc:creator>
  <cp:keywords>11.05.2024</cp:keywords>
  <cp:lastModifiedBy>Roman Matsevytyi</cp:lastModifiedBy>
  <cp:revision>28</cp:revision>
  <cp:lastPrinted>2024-05-22T09:00:00Z</cp:lastPrinted>
  <dcterms:created xsi:type="dcterms:W3CDTF">2024-05-16T12:05:00Z</dcterms:created>
  <dcterms:modified xsi:type="dcterms:W3CDTF">2024-06-05T12:57:00Z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f1941bb2803fa9fd88834294a110b415c70d19c695e1531c66d8a4431ac13cfb</vt:lpwstr>
  </property>
</Properties>
</file>